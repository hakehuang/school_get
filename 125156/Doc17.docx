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2F7"/>
  <w:body>
    <w:p w:rsidR="000B0A9B" w:rsidRDefault="00554877">
      <w:r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1649020" behindDoc="0" locked="0" layoutInCell="1" allowOverlap="1" wp14:anchorId="41395144" wp14:editId="4EEF86E7">
            <wp:simplePos x="0" y="0"/>
            <wp:positionH relativeFrom="column">
              <wp:posOffset>286385</wp:posOffset>
            </wp:positionH>
            <wp:positionV relativeFrom="paragraph">
              <wp:posOffset>-241121</wp:posOffset>
            </wp:positionV>
            <wp:extent cx="4774558" cy="4327301"/>
            <wp:effectExtent l="0" t="0" r="0" b="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558" cy="4327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F00E6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297215" behindDoc="1" locked="0" layoutInCell="1" allowOverlap="1" wp14:anchorId="18A01E5B" wp14:editId="51B93B1C">
            <wp:simplePos x="0" y="0"/>
            <wp:positionH relativeFrom="margin">
              <wp:posOffset>-1143000</wp:posOffset>
            </wp:positionH>
            <wp:positionV relativeFrom="margin">
              <wp:posOffset>-914400</wp:posOffset>
            </wp:positionV>
            <wp:extent cx="7553960" cy="10685780"/>
            <wp:effectExtent l="0" t="0" r="8890" b="127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553960" cy="1068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0A9B">
        <w:rPr>
          <w:rFonts w:hint="eastAsia"/>
        </w:rPr>
        <w:t xml:space="preserve">                                                                                                      </w:t>
      </w:r>
    </w:p>
    <w:p w:rsidR="004A659E" w:rsidRDefault="004A659E" w:rsidP="00292996">
      <w:pPr>
        <w:widowControl/>
        <w:jc w:val="left"/>
        <w:rPr>
          <w:noProof/>
        </w:rPr>
      </w:pPr>
    </w:p>
    <w:p w:rsidR="00326778" w:rsidRPr="00892CCE" w:rsidRDefault="00C95ADA" w:rsidP="00292996">
      <w:pPr>
        <w:widowControl/>
        <w:jc w:val="left"/>
        <w:rPr>
          <w:color w:val="C96765"/>
        </w:r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2303359" behindDoc="0" locked="0" layoutInCell="1" allowOverlap="1" wp14:anchorId="55CDE23F" wp14:editId="566D6673">
            <wp:simplePos x="0" y="0"/>
            <wp:positionH relativeFrom="column">
              <wp:posOffset>1367790</wp:posOffset>
            </wp:positionH>
            <wp:positionV relativeFrom="paragraph">
              <wp:posOffset>230049</wp:posOffset>
            </wp:positionV>
            <wp:extent cx="2468880" cy="2468880"/>
            <wp:effectExtent l="0" t="0" r="7620" b="7620"/>
            <wp:wrapNone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2468880"/>
                    </a:xfrm>
                    <a:prstGeom prst="ellipse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301311" behindDoc="0" locked="0" layoutInCell="1" allowOverlap="1" wp14:anchorId="1E612B76" wp14:editId="10CD1341">
            <wp:simplePos x="0" y="0"/>
            <wp:positionH relativeFrom="column">
              <wp:posOffset>-1143000</wp:posOffset>
            </wp:positionH>
            <wp:positionV relativeFrom="paragraph">
              <wp:posOffset>3992880</wp:posOffset>
            </wp:positionV>
            <wp:extent cx="7546975" cy="3461385"/>
            <wp:effectExtent l="0" t="0" r="0" b="5715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aturation sat="1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6975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3055" behindDoc="0" locked="0" layoutInCell="1" allowOverlap="1" wp14:anchorId="26685FBC" wp14:editId="0D2D6ED7">
                <wp:simplePos x="0" y="0"/>
                <wp:positionH relativeFrom="column">
                  <wp:posOffset>1303020</wp:posOffset>
                </wp:positionH>
                <wp:positionV relativeFrom="paragraph">
                  <wp:posOffset>6137910</wp:posOffset>
                </wp:positionV>
                <wp:extent cx="2781935" cy="1403985"/>
                <wp:effectExtent l="0" t="0" r="0" b="2540"/>
                <wp:wrapNone/>
                <wp:docPr id="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93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831B1" w:rsidRPr="00C95ADA" w:rsidRDefault="00190BAC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  <w:u w:val="dottedHeavy" w:color="F2DBDB" w:themeColor="accent2" w:themeTint="33"/>
                              </w:rPr>
                            </w:pPr>
                            <w:r w:rsidRPr="00C95ADA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  <w:u w:val="dottedHeavy" w:color="F2DBDB" w:themeColor="accent2" w:themeTint="33"/>
                              </w:rPr>
                              <w:t>广州</w:t>
                            </w:r>
                            <w:r w:rsidR="00F831B1" w:rsidRPr="00C95ADA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  <w:u w:val="dottedHeavy" w:color="F2DBDB" w:themeColor="accent2" w:themeTint="33"/>
                              </w:rPr>
                              <w:t>市</w:t>
                            </w:r>
                            <w:r w:rsidRPr="00C95ADA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  <w:u w:val="dottedHeavy" w:color="F2DBDB" w:themeColor="accent2" w:themeTint="33"/>
                              </w:rPr>
                              <w:t>天河</w:t>
                            </w:r>
                            <w:r w:rsidR="00F831B1" w:rsidRPr="00C95ADA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  <w:u w:val="dottedHeavy" w:color="F2DBDB" w:themeColor="accent2" w:themeTint="33"/>
                              </w:rPr>
                              <w:t>区第一实验小学</w:t>
                            </w:r>
                            <w:r w:rsidR="00CE2BFD" w:rsidRPr="00C95ADA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  <w:u w:val="dottedHeavy" w:color="F2DBDB" w:themeColor="accent2" w:themeTint="33"/>
                              </w:rPr>
                              <w:t xml:space="preserve">  </w:t>
                            </w:r>
                          </w:p>
                          <w:p w:rsidR="00F831B1" w:rsidRPr="00C95ADA" w:rsidRDefault="00F831B1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  <w:u w:val="dottedHeavy" w:color="F2DBDB" w:themeColor="accent2" w:themeTint="33"/>
                              </w:rPr>
                            </w:pPr>
                            <w:r w:rsidRPr="00C95ADA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  <w:u w:val="dottedHeavy" w:color="F2DBDB" w:themeColor="accent2" w:themeTint="33"/>
                              </w:rPr>
                              <w:t>联系电话：</w:t>
                            </w:r>
                            <w:r w:rsidR="00190BAC" w:rsidRPr="00C95ADA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  <w:u w:val="dottedHeavy" w:color="F2DBDB" w:themeColor="accent2" w:themeTint="33"/>
                              </w:rPr>
                              <w:t>18500000000</w:t>
                            </w:r>
                            <w:r w:rsidR="00CE2BFD" w:rsidRPr="00C95ADA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  <w:u w:val="dottedHeavy" w:color="F2DBDB" w:themeColor="accent2" w:themeTint="33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102.6pt;margin-top:483.3pt;width:219.05pt;height:110.55pt;z-index:252333055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" filled="f" stroked="f">
                <v:textbox style="mso-fit-shape-to-text:t">
                  <w:txbxContent>
                    <w:p w:rsidR="00F831B1" w:rsidRPr="00C95ADA" w:rsidRDefault="00190BAC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  <w:u w:val="dottedHeavy" w:color="F2DBDB" w:themeColor="accent2" w:themeTint="33"/>
                        </w:rPr>
                      </w:pPr>
                      <w:r w:rsidRPr="00C95ADA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  <w:u w:val="dottedHeavy" w:color="F2DBDB" w:themeColor="accent2" w:themeTint="33"/>
                        </w:rPr>
                        <w:t>广州</w:t>
                      </w:r>
                      <w:r w:rsidR="00F831B1" w:rsidRPr="00C95ADA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  <w:u w:val="dottedHeavy" w:color="F2DBDB" w:themeColor="accent2" w:themeTint="33"/>
                        </w:rPr>
                        <w:t>市</w:t>
                      </w:r>
                      <w:r w:rsidRPr="00C95ADA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  <w:u w:val="dottedHeavy" w:color="F2DBDB" w:themeColor="accent2" w:themeTint="33"/>
                        </w:rPr>
                        <w:t>天河</w:t>
                      </w:r>
                      <w:r w:rsidR="00F831B1" w:rsidRPr="00C95ADA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  <w:u w:val="dottedHeavy" w:color="F2DBDB" w:themeColor="accent2" w:themeTint="33"/>
                        </w:rPr>
                        <w:t>区第一实验小学</w:t>
                      </w:r>
                      <w:r w:rsidR="00CE2BFD" w:rsidRPr="00C95ADA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  <w:u w:val="dottedHeavy" w:color="F2DBDB" w:themeColor="accent2" w:themeTint="33"/>
                        </w:rPr>
                        <w:t xml:space="preserve">  </w:t>
                      </w:r>
                    </w:p>
                    <w:p w:rsidR="00F831B1" w:rsidRPr="00C95ADA" w:rsidRDefault="00F831B1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  <w:u w:val="dottedHeavy" w:color="F2DBDB" w:themeColor="accent2" w:themeTint="33"/>
                        </w:rPr>
                      </w:pPr>
                      <w:r w:rsidRPr="00C95ADA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  <w:u w:val="dottedHeavy" w:color="F2DBDB" w:themeColor="accent2" w:themeTint="33"/>
                        </w:rPr>
                        <w:t>联系电话：</w:t>
                      </w:r>
                      <w:r w:rsidR="00190BAC" w:rsidRPr="00C95ADA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  <w:u w:val="dottedHeavy" w:color="F2DBDB" w:themeColor="accent2" w:themeTint="33"/>
                        </w:rPr>
                        <w:t>18500000000</w:t>
                      </w:r>
                      <w:r w:rsidR="00CE2BFD" w:rsidRPr="00C95ADA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  <w:u w:val="dottedHeavy" w:color="F2DBDB" w:themeColor="accent2" w:themeTint="33"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4079" behindDoc="0" locked="0" layoutInCell="1" allowOverlap="1" wp14:anchorId="2301E2C8" wp14:editId="1A65E0BC">
                <wp:simplePos x="0" y="0"/>
                <wp:positionH relativeFrom="column">
                  <wp:posOffset>1848485</wp:posOffset>
                </wp:positionH>
                <wp:positionV relativeFrom="paragraph">
                  <wp:posOffset>5503545</wp:posOffset>
                </wp:positionV>
                <wp:extent cx="1423670" cy="730250"/>
                <wp:effectExtent l="0" t="0" r="0" b="0"/>
                <wp:wrapNone/>
                <wp:docPr id="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3670" cy="730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C5C16" w:rsidRPr="00C95ADA" w:rsidRDefault="006065D6" w:rsidP="00FC5C16">
                            <w:pPr>
                              <w:jc w:val="distribute"/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56"/>
                                <w:szCs w:val="56"/>
                                <w:u w:val="dottedHeavy" w:color="F2DBDB" w:themeColor="accent2" w:themeTint="33"/>
                              </w:rPr>
                            </w:pPr>
                            <w:r w:rsidRPr="00C95ADA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56"/>
                                <w:szCs w:val="56"/>
                                <w:u w:val="dottedHeavy" w:color="F2DBDB" w:themeColor="accent2" w:themeTint="33"/>
                              </w:rPr>
                              <w:t>韩晓美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45.55pt;margin-top:433.35pt;width:112.1pt;height:57.5pt;z-index:2523340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" filled="f" stroked="f">
                <v:textbox>
                  <w:txbxContent>
                    <w:p w:rsidR="00FC5C16" w:rsidRPr="00C95ADA" w:rsidRDefault="006065D6" w:rsidP="00FC5C16">
                      <w:pPr>
                        <w:jc w:val="distribute"/>
                        <w:rPr>
                          <w:rFonts w:ascii="微软雅黑" w:eastAsia="微软雅黑" w:hAnsi="微软雅黑"/>
                          <w:color w:val="FFFFFF" w:themeColor="background1"/>
                          <w:sz w:val="56"/>
                          <w:szCs w:val="56"/>
                          <w:u w:val="dottedHeavy" w:color="F2DBDB" w:themeColor="accent2" w:themeTint="33"/>
                        </w:rPr>
                      </w:pPr>
                      <w:r w:rsidRPr="00C95ADA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56"/>
                          <w:szCs w:val="56"/>
                          <w:u w:val="dottedHeavy" w:color="F2DBDB" w:themeColor="accent2" w:themeTint="33"/>
                        </w:rPr>
                        <w:t>韩晓美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5103" behindDoc="0" locked="0" layoutInCell="1" allowOverlap="1" wp14:anchorId="516B4A1D" wp14:editId="1C070EC2">
                <wp:simplePos x="0" y="0"/>
                <wp:positionH relativeFrom="margin">
                  <wp:posOffset>878205</wp:posOffset>
                </wp:positionH>
                <wp:positionV relativeFrom="paragraph">
                  <wp:posOffset>4855031</wp:posOffset>
                </wp:positionV>
                <wp:extent cx="3554095" cy="862330"/>
                <wp:effectExtent l="0" t="0" r="0" b="0"/>
                <wp:wrapNone/>
                <wp:docPr id="395" name="文本框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4095" cy="862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C7E6D" w:rsidRPr="00C95ADA" w:rsidRDefault="001C7E6D" w:rsidP="00F07BBF">
                            <w:pPr>
                              <w:spacing w:before="240" w:line="900" w:lineRule="exact"/>
                              <w:jc w:val="distribute"/>
                              <w:rPr>
                                <w:rFonts w:ascii="华康雅宋体W9(P)" w:eastAsia="华康雅宋体W9(P)"/>
                                <w:color w:val="FFFFFF" w:themeColor="background1"/>
                                <w:sz w:val="124"/>
                                <w:szCs w:val="124"/>
                                <w14:shadow w14:blurRad="50800" w14:dist="508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95ADA">
                              <w:rPr>
                                <w:rFonts w:ascii="华康雅宋体W9(P)" w:eastAsia="华康雅宋体W9(P)" w:hint="eastAsia"/>
                                <w:color w:val="FFFFFF" w:themeColor="background1"/>
                                <w:sz w:val="124"/>
                                <w:szCs w:val="124"/>
                                <w14:shadow w14:blurRad="50800" w14:dist="508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我的</w:t>
                            </w:r>
                            <w:r w:rsidR="001E02FF" w:rsidRPr="00C95ADA">
                              <w:rPr>
                                <w:rFonts w:ascii="华康雅宋体W9(P)" w:eastAsia="华康雅宋体W9(P)" w:hint="eastAsia"/>
                                <w:color w:val="FFFFFF" w:themeColor="background1"/>
                                <w:sz w:val="124"/>
                                <w:szCs w:val="124"/>
                                <w14:shadow w14:blurRad="50800" w14:dist="508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简历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l">
                            <a:rot lat="0" lon="0" rev="0"/>
                          </a:lightRig>
                        </a:scene3d>
                        <a:sp3d contourW="25400" prstMaterial="matte">
                          <a:bevelT w="25400" h="55880" prst="artDeco"/>
                          <a:contourClr>
                            <a:schemeClr val="accent2">
                              <a:tint val="20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95" o:spid="_x0000_s1028" type="#_x0000_t202" style="position:absolute;margin-left:69.15pt;margin-top:382.3pt;width:279.85pt;height:67.9pt;z-index:25233510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" filled="f" stroked="f">
                <v:textbox>
                  <w:txbxContent>
                    <w:p w:rsidR="001C7E6D" w:rsidRPr="00C95ADA" w:rsidRDefault="001C7E6D" w:rsidP="00F07BBF">
                      <w:pPr>
                        <w:spacing w:before="240" w:line="900" w:lineRule="exact"/>
                        <w:jc w:val="distribute"/>
                        <w:rPr>
                          <w:rFonts w:ascii="华康雅宋体W9(P)" w:eastAsia="华康雅宋体W9(P)"/>
                          <w:color w:val="FFFFFF" w:themeColor="background1"/>
                          <w:sz w:val="124"/>
                          <w:szCs w:val="124"/>
                          <w14:shadow w14:blurRad="50800" w14:dist="508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95ADA">
                        <w:rPr>
                          <w:rFonts w:ascii="华康雅宋体W9(P)" w:eastAsia="华康雅宋体W9(P)" w:hint="eastAsia"/>
                          <w:color w:val="FFFFFF" w:themeColor="background1"/>
                          <w:sz w:val="124"/>
                          <w:szCs w:val="124"/>
                          <w14:shadow w14:blurRad="50800" w14:dist="508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我的</w:t>
                      </w:r>
                      <w:r w:rsidR="001E02FF" w:rsidRPr="00C95ADA">
                        <w:rPr>
                          <w:rFonts w:ascii="华康雅宋体W9(P)" w:eastAsia="华康雅宋体W9(P)" w:hint="eastAsia"/>
                          <w:color w:val="FFFFFF" w:themeColor="background1"/>
                          <w:sz w:val="124"/>
                          <w:szCs w:val="124"/>
                          <w14:shadow w14:blurRad="50800" w14:dist="508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简历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A9B">
        <w:br w:type="page"/>
      </w:r>
      <w:r w:rsidR="00DE0FC0" w:rsidRPr="00892CCE">
        <w:rPr>
          <w:rFonts w:ascii="汉仪仿宋简" w:eastAsia="汉仪仿宋简"/>
          <w:b/>
          <w:noProof/>
          <w:color w:val="C96765"/>
          <w:sz w:val="56"/>
          <w:szCs w:val="56"/>
        </w:rPr>
        <w:lastRenderedPageBreak/>
        <w:drawing>
          <wp:anchor distT="0" distB="0" distL="114300" distR="114300" simplePos="0" relativeHeight="252181503" behindDoc="0" locked="0" layoutInCell="1" allowOverlap="1" wp14:anchorId="7DCA7E5E" wp14:editId="5C5EE1AB">
            <wp:simplePos x="0" y="0"/>
            <wp:positionH relativeFrom="column">
              <wp:posOffset>-306132</wp:posOffset>
            </wp:positionH>
            <wp:positionV relativeFrom="paragraph">
              <wp:posOffset>-192745</wp:posOffset>
            </wp:positionV>
            <wp:extent cx="2631488" cy="296214"/>
            <wp:effectExtent l="0" t="0" r="0" b="8890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31488" cy="296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0A9B" w:rsidRPr="00892CCE">
        <w:rPr>
          <w:rFonts w:ascii="微软雅黑" w:eastAsia="微软雅黑" w:hAnsi="微软雅黑"/>
          <w:b/>
          <w:color w:val="C96765"/>
          <w:sz w:val="56"/>
          <w:szCs w:val="56"/>
        </w:rPr>
        <w:t>【</w:t>
      </w:r>
      <w:r w:rsidR="00CE2BFD" w:rsidRPr="00892CCE">
        <w:rPr>
          <w:rFonts w:ascii="微软雅黑" w:eastAsia="微软雅黑" w:hAnsi="微软雅黑" w:hint="eastAsia"/>
          <w:b/>
          <w:color w:val="C96765"/>
          <w:sz w:val="56"/>
          <w:szCs w:val="56"/>
        </w:rPr>
        <w:t>个人简历</w:t>
      </w:r>
      <w:r w:rsidR="000B0A9B" w:rsidRPr="00892CCE">
        <w:rPr>
          <w:rFonts w:ascii="微软雅黑" w:eastAsia="微软雅黑" w:hAnsi="微软雅黑"/>
          <w:b/>
          <w:color w:val="C96765"/>
          <w:sz w:val="56"/>
          <w:szCs w:val="56"/>
        </w:rPr>
        <w:t>】</w:t>
      </w:r>
    </w:p>
    <w:p w:rsidR="000B0A9B" w:rsidRPr="00CD7ABE" w:rsidRDefault="00554877" w:rsidP="00FB2ABD">
      <w:pPr>
        <w:pStyle w:val="a7"/>
        <w:spacing w:line="560" w:lineRule="exact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D7ABE">
        <w:rPr>
          <w:rFonts w:ascii="微软雅黑" w:eastAsia="微软雅黑" w:hAnsi="微软雅黑" w:hint="eastAsia"/>
          <w:noProof/>
          <w:color w:val="404040" w:themeColor="text1" w:themeTint="BF"/>
          <w:sz w:val="24"/>
          <w:szCs w:val="24"/>
        </w:rPr>
        <w:drawing>
          <wp:anchor distT="0" distB="0" distL="114300" distR="114300" simplePos="0" relativeHeight="252276735" behindDoc="0" locked="0" layoutInCell="1" allowOverlap="1" wp14:anchorId="684925D2" wp14:editId="593CC5E6">
            <wp:simplePos x="0" y="0"/>
            <wp:positionH relativeFrom="margin">
              <wp:posOffset>3353435</wp:posOffset>
            </wp:positionH>
            <wp:positionV relativeFrom="margin">
              <wp:posOffset>332740</wp:posOffset>
            </wp:positionV>
            <wp:extent cx="2105660" cy="2105660"/>
            <wp:effectExtent l="133350" t="114300" r="142240" b="161290"/>
            <wp:wrapSquare wrapText="bothSides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tong_wenhua_jiaoyu_qingjing-019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21056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7ABE">
        <w:rPr>
          <w:rFonts w:ascii="微软雅黑" w:eastAsia="微软雅黑" w:hAnsi="微软雅黑" w:hint="eastAsia"/>
          <w:noProof/>
          <w:color w:val="404040" w:themeColor="text1" w:themeTint="BF"/>
          <w:sz w:val="24"/>
          <w:szCs w:val="24"/>
        </w:rPr>
        <w:drawing>
          <wp:anchor distT="0" distB="0" distL="114300" distR="114300" simplePos="0" relativeHeight="252265471" behindDoc="0" locked="0" layoutInCell="1" allowOverlap="1" wp14:anchorId="0B80F5E1" wp14:editId="6D656CBC">
            <wp:simplePos x="0" y="0"/>
            <wp:positionH relativeFrom="margin">
              <wp:posOffset>3375660</wp:posOffset>
            </wp:positionH>
            <wp:positionV relativeFrom="margin">
              <wp:posOffset>327025</wp:posOffset>
            </wp:positionV>
            <wp:extent cx="2105660" cy="2105660"/>
            <wp:effectExtent l="304800" t="266700" r="313690" b="351790"/>
            <wp:wrapSquare wrapText="bothSides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tong_wenhua_jiaoyu_qingjing-019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20978732">
                      <a:off x="0" y="0"/>
                      <a:ext cx="2105660" cy="21056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0A9B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名</w:t>
      </w:r>
      <w:r w:rsidR="00292996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 xml:space="preserve">    </w:t>
      </w:r>
      <w:r w:rsidR="000B0A9B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字：</w:t>
      </w:r>
      <w:r w:rsidR="00DE0FC0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韩</w:t>
      </w:r>
      <w:r w:rsidR="00EB27F9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晓美</w:t>
      </w:r>
    </w:p>
    <w:p w:rsidR="00292996" w:rsidRPr="00CD7ABE" w:rsidRDefault="00292996" w:rsidP="00FB2ABD">
      <w:pPr>
        <w:pStyle w:val="a7"/>
        <w:spacing w:line="560" w:lineRule="exact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性    别：</w:t>
      </w:r>
      <w:r w:rsidR="00DE0FC0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女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 xml:space="preserve">      身   高：15</w:t>
      </w:r>
      <w:r w:rsidR="00DE0FC0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cm</w:t>
      </w:r>
    </w:p>
    <w:p w:rsidR="000B0A9B" w:rsidRDefault="000B0A9B" w:rsidP="00FB2ABD">
      <w:pPr>
        <w:pStyle w:val="a7"/>
        <w:spacing w:line="560" w:lineRule="exact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出生年月：200</w:t>
      </w:r>
      <w:r w:rsidR="00CB3C65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5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 w:rsidR="00CB3C65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3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</w:t>
      </w:r>
      <w:r w:rsidR="00CB3C65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18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日</w:t>
      </w:r>
    </w:p>
    <w:p w:rsidR="0076621E" w:rsidRPr="00CD7ABE" w:rsidRDefault="0076621E" w:rsidP="00FB2ABD">
      <w:pPr>
        <w:pStyle w:val="a7"/>
        <w:spacing w:line="560" w:lineRule="exact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兴趣爱好：画画、</w:t>
      </w:r>
      <w:r w:rsidR="00EB27F9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钢琴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、游泳、</w:t>
      </w:r>
      <w:r w:rsidR="00EB27F9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唱歌</w:t>
      </w:r>
    </w:p>
    <w:p w:rsidR="00292996" w:rsidRPr="00CD7ABE" w:rsidRDefault="000B0A9B" w:rsidP="00FB2ABD">
      <w:pPr>
        <w:pStyle w:val="a7"/>
        <w:spacing w:line="560" w:lineRule="exact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所在小学：</w:t>
      </w:r>
      <w:r w:rsidR="00CB3C65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广州市天河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区实验第一小学</w:t>
      </w:r>
    </w:p>
    <w:p w:rsidR="00043A9D" w:rsidRDefault="00043A9D" w:rsidP="00FB2ABD">
      <w:pPr>
        <w:pStyle w:val="a7"/>
        <w:spacing w:line="560" w:lineRule="exact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户口所在地：</w:t>
      </w:r>
      <w:r w:rsidR="00CB3C65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广州市天河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区</w:t>
      </w:r>
    </w:p>
    <w:p w:rsidR="00051239" w:rsidRDefault="00F2434A" w:rsidP="00FB2ABD">
      <w:pPr>
        <w:pStyle w:val="a7"/>
        <w:spacing w:line="560" w:lineRule="exact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512EE">
        <w:rPr>
          <w:rFonts w:ascii="微软雅黑" w:eastAsia="微软雅黑" w:hAnsi="微软雅黑"/>
          <w:b/>
          <w:noProof/>
          <w:color w:val="FFFFFF" w:themeColor="background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33343" behindDoc="0" locked="0" layoutInCell="1" allowOverlap="1" wp14:anchorId="6BEF4EF7" wp14:editId="56B55330">
                <wp:simplePos x="0" y="0"/>
                <wp:positionH relativeFrom="column">
                  <wp:posOffset>2087245</wp:posOffset>
                </wp:positionH>
                <wp:positionV relativeFrom="paragraph">
                  <wp:posOffset>342265</wp:posOffset>
                </wp:positionV>
                <wp:extent cx="1120140" cy="617855"/>
                <wp:effectExtent l="0" t="0" r="0" b="0"/>
                <wp:wrapNone/>
                <wp:docPr id="3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0140" cy="6178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12EE" w:rsidRPr="0001382B" w:rsidRDefault="00C512EE">
                            <w:pPr>
                              <w:rPr>
                                <w:rFonts w:ascii="微软雅黑" w:eastAsia="微软雅黑" w:hAnsi="微软雅黑"/>
                                <w:b/>
                                <w:color w:val="C96765"/>
                                <w:sz w:val="36"/>
                                <w:szCs w:val="36"/>
                              </w:rPr>
                            </w:pPr>
                            <w:r w:rsidRPr="0001382B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36"/>
                                <w:szCs w:val="36"/>
                              </w:rPr>
                              <w:t>家庭成员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164.35pt;margin-top:26.95pt;width:88.2pt;height:48.65pt;z-index:2518333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" filled="f" stroked="f">
                <v:textbox>
                  <w:txbxContent>
                    <w:p w:rsidR="00C512EE" w:rsidRPr="0001382B" w:rsidRDefault="00C512EE">
                      <w:pPr>
                        <w:rPr>
                          <w:rFonts w:ascii="微软雅黑" w:eastAsia="微软雅黑" w:hAnsi="微软雅黑"/>
                          <w:b/>
                          <w:color w:val="C96765"/>
                          <w:sz w:val="36"/>
                          <w:szCs w:val="36"/>
                        </w:rPr>
                      </w:pPr>
                      <w:r w:rsidRPr="0001382B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36"/>
                          <w:szCs w:val="36"/>
                        </w:rPr>
                        <w:t>家庭成员</w:t>
                      </w:r>
                    </w:p>
                  </w:txbxContent>
                </v:textbox>
              </v:shape>
            </w:pict>
          </mc:Fallback>
        </mc:AlternateContent>
      </w:r>
    </w:p>
    <w:p w:rsidR="00292996" w:rsidRPr="00C512EE" w:rsidRDefault="0001382B" w:rsidP="00051239">
      <w:pPr>
        <w:widowControl/>
        <w:jc w:val="left"/>
        <w:rPr>
          <w:rFonts w:ascii="微软雅黑" w:eastAsia="微软雅黑" w:hAnsi="微软雅黑"/>
          <w:b/>
          <w:color w:val="FFFFFF" w:themeColor="background1"/>
          <w:sz w:val="40"/>
          <w:szCs w:val="40"/>
        </w:rPr>
      </w:pPr>
      <w:r w:rsidRPr="00A7333D">
        <w:rPr>
          <w:rFonts w:ascii="汉仪仿宋简" w:eastAsia="汉仪仿宋简"/>
          <w:b/>
          <w:noProof/>
          <w:color w:val="404040"/>
          <w:sz w:val="56"/>
          <w:szCs w:val="56"/>
        </w:rPr>
        <w:drawing>
          <wp:anchor distT="0" distB="0" distL="114300" distR="114300" simplePos="0" relativeHeight="252179455" behindDoc="0" locked="0" layoutInCell="1" allowOverlap="1" wp14:anchorId="36F15B10" wp14:editId="643F52B2">
            <wp:simplePos x="0" y="0"/>
            <wp:positionH relativeFrom="column">
              <wp:posOffset>1809571</wp:posOffset>
            </wp:positionH>
            <wp:positionV relativeFrom="paragraph">
              <wp:posOffset>128270</wp:posOffset>
            </wp:positionV>
            <wp:extent cx="324000" cy="294906"/>
            <wp:effectExtent l="0" t="0" r="0" b="0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24000" cy="29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5466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5" behindDoc="0" locked="0" layoutInCell="1" allowOverlap="1" wp14:anchorId="6C54675B" wp14:editId="7D0DEF16">
                <wp:simplePos x="0" y="0"/>
                <wp:positionH relativeFrom="column">
                  <wp:posOffset>-238760</wp:posOffset>
                </wp:positionH>
                <wp:positionV relativeFrom="paragraph">
                  <wp:posOffset>1496695</wp:posOffset>
                </wp:positionV>
                <wp:extent cx="5905500" cy="0"/>
                <wp:effectExtent l="0" t="0" r="19050" b="19050"/>
                <wp:wrapNone/>
                <wp:docPr id="270" name="直接连接符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886D52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70" o:spid="_x0000_s1026" style="position:absolute;left:0;text-align:left;z-index:2516930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8pt,117.85pt" to="446.2pt,1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" strokecolor="#886d52" strokeweight="1pt">
                <v:stroke dashstyle="3 1"/>
              </v:line>
            </w:pict>
          </mc:Fallback>
        </mc:AlternateContent>
      </w:r>
      <w:r w:rsidR="00A55466" w:rsidRPr="00565117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3" behindDoc="0" locked="0" layoutInCell="1" allowOverlap="1" wp14:anchorId="1A9A27E4" wp14:editId="26F903E9">
                <wp:simplePos x="0" y="0"/>
                <wp:positionH relativeFrom="column">
                  <wp:posOffset>-67310</wp:posOffset>
                </wp:positionH>
                <wp:positionV relativeFrom="paragraph">
                  <wp:posOffset>572770</wp:posOffset>
                </wp:positionV>
                <wp:extent cx="6000750" cy="419100"/>
                <wp:effectExtent l="0" t="0" r="0" b="0"/>
                <wp:wrapNone/>
                <wp:docPr id="27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15541" w:rsidRPr="00CD7ABE" w:rsidRDefault="00D672B1" w:rsidP="00E15541">
                            <w:pPr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父   亲</w:t>
                            </w:r>
                            <w:r w:rsidR="005950BA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                                                                             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="00565117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代</w:t>
                            </w:r>
                            <w:r w:rsidR="00E15541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565117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用</w:t>
                            </w:r>
                            <w:r w:rsidR="00E15541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565117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名</w:t>
                            </w:r>
                            <w:r w:rsidR="00E15541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="00CB3C65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广州</w:t>
                            </w:r>
                            <w:r w:rsidR="00E15541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市某信息科技有限公司  13600008000</w:t>
                            </w:r>
                          </w:p>
                          <w:p w:rsidR="00565117" w:rsidRPr="00CD7ABE" w:rsidRDefault="00565117">
                            <w:pPr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-5.3pt;margin-top:45.1pt;width:472.5pt;height:33pt;z-index:2516951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" filled="f" stroked="f">
                <v:textbox>
                  <w:txbxContent>
                    <w:p w:rsidR="00E15541" w:rsidRPr="00CD7ABE" w:rsidRDefault="00D672B1" w:rsidP="00E15541">
                      <w:pPr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父   亲</w:t>
                      </w:r>
                      <w:r w:rsidR="005950BA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                                                                             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="00565117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代</w:t>
                      </w:r>
                      <w:r w:rsidR="00E15541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</w:t>
                      </w:r>
                      <w:r w:rsidR="00565117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用</w:t>
                      </w:r>
                      <w:r w:rsidR="00E15541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</w:t>
                      </w:r>
                      <w:r w:rsidR="00565117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名</w:t>
                      </w:r>
                      <w:r w:rsidR="00E15541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</w:t>
                      </w:r>
                      <w:r w:rsidR="00CB3C65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广州</w:t>
                      </w:r>
                      <w:r w:rsidR="00E15541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市某信息科技有限公司  13600008000</w:t>
                      </w:r>
                    </w:p>
                    <w:p w:rsidR="00565117" w:rsidRPr="00CD7ABE" w:rsidRDefault="00565117">
                      <w:pPr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55466" w:rsidRPr="00565117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1" behindDoc="0" locked="0" layoutInCell="1" allowOverlap="1" wp14:anchorId="3A17D052" wp14:editId="3E9FA8FD">
                <wp:simplePos x="0" y="0"/>
                <wp:positionH relativeFrom="column">
                  <wp:posOffset>-67310</wp:posOffset>
                </wp:positionH>
                <wp:positionV relativeFrom="paragraph">
                  <wp:posOffset>1058545</wp:posOffset>
                </wp:positionV>
                <wp:extent cx="6000750" cy="419100"/>
                <wp:effectExtent l="0" t="0" r="0" b="0"/>
                <wp:wrapNone/>
                <wp:docPr id="2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15541" w:rsidRPr="00CD7ABE" w:rsidRDefault="00E15541" w:rsidP="00E15541">
                            <w:pPr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母   亲</w:t>
                            </w:r>
                            <w:r w:rsidR="005950BA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                                                                             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代 用 名   </w:t>
                            </w:r>
                            <w:r w:rsidR="00CB3C65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广州市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某银行某分行营业部  13600008000</w:t>
                            </w:r>
                          </w:p>
                          <w:p w:rsidR="00E15541" w:rsidRPr="00CD7ABE" w:rsidRDefault="00E15541" w:rsidP="00E15541">
                            <w:pPr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-5.3pt;margin-top:83.35pt;width:472.5pt;height:33pt;z-index:2516971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" filled="f" stroked="f">
                <v:textbox>
                  <w:txbxContent>
                    <w:p w:rsidR="00E15541" w:rsidRPr="00CD7ABE" w:rsidRDefault="00E15541" w:rsidP="00E15541">
                      <w:pPr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母   亲</w:t>
                      </w:r>
                      <w:r w:rsidR="005950BA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                                                                             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代 用 名   </w:t>
                      </w:r>
                      <w:r w:rsidR="00CB3C65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广州市</w:t>
                      </w: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某银行某分行营业部  13600008000</w:t>
                      </w:r>
                    </w:p>
                    <w:p w:rsidR="00E15541" w:rsidRPr="00CD7ABE" w:rsidRDefault="00E15541" w:rsidP="00E15541">
                      <w:pPr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292996" w:rsidRDefault="0001382B">
      <w:pPr>
        <w:widowControl/>
        <w:jc w:val="left"/>
        <w:rPr>
          <w:rFonts w:ascii="汉仪仿宋简" w:eastAsia="汉仪仿宋简"/>
          <w:color w:val="404040"/>
          <w:sz w:val="32"/>
          <w:szCs w:val="32"/>
        </w:rPr>
      </w:pPr>
      <w:r w:rsidRPr="00A7333D">
        <w:rPr>
          <w:rFonts w:ascii="汉仪仿宋简" w:eastAsia="汉仪仿宋简"/>
          <w:b/>
          <w:noProof/>
          <w:color w:val="404040"/>
          <w:sz w:val="56"/>
          <w:szCs w:val="56"/>
        </w:rPr>
        <w:drawing>
          <wp:anchor distT="0" distB="0" distL="114300" distR="114300" simplePos="0" relativeHeight="252339199" behindDoc="0" locked="0" layoutInCell="1" allowOverlap="1" wp14:anchorId="6ED46057" wp14:editId="6480CD09">
            <wp:simplePos x="0" y="0"/>
            <wp:positionH relativeFrom="column">
              <wp:posOffset>1587044</wp:posOffset>
            </wp:positionH>
            <wp:positionV relativeFrom="paragraph">
              <wp:posOffset>3364865</wp:posOffset>
            </wp:positionV>
            <wp:extent cx="341672" cy="359467"/>
            <wp:effectExtent l="0" t="0" r="1270" b="2540"/>
            <wp:wrapNone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41672" cy="35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333D">
        <w:rPr>
          <w:rFonts w:ascii="汉仪仿宋简" w:eastAsia="汉仪仿宋简"/>
          <w:b/>
          <w:noProof/>
          <w:color w:val="404040"/>
          <w:sz w:val="56"/>
          <w:szCs w:val="56"/>
        </w:rPr>
        <w:drawing>
          <wp:anchor distT="0" distB="0" distL="114300" distR="114300" simplePos="0" relativeHeight="252337151" behindDoc="0" locked="0" layoutInCell="1" allowOverlap="1" wp14:anchorId="7E7EFD41" wp14:editId="68C6A0AB">
            <wp:simplePos x="0" y="0"/>
            <wp:positionH relativeFrom="column">
              <wp:posOffset>1613079</wp:posOffset>
            </wp:positionH>
            <wp:positionV relativeFrom="paragraph">
              <wp:posOffset>1269977</wp:posOffset>
            </wp:positionV>
            <wp:extent cx="341672" cy="366142"/>
            <wp:effectExtent l="0" t="0" r="1270" b="0"/>
            <wp:wrapNone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41521" cy="3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434A" w:rsidRPr="006C78B7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5" behindDoc="0" locked="0" layoutInCell="1" allowOverlap="1" wp14:anchorId="4EDA4A5A" wp14:editId="2763396F">
                <wp:simplePos x="0" y="0"/>
                <wp:positionH relativeFrom="margin">
                  <wp:align>center</wp:align>
                </wp:positionH>
                <wp:positionV relativeFrom="paragraph">
                  <wp:posOffset>3312160</wp:posOffset>
                </wp:positionV>
                <wp:extent cx="1481455" cy="496570"/>
                <wp:effectExtent l="0" t="0" r="0" b="0"/>
                <wp:wrapNone/>
                <wp:docPr id="29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1455" cy="4965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C1" w:rsidRPr="0001382B" w:rsidRDefault="00FF6D72" w:rsidP="00380FC1">
                            <w:pPr>
                              <w:rPr>
                                <w:rFonts w:ascii="微软雅黑" w:eastAsia="微软雅黑" w:hAnsi="微软雅黑"/>
                                <w:b/>
                                <w:color w:val="C96765"/>
                                <w:sz w:val="36"/>
                                <w:szCs w:val="36"/>
                              </w:rPr>
                            </w:pPr>
                            <w:r w:rsidRPr="0001382B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36"/>
                                <w:szCs w:val="36"/>
                              </w:rPr>
                              <w:t>五</w:t>
                            </w:r>
                            <w:r w:rsidR="00380FC1" w:rsidRPr="0001382B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36"/>
                                <w:szCs w:val="36"/>
                              </w:rPr>
                              <w:t>年级成绩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0;margin-top:260.8pt;width:116.65pt;height:39.1pt;z-index:251728895;visibility:visible;mso-wrap-style:square;mso-width-percent:0;mso-height-percent:20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" filled="f" stroked="f">
                <v:textbox style="mso-fit-shape-to-text:t">
                  <w:txbxContent>
                    <w:p w:rsidR="00380FC1" w:rsidRPr="0001382B" w:rsidRDefault="00FF6D72" w:rsidP="00380FC1">
                      <w:pPr>
                        <w:rPr>
                          <w:rFonts w:ascii="微软雅黑" w:eastAsia="微软雅黑" w:hAnsi="微软雅黑"/>
                          <w:b/>
                          <w:color w:val="C96765"/>
                          <w:sz w:val="36"/>
                          <w:szCs w:val="36"/>
                        </w:rPr>
                      </w:pPr>
                      <w:r w:rsidRPr="0001382B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36"/>
                          <w:szCs w:val="36"/>
                        </w:rPr>
                        <w:t>五</w:t>
                      </w:r>
                      <w:r w:rsidR="00380FC1" w:rsidRPr="0001382B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36"/>
                          <w:szCs w:val="36"/>
                        </w:rPr>
                        <w:t>年级成绩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434A" w:rsidRPr="006C78B7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3" behindDoc="0" locked="0" layoutInCell="1" allowOverlap="1" wp14:anchorId="43EE72DB" wp14:editId="2DB91194">
                <wp:simplePos x="0" y="0"/>
                <wp:positionH relativeFrom="column">
                  <wp:posOffset>1935480</wp:posOffset>
                </wp:positionH>
                <wp:positionV relativeFrom="paragraph">
                  <wp:posOffset>1239520</wp:posOffset>
                </wp:positionV>
                <wp:extent cx="1402715" cy="496570"/>
                <wp:effectExtent l="0" t="0" r="0" b="0"/>
                <wp:wrapNone/>
                <wp:docPr id="28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2715" cy="4965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C78B7" w:rsidRPr="0001382B" w:rsidRDefault="00380FC1">
                            <w:pPr>
                              <w:rPr>
                                <w:rFonts w:ascii="微软雅黑" w:eastAsia="微软雅黑" w:hAnsi="微软雅黑"/>
                                <w:b/>
                                <w:color w:val="C96765"/>
                                <w:sz w:val="36"/>
                                <w:szCs w:val="36"/>
                              </w:rPr>
                            </w:pPr>
                            <w:r w:rsidRPr="0001382B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36"/>
                                <w:szCs w:val="36"/>
                              </w:rPr>
                              <w:t>四年级</w:t>
                            </w:r>
                            <w:r w:rsidR="006C78B7" w:rsidRPr="0001382B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36"/>
                                <w:szCs w:val="36"/>
                              </w:rPr>
                              <w:t>成绩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3" type="#_x0000_t202" style="position:absolute;margin-left:152.4pt;margin-top:97.6pt;width:110.45pt;height:39.1pt;z-index:251710463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" filled="f" stroked="f">
                <v:textbox style="mso-fit-shape-to-text:t">
                  <w:txbxContent>
                    <w:p w:rsidR="006C78B7" w:rsidRPr="0001382B" w:rsidRDefault="00380FC1">
                      <w:pPr>
                        <w:rPr>
                          <w:rFonts w:ascii="微软雅黑" w:eastAsia="微软雅黑" w:hAnsi="微软雅黑"/>
                          <w:b/>
                          <w:color w:val="C96765"/>
                          <w:sz w:val="36"/>
                          <w:szCs w:val="36"/>
                        </w:rPr>
                      </w:pPr>
                      <w:r w:rsidRPr="0001382B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36"/>
                          <w:szCs w:val="36"/>
                        </w:rPr>
                        <w:t>四年级</w:t>
                      </w:r>
                      <w:r w:rsidR="006C78B7" w:rsidRPr="0001382B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36"/>
                          <w:szCs w:val="36"/>
                        </w:rPr>
                        <w:t>成绩</w:t>
                      </w:r>
                    </w:p>
                  </w:txbxContent>
                </v:textbox>
              </v:shape>
            </w:pict>
          </mc:Fallback>
        </mc:AlternateContent>
      </w:r>
      <w:r w:rsidR="002E769D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305407" behindDoc="0" locked="0" layoutInCell="1" allowOverlap="1" wp14:anchorId="2FE42253" wp14:editId="5E058F89">
            <wp:simplePos x="0" y="0"/>
            <wp:positionH relativeFrom="column">
              <wp:posOffset>-1143000</wp:posOffset>
            </wp:positionH>
            <wp:positionV relativeFrom="paragraph">
              <wp:posOffset>5257800</wp:posOffset>
            </wp:positionV>
            <wp:extent cx="7546975" cy="643890"/>
            <wp:effectExtent l="0" t="0" r="0" b="381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6"/>
                    <a:stretch/>
                  </pic:blipFill>
                  <pic:spPr bwMode="auto">
                    <a:xfrm>
                      <a:off x="0" y="0"/>
                      <a:ext cx="754697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12C1" w:rsidRPr="00FF6D72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3" behindDoc="0" locked="0" layoutInCell="1" allowOverlap="1" wp14:anchorId="16605C41" wp14:editId="09BFE928">
                <wp:simplePos x="0" y="0"/>
                <wp:positionH relativeFrom="column">
                  <wp:posOffset>-315595</wp:posOffset>
                </wp:positionH>
                <wp:positionV relativeFrom="paragraph">
                  <wp:posOffset>5176520</wp:posOffset>
                </wp:positionV>
                <wp:extent cx="5905500" cy="0"/>
                <wp:effectExtent l="0" t="0" r="19050" b="19050"/>
                <wp:wrapNone/>
                <wp:docPr id="301" name="直接连接符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886D52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301" o:spid="_x0000_s1026" style="position:absolute;left:0;text-align:left;z-index:2517360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4.85pt,407.6pt" to="440.15pt,40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" strokecolor="#886d52" strokeweight="1pt">
                <v:stroke dashstyle="3 1"/>
              </v:line>
            </w:pict>
          </mc:Fallback>
        </mc:AlternateContent>
      </w:r>
      <w:r w:rsidR="008E12C1" w:rsidRPr="00FF6D72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5" behindDoc="0" locked="0" layoutInCell="1" allowOverlap="1" wp14:anchorId="22605835" wp14:editId="6524B754">
                <wp:simplePos x="0" y="0"/>
                <wp:positionH relativeFrom="column">
                  <wp:posOffset>-323850</wp:posOffset>
                </wp:positionH>
                <wp:positionV relativeFrom="paragraph">
                  <wp:posOffset>4763949</wp:posOffset>
                </wp:positionV>
                <wp:extent cx="5905500" cy="0"/>
                <wp:effectExtent l="0" t="0" r="19050" b="19050"/>
                <wp:wrapNone/>
                <wp:docPr id="303" name="直接连接符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886D52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303" o:spid="_x0000_s1026" style="position:absolute;left:0;text-align:left;z-index:2517391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5.5pt,375.1pt" to="439.5pt,37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" strokecolor="#886d52" strokeweight="1pt">
                <v:stroke dashstyle="3 1"/>
              </v:line>
            </w:pict>
          </mc:Fallback>
        </mc:AlternateContent>
      </w:r>
      <w:r w:rsidR="008E12C1" w:rsidRPr="006C78B7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3" behindDoc="0" locked="0" layoutInCell="1" allowOverlap="1" wp14:anchorId="4C99F5B2" wp14:editId="497381E2">
                <wp:simplePos x="0" y="0"/>
                <wp:positionH relativeFrom="column">
                  <wp:posOffset>1244600</wp:posOffset>
                </wp:positionH>
                <wp:positionV relativeFrom="paragraph">
                  <wp:posOffset>3977640</wp:posOffset>
                </wp:positionV>
                <wp:extent cx="4259580" cy="342900"/>
                <wp:effectExtent l="0" t="0" r="7620" b="0"/>
                <wp:wrapNone/>
                <wp:docPr id="279" name="矩形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9580" cy="342900"/>
                        </a:xfrm>
                        <a:prstGeom prst="rect">
                          <a:avLst/>
                        </a:prstGeom>
                        <a:solidFill>
                          <a:srgbClr val="CF797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78B7" w:rsidRDefault="006C78B7" w:rsidP="006C78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79" o:spid="_x0000_s1034" style="position:absolute;margin-left:98pt;margin-top:313.2pt;width:335.4pt;height:27pt;z-index:2517053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" fillcolor="#cf7977" stroked="f" strokeweight="2pt">
                <v:textbox>
                  <w:txbxContent>
                    <w:p w:rsidR="006C78B7" w:rsidRDefault="006C78B7" w:rsidP="006C78B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8E12C1" w:rsidRPr="006C78B7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19" behindDoc="0" locked="0" layoutInCell="1" allowOverlap="1" wp14:anchorId="6F4A9B3B" wp14:editId="1C32285D">
                <wp:simplePos x="0" y="0"/>
                <wp:positionH relativeFrom="column">
                  <wp:posOffset>-300990</wp:posOffset>
                </wp:positionH>
                <wp:positionV relativeFrom="paragraph">
                  <wp:posOffset>3977640</wp:posOffset>
                </wp:positionV>
                <wp:extent cx="1570990" cy="342900"/>
                <wp:effectExtent l="0" t="0" r="0" b="0"/>
                <wp:wrapNone/>
                <wp:docPr id="278" name="矩形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990" cy="342900"/>
                        </a:xfrm>
                        <a:prstGeom prst="rect">
                          <a:avLst/>
                        </a:prstGeom>
                        <a:solidFill>
                          <a:srgbClr val="C1524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78B7" w:rsidRPr="0063386D" w:rsidRDefault="006C78B7" w:rsidP="006C78B7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278" o:spid="_x0000_s1035" style="position:absolute;margin-left:-23.7pt;margin-top:313.2pt;width:123.7pt;height:27pt;z-index:25170431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" fillcolor="#c1524f" stroked="f" strokeweight="2pt">
                <v:textbox>
                  <w:txbxContent>
                    <w:p w:rsidR="006C78B7" w:rsidRPr="0063386D" w:rsidRDefault="006C78B7" w:rsidP="006C78B7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8E12C1" w:rsidRPr="00565117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1183" behindDoc="0" locked="0" layoutInCell="1" allowOverlap="1" wp14:anchorId="4B4329E9" wp14:editId="6AABBD56">
                <wp:simplePos x="0" y="0"/>
                <wp:positionH relativeFrom="column">
                  <wp:posOffset>-215265</wp:posOffset>
                </wp:positionH>
                <wp:positionV relativeFrom="paragraph">
                  <wp:posOffset>4744720</wp:posOffset>
                </wp:positionV>
                <wp:extent cx="6000750" cy="419100"/>
                <wp:effectExtent l="0" t="0" r="0" b="0"/>
                <wp:wrapNone/>
                <wp:docPr id="30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6D72" w:rsidRPr="00CD7ABE" w:rsidRDefault="00FF6D72" w:rsidP="00FF6D72">
                            <w:pPr>
                              <w:ind w:firstLineChars="50" w:firstLine="14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下 学 期              98              </w:t>
                            </w:r>
                            <w:r w:rsidR="00CB3C65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100             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9</w:t>
                            </w:r>
                            <w:r w:rsidR="00CB3C65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7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                                                                             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98</w:t>
                            </w:r>
                          </w:p>
                          <w:p w:rsidR="00FF6D72" w:rsidRPr="00CD7ABE" w:rsidRDefault="00FF6D72" w:rsidP="00FF6D72">
                            <w:pPr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-16.95pt;margin-top:373.6pt;width:472.5pt;height:33pt;z-index:2517411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" filled="f" stroked="f">
                <v:textbox>
                  <w:txbxContent>
                    <w:p w:rsidR="00FF6D72" w:rsidRPr="00CD7ABE" w:rsidRDefault="00FF6D72" w:rsidP="00FF6D72">
                      <w:pPr>
                        <w:ind w:firstLineChars="50" w:firstLine="140"/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下 学 期              98              </w:t>
                      </w:r>
                      <w:r w:rsidR="00CB3C65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100             </w:t>
                      </w: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9</w:t>
                      </w:r>
                      <w:r w:rsidR="00CB3C65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7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                                                                             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98</w:t>
                      </w:r>
                    </w:p>
                    <w:p w:rsidR="00FF6D72" w:rsidRPr="00CD7ABE" w:rsidRDefault="00FF6D72" w:rsidP="00FF6D72">
                      <w:pPr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E12C1" w:rsidRPr="00FF6D72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7087" behindDoc="0" locked="0" layoutInCell="1" allowOverlap="1" wp14:anchorId="598B8972" wp14:editId="5924C842">
                <wp:simplePos x="0" y="0"/>
                <wp:positionH relativeFrom="column">
                  <wp:posOffset>-203200</wp:posOffset>
                </wp:positionH>
                <wp:positionV relativeFrom="paragraph">
                  <wp:posOffset>4328160</wp:posOffset>
                </wp:positionV>
                <wp:extent cx="6000750" cy="419100"/>
                <wp:effectExtent l="0" t="0" r="0" b="0"/>
                <wp:wrapNone/>
                <wp:docPr id="30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6D72" w:rsidRPr="00CD7ABE" w:rsidRDefault="00FF6D72" w:rsidP="00FF6D72">
                            <w:pPr>
                              <w:ind w:firstLineChars="50" w:firstLine="14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上 学 期              </w:t>
                            </w:r>
                            <w:r w:rsidR="00CB3C65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93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</w:t>
                            </w:r>
                            <w:r w:rsidR="00CB3C65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98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93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                                                                             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98</w:t>
                            </w:r>
                          </w:p>
                          <w:p w:rsidR="00FF6D72" w:rsidRPr="00CD7ABE" w:rsidRDefault="00FF6D72" w:rsidP="00FF6D72">
                            <w:pPr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-16pt;margin-top:340.8pt;width:472.5pt;height:33pt;z-index:2517370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" filled="f" stroked="f">
                <v:textbox>
                  <w:txbxContent>
                    <w:p w:rsidR="00FF6D72" w:rsidRPr="00CD7ABE" w:rsidRDefault="00FF6D72" w:rsidP="00FF6D72">
                      <w:pPr>
                        <w:ind w:firstLineChars="50" w:firstLine="140"/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上 学 期              </w:t>
                      </w:r>
                      <w:r w:rsidR="00CB3C65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93</w:t>
                      </w: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</w:t>
                      </w:r>
                      <w:r w:rsidR="00CB3C65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98</w:t>
                      </w: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93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                                                                             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98</w:t>
                      </w:r>
                    </w:p>
                    <w:p w:rsidR="00FF6D72" w:rsidRPr="00CD7ABE" w:rsidRDefault="00FF6D72" w:rsidP="00FF6D72">
                      <w:pPr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E12C1" w:rsidRPr="00380FC1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5" behindDoc="0" locked="0" layoutInCell="1" allowOverlap="1" wp14:anchorId="732370C1" wp14:editId="31A981B8">
                <wp:simplePos x="0" y="0"/>
                <wp:positionH relativeFrom="column">
                  <wp:posOffset>4438015</wp:posOffset>
                </wp:positionH>
                <wp:positionV relativeFrom="paragraph">
                  <wp:posOffset>3908425</wp:posOffset>
                </wp:positionV>
                <wp:extent cx="1052830" cy="401320"/>
                <wp:effectExtent l="0" t="0" r="0" b="0"/>
                <wp:wrapNone/>
                <wp:docPr id="3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40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C1" w:rsidRPr="00565117" w:rsidRDefault="00380FC1" w:rsidP="00380FC1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英</w:t>
                            </w:r>
                            <w:r w:rsidRPr="00565117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349.45pt;margin-top:307.75pt;width:82.9pt;height:31.6pt;z-index:2517340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" filled="f" stroked="f">
                <v:textbox>
                  <w:txbxContent>
                    <w:p w:rsidR="00380FC1" w:rsidRPr="00565117" w:rsidRDefault="00380FC1" w:rsidP="00380FC1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英</w:t>
                      </w:r>
                      <w:r w:rsidRPr="00565117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语</w:t>
                      </w:r>
                    </w:p>
                  </w:txbxContent>
                </v:textbox>
              </v:shape>
            </w:pict>
          </mc:Fallback>
        </mc:AlternateContent>
      </w:r>
      <w:r w:rsidR="008E12C1" w:rsidRPr="00380FC1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1" behindDoc="0" locked="0" layoutInCell="1" allowOverlap="1" wp14:anchorId="4EE22F02" wp14:editId="56323E49">
                <wp:simplePos x="0" y="0"/>
                <wp:positionH relativeFrom="column">
                  <wp:posOffset>2989580</wp:posOffset>
                </wp:positionH>
                <wp:positionV relativeFrom="paragraph">
                  <wp:posOffset>3910330</wp:posOffset>
                </wp:positionV>
                <wp:extent cx="1052830" cy="401320"/>
                <wp:effectExtent l="0" t="0" r="0" b="0"/>
                <wp:wrapNone/>
                <wp:docPr id="29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40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C1" w:rsidRPr="00565117" w:rsidRDefault="00380FC1" w:rsidP="00380FC1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数</w:t>
                            </w:r>
                            <w:r w:rsidRPr="00565117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235.4pt;margin-top:307.9pt;width:82.9pt;height:31.6pt;z-index:2517329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" filled="f" stroked="f">
                <v:textbox>
                  <w:txbxContent>
                    <w:p w:rsidR="00380FC1" w:rsidRPr="00565117" w:rsidRDefault="00380FC1" w:rsidP="00380FC1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数</w:t>
                      </w:r>
                      <w:r w:rsidRPr="00565117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学</w:t>
                      </w:r>
                    </w:p>
                  </w:txbxContent>
                </v:textbox>
              </v:shape>
            </w:pict>
          </mc:Fallback>
        </mc:AlternateContent>
      </w:r>
      <w:r w:rsidR="008E12C1" w:rsidRPr="00380FC1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7" behindDoc="0" locked="0" layoutInCell="1" allowOverlap="1" wp14:anchorId="608C5933" wp14:editId="0346DBD6">
                <wp:simplePos x="0" y="0"/>
                <wp:positionH relativeFrom="column">
                  <wp:posOffset>1448435</wp:posOffset>
                </wp:positionH>
                <wp:positionV relativeFrom="paragraph">
                  <wp:posOffset>3924300</wp:posOffset>
                </wp:positionV>
                <wp:extent cx="1052830" cy="401320"/>
                <wp:effectExtent l="0" t="0" r="0" b="0"/>
                <wp:wrapNone/>
                <wp:docPr id="29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40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C1" w:rsidRPr="00565117" w:rsidRDefault="00380FC1" w:rsidP="00380FC1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语</w:t>
                            </w:r>
                            <w:r w:rsidRPr="00565117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114.05pt;margin-top:309pt;width:82.9pt;height:31.6pt;z-index:2517319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" filled="f" stroked="f">
                <v:textbox>
                  <w:txbxContent>
                    <w:p w:rsidR="00380FC1" w:rsidRPr="00565117" w:rsidRDefault="00380FC1" w:rsidP="00380FC1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语</w:t>
                      </w:r>
                      <w:r w:rsidRPr="00565117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文</w:t>
                      </w:r>
                    </w:p>
                  </w:txbxContent>
                </v:textbox>
              </v:shape>
            </w:pict>
          </mc:Fallback>
        </mc:AlternateContent>
      </w:r>
      <w:r w:rsidR="008E12C1" w:rsidRPr="00380FC1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3" behindDoc="0" locked="0" layoutInCell="1" allowOverlap="1" wp14:anchorId="506C6035" wp14:editId="68B3A553">
                <wp:simplePos x="0" y="0"/>
                <wp:positionH relativeFrom="column">
                  <wp:posOffset>34290</wp:posOffset>
                </wp:positionH>
                <wp:positionV relativeFrom="paragraph">
                  <wp:posOffset>3893364</wp:posOffset>
                </wp:positionV>
                <wp:extent cx="899160" cy="1403985"/>
                <wp:effectExtent l="0" t="0" r="0" b="0"/>
                <wp:wrapNone/>
                <wp:docPr id="29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16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C1" w:rsidRPr="00565117" w:rsidRDefault="00380FC1" w:rsidP="00380FC1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科</w:t>
                            </w:r>
                            <w:r w:rsidRPr="00565117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margin-left:2.7pt;margin-top:306.55pt;width:70.8pt;height:110.55pt;z-index:251730943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" filled="f" stroked="f">
                <v:textbox style="mso-fit-shape-to-text:t">
                  <w:txbxContent>
                    <w:p w:rsidR="00380FC1" w:rsidRPr="00565117" w:rsidRDefault="00380FC1" w:rsidP="00380FC1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科</w:t>
                      </w:r>
                      <w:r w:rsidRPr="00565117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 xml:space="preserve">  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目</w:t>
                      </w:r>
                    </w:p>
                  </w:txbxContent>
                </v:textbox>
              </v:shape>
            </w:pict>
          </mc:Fallback>
        </mc:AlternateContent>
      </w:r>
      <w:r w:rsidR="00A55466" w:rsidRPr="003068D7">
        <w:rPr>
          <w:noProof/>
          <w:color w:val="E36C0A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2511" behindDoc="0" locked="0" layoutInCell="1" allowOverlap="1" wp14:anchorId="7B1A47D2" wp14:editId="3A423089">
                <wp:simplePos x="0" y="0"/>
                <wp:positionH relativeFrom="column">
                  <wp:posOffset>46355</wp:posOffset>
                </wp:positionH>
                <wp:positionV relativeFrom="paragraph">
                  <wp:posOffset>1811020</wp:posOffset>
                </wp:positionV>
                <wp:extent cx="899160" cy="1403985"/>
                <wp:effectExtent l="0" t="0" r="0" b="0"/>
                <wp:wrapNone/>
                <wp:docPr id="28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16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68D7" w:rsidRPr="00565117" w:rsidRDefault="003068D7" w:rsidP="003068D7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科</w:t>
                            </w:r>
                            <w:r w:rsidRPr="00565117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margin-left:3.65pt;margin-top:142.6pt;width:70.8pt;height:110.55pt;z-index:251712511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" filled="f" stroked="f">
                <v:textbox style="mso-fit-shape-to-text:t">
                  <w:txbxContent>
                    <w:p w:rsidR="003068D7" w:rsidRPr="00565117" w:rsidRDefault="003068D7" w:rsidP="003068D7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科</w:t>
                      </w:r>
                      <w:r w:rsidRPr="00565117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 xml:space="preserve">  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目</w:t>
                      </w:r>
                    </w:p>
                  </w:txbxContent>
                </v:textbox>
              </v:shape>
            </w:pict>
          </mc:Fallback>
        </mc:AlternateContent>
      </w:r>
      <w:r w:rsidR="00A55466" w:rsidRPr="003068D7">
        <w:rPr>
          <w:rFonts w:ascii="汉仪仿宋简" w:eastAsia="汉仪仿宋简"/>
          <w:noProof/>
          <w:color w:val="E36C0A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4559" behindDoc="0" locked="0" layoutInCell="1" allowOverlap="1" wp14:anchorId="184CCB2B" wp14:editId="551AEA77">
                <wp:simplePos x="0" y="0"/>
                <wp:positionH relativeFrom="column">
                  <wp:posOffset>1460500</wp:posOffset>
                </wp:positionH>
                <wp:positionV relativeFrom="paragraph">
                  <wp:posOffset>1842135</wp:posOffset>
                </wp:positionV>
                <wp:extent cx="1052830" cy="401320"/>
                <wp:effectExtent l="0" t="0" r="0" b="0"/>
                <wp:wrapNone/>
                <wp:docPr id="28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40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68D7" w:rsidRPr="00565117" w:rsidRDefault="003068D7" w:rsidP="003068D7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语</w:t>
                            </w:r>
                            <w:r w:rsidRPr="00565117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115pt;margin-top:145.05pt;width:82.9pt;height:31.6pt;z-index:2517145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" filled="f" stroked="f">
                <v:textbox>
                  <w:txbxContent>
                    <w:p w:rsidR="003068D7" w:rsidRPr="00565117" w:rsidRDefault="003068D7" w:rsidP="003068D7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语</w:t>
                      </w:r>
                      <w:r w:rsidRPr="00565117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文</w:t>
                      </w:r>
                    </w:p>
                  </w:txbxContent>
                </v:textbox>
              </v:shape>
            </w:pict>
          </mc:Fallback>
        </mc:AlternateContent>
      </w:r>
      <w:r w:rsidR="00A55466" w:rsidRPr="003068D7">
        <w:rPr>
          <w:rFonts w:ascii="汉仪仿宋简" w:eastAsia="汉仪仿宋简"/>
          <w:noProof/>
          <w:color w:val="E36C0A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6607" behindDoc="0" locked="0" layoutInCell="1" allowOverlap="1" wp14:anchorId="04A1B9C4" wp14:editId="4B604235">
                <wp:simplePos x="0" y="0"/>
                <wp:positionH relativeFrom="column">
                  <wp:posOffset>3001645</wp:posOffset>
                </wp:positionH>
                <wp:positionV relativeFrom="paragraph">
                  <wp:posOffset>1828165</wp:posOffset>
                </wp:positionV>
                <wp:extent cx="1052830" cy="401320"/>
                <wp:effectExtent l="0" t="0" r="0" b="0"/>
                <wp:wrapNone/>
                <wp:docPr id="29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40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68D7" w:rsidRPr="00565117" w:rsidRDefault="003068D7" w:rsidP="003068D7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数</w:t>
                            </w:r>
                            <w:r w:rsidRPr="00565117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236.35pt;margin-top:143.95pt;width:82.9pt;height:31.6pt;z-index:2517166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" filled="f" stroked="f">
                <v:textbox>
                  <w:txbxContent>
                    <w:p w:rsidR="003068D7" w:rsidRPr="00565117" w:rsidRDefault="003068D7" w:rsidP="003068D7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数</w:t>
                      </w:r>
                      <w:r w:rsidRPr="00565117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学</w:t>
                      </w:r>
                    </w:p>
                  </w:txbxContent>
                </v:textbox>
              </v:shape>
            </w:pict>
          </mc:Fallback>
        </mc:AlternateContent>
      </w:r>
      <w:r w:rsidR="00A55466" w:rsidRPr="003068D7">
        <w:rPr>
          <w:rFonts w:ascii="汉仪仿宋简" w:eastAsia="汉仪仿宋简"/>
          <w:noProof/>
          <w:color w:val="E36C0A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8655" behindDoc="0" locked="0" layoutInCell="1" allowOverlap="1" wp14:anchorId="46D8D953" wp14:editId="0816187A">
                <wp:simplePos x="0" y="0"/>
                <wp:positionH relativeFrom="column">
                  <wp:posOffset>4450080</wp:posOffset>
                </wp:positionH>
                <wp:positionV relativeFrom="paragraph">
                  <wp:posOffset>1826260</wp:posOffset>
                </wp:positionV>
                <wp:extent cx="1052830" cy="401320"/>
                <wp:effectExtent l="0" t="0" r="0" b="0"/>
                <wp:wrapNone/>
                <wp:docPr id="29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40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68D7" w:rsidRPr="00565117" w:rsidRDefault="003068D7" w:rsidP="003068D7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英</w:t>
                            </w:r>
                            <w:r w:rsidRPr="00565117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350.4pt;margin-top:143.8pt;width:82.9pt;height:31.6pt;z-index:2517186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" filled="f" stroked="f">
                <v:textbox>
                  <w:txbxContent>
                    <w:p w:rsidR="003068D7" w:rsidRPr="00565117" w:rsidRDefault="003068D7" w:rsidP="003068D7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英</w:t>
                      </w:r>
                      <w:r w:rsidRPr="00565117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语</w:t>
                      </w:r>
                    </w:p>
                  </w:txbxContent>
                </v:textbox>
              </v:shape>
            </w:pict>
          </mc:Fallback>
        </mc:AlternateContent>
      </w:r>
      <w:r w:rsidR="00A55466" w:rsidRPr="00565117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4799" behindDoc="0" locked="0" layoutInCell="1" allowOverlap="1" wp14:anchorId="52B5B332" wp14:editId="1FA86BD1">
                <wp:simplePos x="0" y="0"/>
                <wp:positionH relativeFrom="column">
                  <wp:posOffset>-147320</wp:posOffset>
                </wp:positionH>
                <wp:positionV relativeFrom="paragraph">
                  <wp:posOffset>2237740</wp:posOffset>
                </wp:positionV>
                <wp:extent cx="6000750" cy="419100"/>
                <wp:effectExtent l="0" t="0" r="0" b="0"/>
                <wp:wrapNone/>
                <wp:docPr id="29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C1" w:rsidRPr="00CD7ABE" w:rsidRDefault="00380FC1" w:rsidP="00380FC1">
                            <w:pPr>
                              <w:ind w:firstLineChars="50" w:firstLine="14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上 学 期              </w:t>
                            </w:r>
                            <w:r w:rsidR="00CB3C65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96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</w:t>
                            </w:r>
                            <w:r w:rsidR="00CB3C65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100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</w:t>
                            </w:r>
                            <w:r w:rsidR="00CB3C65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95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                                                                             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98</w:t>
                            </w:r>
                          </w:p>
                          <w:p w:rsidR="00380FC1" w:rsidRPr="00CD7ABE" w:rsidRDefault="00380FC1" w:rsidP="00380FC1">
                            <w:pPr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-11.6pt;margin-top:176.2pt;width:472.5pt;height:33pt;z-index:2517247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" filled="f" stroked="f">
                <v:textbox>
                  <w:txbxContent>
                    <w:p w:rsidR="00380FC1" w:rsidRPr="00CD7ABE" w:rsidRDefault="00380FC1" w:rsidP="00380FC1">
                      <w:pPr>
                        <w:ind w:firstLineChars="50" w:firstLine="140"/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上 学 期              </w:t>
                      </w:r>
                      <w:r w:rsidR="00CB3C65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96</w:t>
                      </w: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</w:t>
                      </w:r>
                      <w:r w:rsidR="00CB3C65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100</w:t>
                      </w: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</w:t>
                      </w:r>
                      <w:r w:rsidR="00CB3C65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95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                                                                             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98</w:t>
                      </w:r>
                    </w:p>
                    <w:p w:rsidR="00380FC1" w:rsidRPr="00CD7ABE" w:rsidRDefault="00380FC1" w:rsidP="00380FC1">
                      <w:pPr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55466" w:rsidRPr="00565117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7" behindDoc="0" locked="0" layoutInCell="1" allowOverlap="1" wp14:anchorId="1B3D04EC" wp14:editId="0EF29CF7">
                <wp:simplePos x="0" y="0"/>
                <wp:positionH relativeFrom="column">
                  <wp:posOffset>-124460</wp:posOffset>
                </wp:positionH>
                <wp:positionV relativeFrom="paragraph">
                  <wp:posOffset>2652395</wp:posOffset>
                </wp:positionV>
                <wp:extent cx="6000750" cy="419100"/>
                <wp:effectExtent l="0" t="0" r="0" b="0"/>
                <wp:wrapNone/>
                <wp:docPr id="29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C1" w:rsidRPr="00CD7ABE" w:rsidRDefault="00380FC1" w:rsidP="00380FC1">
                            <w:pPr>
                              <w:ind w:firstLineChars="50" w:firstLine="14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下 学 期              98              </w:t>
                            </w:r>
                            <w:r w:rsidR="00CB3C65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99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</w:t>
                            </w:r>
                            <w:r w:rsidR="00CB3C65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9</w:t>
                            </w:r>
                            <w:r w:rsidR="00CB3C65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6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                                                                             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98</w:t>
                            </w:r>
                          </w:p>
                          <w:p w:rsidR="00380FC1" w:rsidRPr="00CD7ABE" w:rsidRDefault="00380FC1" w:rsidP="00380FC1">
                            <w:pPr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margin-left:-9.8pt;margin-top:208.85pt;width:472.5pt;height:33pt;z-index:2517268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" filled="f" stroked="f">
                <v:textbox>
                  <w:txbxContent>
                    <w:p w:rsidR="00380FC1" w:rsidRPr="00CD7ABE" w:rsidRDefault="00380FC1" w:rsidP="00380FC1">
                      <w:pPr>
                        <w:ind w:firstLineChars="50" w:firstLine="140"/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下 学 期              98              </w:t>
                      </w:r>
                      <w:r w:rsidR="00CB3C65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99</w:t>
                      </w: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</w:t>
                      </w:r>
                      <w:r w:rsidR="00CB3C65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</w:t>
                      </w: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9</w:t>
                      </w:r>
                      <w:r w:rsidR="00CB3C65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6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                                                                             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98</w:t>
                      </w:r>
                    </w:p>
                    <w:p w:rsidR="00380FC1" w:rsidRPr="00CD7ABE" w:rsidRDefault="00380FC1" w:rsidP="00380FC1">
                      <w:pPr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55466" w:rsidRPr="006C78B7">
        <w:rPr>
          <w:rFonts w:ascii="微软雅黑" w:eastAsia="微软雅黑" w:hAnsi="微软雅黑"/>
          <w:b/>
          <w:noProof/>
          <w:color w:val="40404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9199" behindDoc="0" locked="0" layoutInCell="1" allowOverlap="1" wp14:anchorId="0C7C714C" wp14:editId="1D13219D">
                <wp:simplePos x="0" y="0"/>
                <wp:positionH relativeFrom="column">
                  <wp:posOffset>-274955</wp:posOffset>
                </wp:positionH>
                <wp:positionV relativeFrom="paragraph">
                  <wp:posOffset>1904365</wp:posOffset>
                </wp:positionV>
                <wp:extent cx="1635760" cy="342900"/>
                <wp:effectExtent l="0" t="0" r="2540" b="0"/>
                <wp:wrapNone/>
                <wp:docPr id="274" name="矩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760" cy="34290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78B7" w:rsidRPr="0001382B" w:rsidRDefault="006C78B7" w:rsidP="006C78B7">
                            <w:pPr>
                              <w:rPr>
                                <w:color w:val="C96765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274" o:spid="_x0000_s1048" style="position:absolute;margin-left:-21.65pt;margin-top:149.95pt;width:128.8pt;height:27pt;z-index:25169919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" fillcolor="#c0504d [3205]" stroked="f" strokeweight="2pt">
                <v:textbox>
                  <w:txbxContent>
                    <w:p w:rsidR="006C78B7" w:rsidRPr="0001382B" w:rsidRDefault="006C78B7" w:rsidP="006C78B7">
                      <w:pPr>
                        <w:rPr>
                          <w:color w:val="C96765"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A55466" w:rsidRPr="006C78B7">
        <w:rPr>
          <w:rFonts w:ascii="微软雅黑" w:eastAsia="微软雅黑" w:hAnsi="微软雅黑"/>
          <w:b/>
          <w:noProof/>
          <w:color w:val="40404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0223" behindDoc="0" locked="0" layoutInCell="1" allowOverlap="1" wp14:anchorId="01FD55F0" wp14:editId="6ED679C1">
                <wp:simplePos x="0" y="0"/>
                <wp:positionH relativeFrom="column">
                  <wp:posOffset>1270635</wp:posOffset>
                </wp:positionH>
                <wp:positionV relativeFrom="paragraph">
                  <wp:posOffset>1904365</wp:posOffset>
                </wp:positionV>
                <wp:extent cx="4346575" cy="342900"/>
                <wp:effectExtent l="0" t="0" r="0" b="0"/>
                <wp:wrapNone/>
                <wp:docPr id="275" name="矩形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6575" cy="342900"/>
                        </a:xfrm>
                        <a:prstGeom prst="rect">
                          <a:avLst/>
                        </a:prstGeom>
                        <a:solidFill>
                          <a:srgbClr val="CF797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78B7" w:rsidRDefault="006C78B7" w:rsidP="006C78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75" o:spid="_x0000_s1049" style="position:absolute;margin-left:100.05pt;margin-top:149.95pt;width:342.25pt;height:27pt;z-index:2517002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" fillcolor="#cf7977" stroked="f" strokeweight="2pt">
                <v:textbox>
                  <w:txbxContent>
                    <w:p w:rsidR="006C78B7" w:rsidRDefault="006C78B7" w:rsidP="006C78B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A55466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1" behindDoc="0" locked="0" layoutInCell="1" allowOverlap="1" wp14:anchorId="3509C958" wp14:editId="537DF27C">
                <wp:simplePos x="0" y="0"/>
                <wp:positionH relativeFrom="column">
                  <wp:posOffset>-309245</wp:posOffset>
                </wp:positionH>
                <wp:positionV relativeFrom="paragraph">
                  <wp:posOffset>3048000</wp:posOffset>
                </wp:positionV>
                <wp:extent cx="5905500" cy="0"/>
                <wp:effectExtent l="0" t="0" r="19050" b="19050"/>
                <wp:wrapNone/>
                <wp:docPr id="293" name="直接连接符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886D52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93" o:spid="_x0000_s1026" style="position:absolute;left:0;text-align:left;z-index:2517227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4.35pt,240pt" to="440.65pt,24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" strokecolor="#886d52" strokeweight="1pt">
                <v:stroke dashstyle="3 1"/>
              </v:line>
            </w:pict>
          </mc:Fallback>
        </mc:AlternateContent>
      </w:r>
      <w:r w:rsidR="00A55466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3" behindDoc="0" locked="0" layoutInCell="1" allowOverlap="1" wp14:anchorId="21CC5DC2" wp14:editId="3835A5BB">
                <wp:simplePos x="0" y="0"/>
                <wp:positionH relativeFrom="column">
                  <wp:posOffset>-291465</wp:posOffset>
                </wp:positionH>
                <wp:positionV relativeFrom="paragraph">
                  <wp:posOffset>2607131</wp:posOffset>
                </wp:positionV>
                <wp:extent cx="5905500" cy="0"/>
                <wp:effectExtent l="0" t="0" r="19050" b="19050"/>
                <wp:wrapNone/>
                <wp:docPr id="292" name="直接连接符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886D52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92" o:spid="_x0000_s1026" style="position:absolute;left:0;text-align:left;z-index:2517207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2.95pt,205.3pt" to="442.05pt,20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" strokecolor="#886d52" strokeweight="1pt">
                <v:stroke dashstyle="3 1"/>
              </v:line>
            </w:pict>
          </mc:Fallback>
        </mc:AlternateContent>
      </w:r>
      <w:r w:rsidR="00A55466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7" behindDoc="0" locked="0" layoutInCell="1" allowOverlap="1" wp14:anchorId="1747F4B5" wp14:editId="3E838CE2">
                <wp:simplePos x="0" y="0"/>
                <wp:positionH relativeFrom="column">
                  <wp:posOffset>-238760</wp:posOffset>
                </wp:positionH>
                <wp:positionV relativeFrom="paragraph">
                  <wp:posOffset>407491</wp:posOffset>
                </wp:positionV>
                <wp:extent cx="5905500" cy="0"/>
                <wp:effectExtent l="0" t="0" r="19050" b="19050"/>
                <wp:wrapNone/>
                <wp:docPr id="269" name="直接连接符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886D52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69" o:spid="_x0000_s1026" style="position:absolute;left:0;text-align:left;z-index:2516910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8pt,32.1pt" to="446.2pt,3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" strokecolor="#886d52" strokeweight="1pt">
                <v:stroke dashstyle="3 1"/>
              </v:line>
            </w:pict>
          </mc:Fallback>
        </mc:AlternateContent>
      </w:r>
      <w:r w:rsidR="00292996">
        <w:rPr>
          <w:rFonts w:ascii="汉仪仿宋简" w:eastAsia="汉仪仿宋简"/>
          <w:color w:val="404040"/>
          <w:sz w:val="32"/>
          <w:szCs w:val="32"/>
        </w:rPr>
        <w:br w:type="page"/>
      </w:r>
    </w:p>
    <w:p w:rsidR="003A3EEC" w:rsidRPr="003864C9" w:rsidRDefault="00537AEA" w:rsidP="003864C9">
      <w:pPr>
        <w:rPr>
          <w:rFonts w:ascii="微软雅黑" w:eastAsia="微软雅黑" w:hAnsi="微软雅黑"/>
          <w:b/>
          <w:color w:val="9BBB59" w:themeColor="accent3"/>
          <w:sz w:val="56"/>
          <w:szCs w:val="56"/>
        </w:rPr>
      </w:pPr>
      <w:r w:rsidRPr="00A7333D">
        <w:rPr>
          <w:rFonts w:ascii="汉仪仿宋简" w:eastAsia="汉仪仿宋简"/>
          <w:b/>
          <w:noProof/>
          <w:color w:val="404040"/>
          <w:sz w:val="56"/>
          <w:szCs w:val="56"/>
        </w:rPr>
        <w:lastRenderedPageBreak/>
        <w:drawing>
          <wp:anchor distT="0" distB="0" distL="114300" distR="114300" simplePos="0" relativeHeight="252170239" behindDoc="0" locked="0" layoutInCell="1" allowOverlap="1" wp14:anchorId="789C6D95" wp14:editId="2424F679">
            <wp:simplePos x="0" y="0"/>
            <wp:positionH relativeFrom="column">
              <wp:posOffset>3498215</wp:posOffset>
            </wp:positionH>
            <wp:positionV relativeFrom="paragraph">
              <wp:posOffset>713105</wp:posOffset>
            </wp:positionV>
            <wp:extent cx="2240915" cy="1543685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 flipV="1">
                      <a:off x="0" y="0"/>
                      <a:ext cx="224091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333D">
        <w:rPr>
          <w:rFonts w:ascii="汉仪仿宋简" w:eastAsia="汉仪仿宋简"/>
          <w:b/>
          <w:noProof/>
          <w:color w:val="404040"/>
          <w:sz w:val="56"/>
          <w:szCs w:val="56"/>
        </w:rPr>
        <w:drawing>
          <wp:anchor distT="0" distB="0" distL="114300" distR="114300" simplePos="0" relativeHeight="252172287" behindDoc="0" locked="0" layoutInCell="1" allowOverlap="1" wp14:anchorId="63D50EF5" wp14:editId="7FABB06E">
            <wp:simplePos x="0" y="0"/>
            <wp:positionH relativeFrom="column">
              <wp:posOffset>-474980</wp:posOffset>
            </wp:positionH>
            <wp:positionV relativeFrom="paragraph">
              <wp:posOffset>713561</wp:posOffset>
            </wp:positionV>
            <wp:extent cx="2240915" cy="1543685"/>
            <wp:effectExtent l="0" t="0" r="0" b="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224091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37A4" w:rsidRPr="002E090C">
        <w:rPr>
          <w:rFonts w:ascii="微软雅黑" w:eastAsia="微软雅黑" w:hAnsi="微软雅黑"/>
          <w:b/>
          <w:noProof/>
          <w:color w:val="9BBB59" w:themeColor="accent3"/>
          <w:sz w:val="72"/>
          <w:szCs w:val="72"/>
        </w:rPr>
        <mc:AlternateContent>
          <mc:Choice Requires="wps">
            <w:drawing>
              <wp:anchor distT="0" distB="0" distL="114300" distR="114300" simplePos="0" relativeHeight="252175359" behindDoc="0" locked="0" layoutInCell="1" allowOverlap="1" wp14:anchorId="11D930A8" wp14:editId="542C4CFC">
                <wp:simplePos x="0" y="0"/>
                <wp:positionH relativeFrom="margin">
                  <wp:posOffset>1999615</wp:posOffset>
                </wp:positionH>
                <wp:positionV relativeFrom="paragraph">
                  <wp:posOffset>13335</wp:posOffset>
                </wp:positionV>
                <wp:extent cx="1274445" cy="699135"/>
                <wp:effectExtent l="0" t="0" r="0" b="5715"/>
                <wp:wrapNone/>
                <wp:docPr id="7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4445" cy="6991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090C" w:rsidRPr="00892CCE" w:rsidRDefault="002E090C" w:rsidP="002E090C">
                            <w:pPr>
                              <w:rPr>
                                <w:color w:val="C96765"/>
                              </w:rPr>
                            </w:pPr>
                            <w:r w:rsidRPr="00892CCE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56"/>
                                <w:szCs w:val="56"/>
                              </w:rPr>
                              <w:t>自荐书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157.45pt;margin-top:1.05pt;width:100.35pt;height:55.05pt;z-index:25217535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" filled="f" stroked="f">
                <v:textbox>
                  <w:txbxContent>
                    <w:p w:rsidR="002E090C" w:rsidRPr="00892CCE" w:rsidRDefault="002E090C" w:rsidP="002E090C">
                      <w:pPr>
                        <w:rPr>
                          <w:color w:val="C96765"/>
                        </w:rPr>
                      </w:pPr>
                      <w:r w:rsidRPr="00892CCE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56"/>
                          <w:szCs w:val="56"/>
                        </w:rPr>
                        <w:t>自荐书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5466" w:rsidRPr="00DE0FC0">
        <w:rPr>
          <w:rFonts w:ascii="汉仪仿宋简" w:eastAsia="汉仪仿宋简"/>
          <w:b/>
          <w:noProof/>
          <w:color w:val="A08060"/>
          <w:sz w:val="56"/>
          <w:szCs w:val="56"/>
        </w:rPr>
        <w:drawing>
          <wp:anchor distT="0" distB="0" distL="114300" distR="114300" simplePos="0" relativeHeight="252186623" behindDoc="0" locked="0" layoutInCell="1" allowOverlap="1" wp14:anchorId="37A4D592" wp14:editId="49A214D6">
            <wp:simplePos x="0" y="0"/>
            <wp:positionH relativeFrom="column">
              <wp:posOffset>1321435</wp:posOffset>
            </wp:positionH>
            <wp:positionV relativeFrom="paragraph">
              <wp:posOffset>-40005</wp:posOffset>
            </wp:positionV>
            <wp:extent cx="2631440" cy="295910"/>
            <wp:effectExtent l="0" t="0" r="0" b="8890"/>
            <wp:wrapNone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31440" cy="29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64C9" w:rsidRPr="003864C9">
        <w:rPr>
          <w:rFonts w:ascii="汉仪仿宋简" w:eastAsia="汉仪仿宋简"/>
          <w:b/>
          <w:noProof/>
          <w:color w:val="404040"/>
          <w:sz w:val="56"/>
          <w:szCs w:val="56"/>
        </w:rPr>
        <w:t xml:space="preserve"> </w:t>
      </w:r>
      <w:r w:rsidR="003A3EEC" w:rsidRPr="003864C9">
        <w:rPr>
          <w:rFonts w:ascii="微软雅黑" w:eastAsia="微软雅黑" w:hAnsi="微软雅黑" w:hint="eastAsia"/>
          <w:b/>
          <w:color w:val="9BBB59" w:themeColor="accent3"/>
          <w:sz w:val="56"/>
          <w:szCs w:val="56"/>
        </w:rPr>
        <w:t xml:space="preserve">            </w:t>
      </w:r>
    </w:p>
    <w:p w:rsidR="000B0A9B" w:rsidRPr="00EC5923" w:rsidRDefault="00537AEA" w:rsidP="00537AEA">
      <w:pPr>
        <w:widowControl/>
        <w:ind w:firstLineChars="200" w:firstLine="1120"/>
        <w:jc w:val="left"/>
        <w:rPr>
          <w:rFonts w:ascii="微软雅黑" w:eastAsia="微软雅黑" w:hAnsi="微软雅黑"/>
          <w:b/>
          <w:color w:val="9BBB59" w:themeColor="accent3"/>
          <w:sz w:val="72"/>
          <w:szCs w:val="72"/>
        </w:rPr>
      </w:pPr>
      <w:r w:rsidRPr="003864C9">
        <w:rPr>
          <w:rFonts w:ascii="微软雅黑" w:eastAsia="微软雅黑" w:hAnsi="微软雅黑"/>
          <w:b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43231" behindDoc="0" locked="0" layoutInCell="1" allowOverlap="1" wp14:anchorId="1FE60BFD" wp14:editId="57669BC9">
                <wp:simplePos x="0" y="0"/>
                <wp:positionH relativeFrom="column">
                  <wp:posOffset>15875</wp:posOffset>
                </wp:positionH>
                <wp:positionV relativeFrom="paragraph">
                  <wp:posOffset>210999</wp:posOffset>
                </wp:positionV>
                <wp:extent cx="5250815" cy="7082790"/>
                <wp:effectExtent l="0" t="0" r="0" b="3810"/>
                <wp:wrapNone/>
                <wp:docPr id="30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0815" cy="70827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3EEC" w:rsidRPr="006F1FBF" w:rsidRDefault="003A3EEC" w:rsidP="00BA4818">
                            <w:pPr>
                              <w:spacing w:line="600" w:lineRule="exact"/>
                              <w:ind w:firstLineChars="200" w:firstLine="48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我是来自</w:t>
                            </w:r>
                            <w:r w:rsidR="00CB3C65"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广州市</w:t>
                            </w:r>
                            <w:r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的</w:t>
                            </w:r>
                            <w:r w:rsidR="00EB27F9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韩晓美</w:t>
                            </w:r>
                            <w:r w:rsidR="00CB3C65"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，</w:t>
                            </w:r>
                            <w:r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我的性格活波、开朗、乐观、向上，总用积极的心态去面对这复杂多变的世界。我的座右铭是“好好学习，天天快乐”。</w:t>
                            </w:r>
                          </w:p>
                          <w:p w:rsidR="003A3EEC" w:rsidRPr="006F1FBF" w:rsidRDefault="003A3EEC" w:rsidP="00BA4818">
                            <w:pPr>
                              <w:spacing w:line="600" w:lineRule="exact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　　虽然我是个外向的</w:t>
                            </w:r>
                            <w:r w:rsidR="00EB27F9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女</w:t>
                            </w:r>
                            <w:r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孩，但我情感的流露会分场合，有的时候我是一个调皮可爱的伙伴，有的时候我化身空心劲竹，有时候我又似一朵柔弱安静的花，却有着应有的坚韧，又像冰雪中绽放的玫瑰，清纯如清晨的露珠，用坚强的微笑掩藏心中的阴霾。</w:t>
                            </w:r>
                          </w:p>
                          <w:p w:rsidR="003A3EEC" w:rsidRPr="006F1FBF" w:rsidRDefault="003A3EEC" w:rsidP="00BA4818">
                            <w:pPr>
                              <w:spacing w:line="600" w:lineRule="exact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　　已经1</w:t>
                            </w:r>
                            <w:r w:rsidR="00CB3C65"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1</w:t>
                            </w:r>
                            <w:r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岁的我，懂得了亲情的温暖、友情的珍贵，能与大家分享成功的经验和失败的教训，知道感谢大自然的恩赐，知道对亲人、师友、社会怀着感恩之心，更知道我们肩负的责任与重担--为亲人、民族、社会能拥有更美好的明天而努力学习！</w:t>
                            </w:r>
                          </w:p>
                          <w:p w:rsidR="003A3EEC" w:rsidRPr="006F1FBF" w:rsidRDefault="003A3EEC" w:rsidP="00BA4818">
                            <w:pPr>
                              <w:spacing w:line="600" w:lineRule="exact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　　在小学六年里，我身体健康、学习优异，主动承担为集体服务的责任。身为劳动委员的我，总能体会到劳动的光荣与快乐；作为数学科代表，我能感受到老师的辛勤，总是很好地完成老师布置的任务，也耐心地帮助同学。</w:t>
                            </w:r>
                          </w:p>
                          <w:p w:rsidR="003A3EEC" w:rsidRPr="006F1FBF" w:rsidRDefault="003A3EEC" w:rsidP="00BA4818">
                            <w:pPr>
                              <w:spacing w:line="600" w:lineRule="exact"/>
                              <w:ind w:firstLine="48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“吾日三省吾身”，每天我都会想一想今天的收获与不足，也同时感受到时间飞快地流逝，童年很快就会过去，令人期待的“大人”就要来到。</w:t>
                            </w:r>
                          </w:p>
                          <w:p w:rsidR="003A3EEC" w:rsidRPr="006F1FBF" w:rsidRDefault="003A3EEC" w:rsidP="00BA4818">
                            <w:pPr>
                              <w:spacing w:line="600" w:lineRule="exact"/>
                              <w:ind w:firstLine="48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我已经为中学的学习做好了准备，我会自我激励，在学习中去感受快乐，从竞争中体悟欢愉。我相信我能一步一个脚印地在人生道路上前行，并征服一个个艰难险阻，把握好自己精彩的人生。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1.25pt;margin-top:16.6pt;width:413.45pt;height:557.7pt;z-index:2517432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" filled="f" stroked="f">
                <v:textbox>
                  <w:txbxContent>
                    <w:p w:rsidR="003A3EEC" w:rsidRPr="006F1FBF" w:rsidRDefault="003A3EEC" w:rsidP="00BA4818">
                      <w:pPr>
                        <w:spacing w:line="600" w:lineRule="exact"/>
                        <w:ind w:firstLineChars="200" w:firstLine="480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我是来自</w:t>
                      </w:r>
                      <w:r w:rsidR="00CB3C65"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广州市</w:t>
                      </w:r>
                      <w:r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的</w:t>
                      </w:r>
                      <w:r w:rsidR="00EB27F9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韩晓美</w:t>
                      </w:r>
                      <w:r w:rsidR="00CB3C65"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，</w:t>
                      </w:r>
                      <w:r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我的性格活波、开朗、乐观、向上，总用积极的心态去面对这复杂多变的世界。我的座右铭是“好好学习，天天快乐”。</w:t>
                      </w:r>
                    </w:p>
                    <w:p w:rsidR="003A3EEC" w:rsidRPr="006F1FBF" w:rsidRDefault="003A3EEC" w:rsidP="00BA4818">
                      <w:pPr>
                        <w:spacing w:line="600" w:lineRule="exact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 xml:space="preserve">　　虽然我是个外向的</w:t>
                      </w:r>
                      <w:r w:rsidR="00EB27F9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女</w:t>
                      </w:r>
                      <w:r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孩，但我情感的流露会分场合，有的时候我是一个调皮可爱的伙伴，有的时候我化身空心劲竹，有时候我又似一朵柔弱安静的花，却有着应有的坚韧，又像冰雪中绽放的玫瑰，清纯如清晨的露珠，用坚强的微笑掩藏心中的阴霾。</w:t>
                      </w:r>
                    </w:p>
                    <w:p w:rsidR="003A3EEC" w:rsidRPr="006F1FBF" w:rsidRDefault="003A3EEC" w:rsidP="00BA4818">
                      <w:pPr>
                        <w:spacing w:line="600" w:lineRule="exact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 xml:space="preserve">　　已经1</w:t>
                      </w:r>
                      <w:r w:rsidR="00CB3C65"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1</w:t>
                      </w:r>
                      <w:r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岁的我，懂得了亲情的温暖、友情的珍贵，能与大家分享成功的经验和失败的教训，知道感谢大自然的恩赐，知道对亲人、师友、社会怀着感恩之心，更知道我们肩负的责任与重担--为亲人、民族、社会能拥有更美好的明天而努力学习！</w:t>
                      </w:r>
                    </w:p>
                    <w:p w:rsidR="003A3EEC" w:rsidRPr="006F1FBF" w:rsidRDefault="003A3EEC" w:rsidP="00BA4818">
                      <w:pPr>
                        <w:spacing w:line="600" w:lineRule="exact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 xml:space="preserve">　　在小学六年里，我身体健康、学习优异，主动承担为集体服务的责任。身为劳动委员的我，总能体会到劳动的光荣与快乐；作为数学科代表，我能感受到老师的辛勤，总是很好地完成老师布置的任务，也耐心地帮助同学。</w:t>
                      </w:r>
                    </w:p>
                    <w:p w:rsidR="003A3EEC" w:rsidRPr="006F1FBF" w:rsidRDefault="003A3EEC" w:rsidP="00BA4818">
                      <w:pPr>
                        <w:spacing w:line="600" w:lineRule="exact"/>
                        <w:ind w:firstLine="480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“吾日三省吾身”，每天我都会想一想今天的收获与不足，也同时感受到时间飞快地流逝，童年很快就会过去，令人期待的“大人”就要来到。</w:t>
                      </w:r>
                    </w:p>
                    <w:p w:rsidR="003A3EEC" w:rsidRPr="006F1FBF" w:rsidRDefault="003A3EEC" w:rsidP="00BA4818">
                      <w:pPr>
                        <w:spacing w:line="600" w:lineRule="exact"/>
                        <w:ind w:firstLine="480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我已经为中学的学习做好了准备，我会自我激励，在学习中去感受快乐，从竞争中体悟欢愉。我相信我能一步一个脚印地在人生道路上前行，并征服一个个艰难险阻，把握好自己精彩的人生。</w:t>
                      </w:r>
                    </w:p>
                  </w:txbxContent>
                </v:textbox>
              </v:shape>
            </w:pict>
          </mc:Fallback>
        </mc:AlternateContent>
      </w:r>
      <w:r w:rsidR="002E769D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307455" behindDoc="0" locked="0" layoutInCell="1" allowOverlap="1" wp14:anchorId="6D0849BF" wp14:editId="720217B3">
            <wp:simplePos x="0" y="0"/>
            <wp:positionH relativeFrom="column">
              <wp:posOffset>-1143000</wp:posOffset>
            </wp:positionH>
            <wp:positionV relativeFrom="paragraph">
              <wp:posOffset>8341360</wp:posOffset>
            </wp:positionV>
            <wp:extent cx="7546975" cy="643890"/>
            <wp:effectExtent l="0" t="0" r="0" b="381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6"/>
                    <a:stretch/>
                  </pic:blipFill>
                  <pic:spPr bwMode="auto">
                    <a:xfrm>
                      <a:off x="0" y="0"/>
                      <a:ext cx="754697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333D">
        <w:rPr>
          <w:rFonts w:ascii="汉仪仿宋简" w:eastAsia="汉仪仿宋简"/>
          <w:b/>
          <w:noProof/>
          <w:color w:val="404040"/>
          <w:sz w:val="56"/>
          <w:szCs w:val="56"/>
        </w:rPr>
        <w:drawing>
          <wp:anchor distT="0" distB="0" distL="114300" distR="114300" simplePos="0" relativeHeight="252174335" behindDoc="0" locked="0" layoutInCell="1" allowOverlap="1" wp14:anchorId="16E37D30" wp14:editId="30465170">
            <wp:simplePos x="0" y="0"/>
            <wp:positionH relativeFrom="column">
              <wp:posOffset>3498215</wp:posOffset>
            </wp:positionH>
            <wp:positionV relativeFrom="paragraph">
              <wp:posOffset>6216650</wp:posOffset>
            </wp:positionV>
            <wp:extent cx="2240915" cy="1543685"/>
            <wp:effectExtent l="0" t="0" r="0" b="0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24091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333D">
        <w:rPr>
          <w:rFonts w:ascii="汉仪仿宋简" w:eastAsia="汉仪仿宋简"/>
          <w:b/>
          <w:noProof/>
          <w:color w:val="404040"/>
          <w:sz w:val="56"/>
          <w:szCs w:val="56"/>
        </w:rPr>
        <w:drawing>
          <wp:anchor distT="0" distB="0" distL="114300" distR="114300" simplePos="0" relativeHeight="252096511" behindDoc="0" locked="0" layoutInCell="1" allowOverlap="1" wp14:anchorId="391191AA" wp14:editId="720E0BC2">
            <wp:simplePos x="0" y="0"/>
            <wp:positionH relativeFrom="column">
              <wp:posOffset>-475615</wp:posOffset>
            </wp:positionH>
            <wp:positionV relativeFrom="paragraph">
              <wp:posOffset>6216829</wp:posOffset>
            </wp:positionV>
            <wp:extent cx="2240915" cy="1543685"/>
            <wp:effectExtent l="0" t="0" r="0" b="0"/>
            <wp:wrapNone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91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3EEC">
        <w:rPr>
          <w:rFonts w:ascii="微软雅黑" w:eastAsia="微软雅黑" w:hAnsi="微软雅黑"/>
          <w:b/>
          <w:color w:val="9BBB59" w:themeColor="accent3"/>
          <w:sz w:val="72"/>
          <w:szCs w:val="72"/>
        </w:rPr>
        <w:br w:type="page"/>
      </w:r>
      <w:r w:rsidR="000D3244">
        <w:rPr>
          <w:rFonts w:ascii="微软雅黑" w:eastAsia="微软雅黑" w:hAnsi="微软雅黑" w:hint="eastAsia"/>
          <w:b/>
          <w:color w:val="FFFFFF" w:themeColor="background1"/>
          <w:sz w:val="48"/>
          <w:szCs w:val="48"/>
        </w:rPr>
        <w:lastRenderedPageBreak/>
        <w:t xml:space="preserve">          </w:t>
      </w:r>
    </w:p>
    <w:p w:rsidR="000D3244" w:rsidRDefault="002E769D" w:rsidP="00F2314B">
      <w:pPr>
        <w:ind w:left="720" w:hangingChars="300" w:hanging="72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311551" behindDoc="0" locked="0" layoutInCell="1" allowOverlap="1" wp14:anchorId="41EF8D9F" wp14:editId="1E18EB2C">
            <wp:simplePos x="0" y="0"/>
            <wp:positionH relativeFrom="column">
              <wp:posOffset>-1143000</wp:posOffset>
            </wp:positionH>
            <wp:positionV relativeFrom="paragraph">
              <wp:posOffset>8341360</wp:posOffset>
            </wp:positionV>
            <wp:extent cx="7546975" cy="643890"/>
            <wp:effectExtent l="0" t="0" r="0" b="381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6"/>
                    <a:stretch/>
                  </pic:blipFill>
                  <pic:spPr bwMode="auto">
                    <a:xfrm>
                      <a:off x="0" y="0"/>
                      <a:ext cx="754697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6439" w:rsidRPr="00F2314B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189695" behindDoc="0" locked="0" layoutInCell="1" allowOverlap="1" wp14:anchorId="2F4E891F" wp14:editId="72EF28F9">
            <wp:simplePos x="0" y="0"/>
            <wp:positionH relativeFrom="margin">
              <wp:align>center</wp:align>
            </wp:positionH>
            <wp:positionV relativeFrom="paragraph">
              <wp:posOffset>-850265</wp:posOffset>
            </wp:positionV>
            <wp:extent cx="2631440" cy="295910"/>
            <wp:effectExtent l="0" t="0" r="0" b="8890"/>
            <wp:wrapNone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31440" cy="29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6439" w:rsidRPr="00F2314B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88671" behindDoc="0" locked="0" layoutInCell="1" allowOverlap="1" wp14:anchorId="31C50C61" wp14:editId="6F78B842">
                <wp:simplePos x="0" y="0"/>
                <wp:positionH relativeFrom="margin">
                  <wp:posOffset>1864360</wp:posOffset>
                </wp:positionH>
                <wp:positionV relativeFrom="paragraph">
                  <wp:posOffset>-793929</wp:posOffset>
                </wp:positionV>
                <wp:extent cx="1622425" cy="699135"/>
                <wp:effectExtent l="0" t="0" r="0" b="5715"/>
                <wp:wrapNone/>
                <wp:docPr id="4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2425" cy="6991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314B" w:rsidRPr="00892CCE" w:rsidRDefault="00F2314B" w:rsidP="00F2314B">
                            <w:pPr>
                              <w:rPr>
                                <w:color w:val="C96765"/>
                              </w:rPr>
                            </w:pPr>
                            <w:r w:rsidRPr="00892CCE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56"/>
                                <w:szCs w:val="56"/>
                              </w:rPr>
                              <w:t>获奖情况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146.8pt;margin-top:-62.5pt;width:127.75pt;height:55.05pt;z-index:25218867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" filled="f" stroked="f">
                <v:textbox>
                  <w:txbxContent>
                    <w:p w:rsidR="00F2314B" w:rsidRPr="00892CCE" w:rsidRDefault="00F2314B" w:rsidP="00F2314B">
                      <w:pPr>
                        <w:rPr>
                          <w:color w:val="C96765"/>
                        </w:rPr>
                      </w:pPr>
                      <w:r w:rsidRPr="00892CCE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56"/>
                          <w:szCs w:val="56"/>
                        </w:rPr>
                        <w:t>获奖情况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14B" w:rsidRPr="00CD7ABE">
        <w:rPr>
          <w:rFonts w:ascii="微软雅黑" w:eastAsia="微软雅黑" w:hAnsi="微软雅黑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5759" behindDoc="0" locked="0" layoutInCell="1" allowOverlap="1" wp14:anchorId="66EF2969" wp14:editId="00148567">
                <wp:simplePos x="0" y="0"/>
                <wp:positionH relativeFrom="column">
                  <wp:posOffset>376555</wp:posOffset>
                </wp:positionH>
                <wp:positionV relativeFrom="paragraph">
                  <wp:posOffset>5492115</wp:posOffset>
                </wp:positionV>
                <wp:extent cx="4521200" cy="0"/>
                <wp:effectExtent l="0" t="0" r="12700" b="19050"/>
                <wp:wrapNone/>
                <wp:docPr id="339" name="直接连接符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212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1524F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接连接符 339" o:spid="_x0000_s1026" style="position:absolute;left:0;text-align:left;z-index:25176575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9.65pt,432.45pt" to="385.65pt,43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" strokecolor="#c1524f" strokeweight="1pt">
                <v:stroke dashstyle="3 1"/>
              </v:line>
            </w:pict>
          </mc:Fallback>
        </mc:AlternateContent>
      </w:r>
      <w:r w:rsidR="00F2314B" w:rsidRPr="00CD7ABE">
        <w:rPr>
          <w:rFonts w:ascii="微软雅黑" w:eastAsia="微软雅黑" w:hAnsi="微软雅黑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639" behindDoc="0" locked="0" layoutInCell="1" allowOverlap="1" wp14:anchorId="2E4E753E" wp14:editId="12F4A78A">
                <wp:simplePos x="0" y="0"/>
                <wp:positionH relativeFrom="column">
                  <wp:posOffset>377190</wp:posOffset>
                </wp:positionH>
                <wp:positionV relativeFrom="paragraph">
                  <wp:posOffset>3199765</wp:posOffset>
                </wp:positionV>
                <wp:extent cx="4519930" cy="0"/>
                <wp:effectExtent l="0" t="0" r="13970" b="19050"/>
                <wp:wrapNone/>
                <wp:docPr id="336" name="直接连接符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1993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1524F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直接连接符 336" o:spid="_x0000_s1026" style="position:absolute;left:0;text-align:left;z-index:2517606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.7pt,251.95pt" to="385.6pt,25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" strokecolor="#c1524f" strokeweight="1pt">
                <v:stroke dashstyle="3 1"/>
              </v:line>
            </w:pict>
          </mc:Fallback>
        </mc:AlternateContent>
      </w:r>
      <w:r w:rsidR="00F2314B" w:rsidRPr="00FF6D72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5279" behindDoc="0" locked="0" layoutInCell="1" allowOverlap="1" wp14:anchorId="4ECC1C58" wp14:editId="07683330">
                <wp:simplePos x="0" y="0"/>
                <wp:positionH relativeFrom="column">
                  <wp:posOffset>376555</wp:posOffset>
                </wp:positionH>
                <wp:positionV relativeFrom="paragraph">
                  <wp:posOffset>739775</wp:posOffset>
                </wp:positionV>
                <wp:extent cx="4521200" cy="0"/>
                <wp:effectExtent l="0" t="0" r="12700" b="19050"/>
                <wp:wrapNone/>
                <wp:docPr id="309" name="直接连接符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212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1524F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接连接符 309" o:spid="_x0000_s1026" style="position:absolute;left:0;text-align:left;z-index:25174527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9.65pt,58.25pt" to="385.65pt,5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" strokecolor="#c1524f" strokeweight="1pt">
                <v:stroke dashstyle="3 1"/>
              </v:line>
            </w:pict>
          </mc:Fallback>
        </mc:AlternateContent>
      </w:r>
      <w:r w:rsidR="00872154" w:rsidRPr="000D3244">
        <w:rPr>
          <w:rFonts w:ascii="微软雅黑" w:eastAsia="微软雅黑" w:hAnsi="微软雅黑"/>
          <w:b/>
          <w:noProof/>
          <w:color w:val="9BBB59" w:themeColor="accent3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58591" behindDoc="0" locked="0" layoutInCell="1" allowOverlap="1" wp14:anchorId="0F0C13C3" wp14:editId="5D5EDD0E">
                <wp:simplePos x="0" y="0"/>
                <wp:positionH relativeFrom="column">
                  <wp:posOffset>1793875</wp:posOffset>
                </wp:positionH>
                <wp:positionV relativeFrom="paragraph">
                  <wp:posOffset>307340</wp:posOffset>
                </wp:positionV>
                <wp:extent cx="1685925" cy="496570"/>
                <wp:effectExtent l="0" t="0" r="0" b="0"/>
                <wp:wrapNone/>
                <wp:docPr id="33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5925" cy="4965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3244" w:rsidRPr="000D3244" w:rsidRDefault="000D3244">
                            <w:pPr>
                              <w:rPr>
                                <w:rFonts w:ascii="微软雅黑" w:eastAsia="微软雅黑" w:hAnsi="微软雅黑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0D3244"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一年级获奖情况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41.25pt;margin-top:24.2pt;width:132.75pt;height:39.1pt;z-index:251758591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" filled="f" stroked="f">
                <v:textbox style="mso-fit-shape-to-text:t">
                  <w:txbxContent>
                    <w:p w:rsidR="000D3244" w:rsidRPr="000D3244" w:rsidRDefault="000D3244">
                      <w:pPr>
                        <w:rPr>
                          <w:rFonts w:ascii="微软雅黑" w:eastAsia="微软雅黑" w:hAnsi="微软雅黑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 w:rsidRPr="000D3244"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一年级获奖情况</w:t>
                      </w:r>
                    </w:p>
                  </w:txbxContent>
                </v:textbox>
              </v:shape>
            </w:pict>
          </mc:Fallback>
        </mc:AlternateContent>
      </w:r>
      <w:r w:rsidR="00872154">
        <w:rPr>
          <w:rFonts w:ascii="微软雅黑" w:eastAsia="微软雅黑" w:hAnsi="微软雅黑"/>
          <w:b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56543" behindDoc="0" locked="0" layoutInCell="1" allowOverlap="1" wp14:anchorId="1B534B4A" wp14:editId="657C0A41">
                <wp:simplePos x="0" y="0"/>
                <wp:positionH relativeFrom="column">
                  <wp:posOffset>1735455</wp:posOffset>
                </wp:positionH>
                <wp:positionV relativeFrom="paragraph">
                  <wp:posOffset>409575</wp:posOffset>
                </wp:positionV>
                <wp:extent cx="1802765" cy="333375"/>
                <wp:effectExtent l="0" t="0" r="6985" b="9525"/>
                <wp:wrapNone/>
                <wp:docPr id="334" name="矩形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765" cy="333375"/>
                        </a:xfrm>
                        <a:prstGeom prst="rect">
                          <a:avLst/>
                        </a:prstGeom>
                        <a:solidFill>
                          <a:srgbClr val="CF797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334" o:spid="_x0000_s1026" style="position:absolute;left:0;text-align:left;margin-left:136.65pt;margin-top:32.25pt;width:141.95pt;height:26.25pt;z-index:25175654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" fillcolor="#cf7977" stroked="f" strokeweight="2pt"/>
            </w:pict>
          </mc:Fallback>
        </mc:AlternateContent>
      </w:r>
      <w:r w:rsidR="008F0E49" w:rsidRPr="008F0E49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 </w:t>
      </w:r>
      <w:r w:rsidR="008F0E49" w:rsidRPr="008F0E49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cr/>
      </w:r>
    </w:p>
    <w:p w:rsidR="000D3244" w:rsidRPr="000D3244" w:rsidRDefault="00872154" w:rsidP="000D3244">
      <w:pPr>
        <w:ind w:left="63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 w:rsidRPr="00CD7ABE">
        <w:rPr>
          <w:rFonts w:ascii="微软雅黑" w:eastAsia="微软雅黑" w:hAnsi="微软雅黑"/>
          <w:b/>
          <w:noProof/>
          <w:color w:val="404040" w:themeColor="text1" w:themeTint="BF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63711" behindDoc="0" locked="0" layoutInCell="1" allowOverlap="1" wp14:anchorId="626DA1A5" wp14:editId="22DF1188">
                <wp:simplePos x="0" y="0"/>
                <wp:positionH relativeFrom="column">
                  <wp:posOffset>1755775</wp:posOffset>
                </wp:positionH>
                <wp:positionV relativeFrom="paragraph">
                  <wp:posOffset>2004060</wp:posOffset>
                </wp:positionV>
                <wp:extent cx="1762125" cy="496570"/>
                <wp:effectExtent l="0" t="0" r="0" b="0"/>
                <wp:wrapNone/>
                <wp:docPr id="33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2125" cy="4965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3244" w:rsidRPr="000D3244" w:rsidRDefault="000D3244" w:rsidP="000D3244">
                            <w:pPr>
                              <w:ind w:firstLineChars="50" w:firstLine="160"/>
                              <w:rPr>
                                <w:rFonts w:ascii="微软雅黑" w:eastAsia="微软雅黑" w:hAnsi="微软雅黑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二</w:t>
                            </w:r>
                            <w:r w:rsidRPr="000D3244"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年级获奖情况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138.25pt;margin-top:157.8pt;width:138.75pt;height:39.1pt;z-index:251763711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" filled="f" stroked="f">
                <v:textbox style="mso-fit-shape-to-text:t">
                  <w:txbxContent>
                    <w:p w:rsidR="000D3244" w:rsidRPr="000D3244" w:rsidRDefault="000D3244" w:rsidP="000D3244">
                      <w:pPr>
                        <w:ind w:firstLineChars="50" w:firstLine="160"/>
                        <w:rPr>
                          <w:rFonts w:ascii="微软雅黑" w:eastAsia="微软雅黑" w:hAnsi="微软雅黑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二</w:t>
                      </w:r>
                      <w:r w:rsidRPr="000D3244"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年级获奖情况</w:t>
                      </w:r>
                    </w:p>
                  </w:txbxContent>
                </v:textbox>
              </v:shape>
            </w:pict>
          </mc:Fallback>
        </mc:AlternateContent>
      </w:r>
      <w:r w:rsidRPr="00CD7ABE">
        <w:rPr>
          <w:rFonts w:ascii="微软雅黑" w:eastAsia="微软雅黑" w:hAnsi="微软雅黑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1663" behindDoc="0" locked="0" layoutInCell="1" allowOverlap="1" wp14:anchorId="62B05908" wp14:editId="225484D0">
                <wp:simplePos x="0" y="0"/>
                <wp:positionH relativeFrom="column">
                  <wp:posOffset>1735455</wp:posOffset>
                </wp:positionH>
                <wp:positionV relativeFrom="paragraph">
                  <wp:posOffset>2090420</wp:posOffset>
                </wp:positionV>
                <wp:extent cx="1802765" cy="333375"/>
                <wp:effectExtent l="0" t="0" r="6985" b="9525"/>
                <wp:wrapNone/>
                <wp:docPr id="337" name="矩形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765" cy="333375"/>
                        </a:xfrm>
                        <a:prstGeom prst="rect">
                          <a:avLst/>
                        </a:prstGeom>
                        <a:solidFill>
                          <a:srgbClr val="CF797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337" o:spid="_x0000_s1026" style="position:absolute;left:0;text-align:left;margin-left:136.65pt;margin-top:164.6pt;width:141.95pt;height:26.25pt;z-index:25176166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" fillcolor="#cf7977" stroked="f" strokeweight="2pt"/>
            </w:pict>
          </mc:Fallback>
        </mc:AlternateContent>
      </w:r>
      <w:r w:rsidR="000D3244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2010年9月，被评为“金色少年”；</w:t>
      </w:r>
      <w:r w:rsidR="000D3244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2010年10月14日，加入少先队；</w:t>
      </w:r>
      <w:r w:rsidR="000D3244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2010年12月，在校第二届科技节制作比赛中荣获一等奖；</w:t>
      </w:r>
      <w:r w:rsidR="000D3244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2011年3月被评为“三好学生”</w:t>
      </w:r>
      <w:r w:rsidR="000D3244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2011年6月语文默字竞赛满分奖；</w:t>
      </w:r>
      <w:r w:rsidR="000D3244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</w:r>
    </w:p>
    <w:p w:rsidR="007A2215" w:rsidRPr="00CD7ABE" w:rsidRDefault="00872154" w:rsidP="000D3244">
      <w:pPr>
        <w:ind w:leftChars="300"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D7ABE">
        <w:rPr>
          <w:rFonts w:ascii="微软雅黑" w:eastAsia="微软雅黑" w:hAnsi="微软雅黑"/>
          <w:b/>
          <w:noProof/>
          <w:color w:val="404040" w:themeColor="text1" w:themeTint="BF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68831" behindDoc="0" locked="0" layoutInCell="1" allowOverlap="1" wp14:anchorId="29431CCD" wp14:editId="0EB4A8F6">
                <wp:simplePos x="0" y="0"/>
                <wp:positionH relativeFrom="column">
                  <wp:posOffset>1755775</wp:posOffset>
                </wp:positionH>
                <wp:positionV relativeFrom="paragraph">
                  <wp:posOffset>1927860</wp:posOffset>
                </wp:positionV>
                <wp:extent cx="1762125" cy="501650"/>
                <wp:effectExtent l="0" t="0" r="0" b="0"/>
                <wp:wrapNone/>
                <wp:docPr id="34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2125" cy="501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3244" w:rsidRPr="000D3244" w:rsidRDefault="000D3244" w:rsidP="000D3244">
                            <w:pPr>
                              <w:ind w:firstLineChars="50" w:firstLine="160"/>
                              <w:rPr>
                                <w:rFonts w:ascii="微软雅黑" w:eastAsia="微软雅黑" w:hAnsi="微软雅黑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三</w:t>
                            </w:r>
                            <w:r w:rsidRPr="000D3244"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年级获奖情况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138.25pt;margin-top:151.8pt;width:138.75pt;height:39.5pt;z-index:2517688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" filled="f" stroked="f">
                <v:textbox>
                  <w:txbxContent>
                    <w:p w:rsidR="000D3244" w:rsidRPr="000D3244" w:rsidRDefault="000D3244" w:rsidP="000D3244">
                      <w:pPr>
                        <w:ind w:firstLineChars="50" w:firstLine="160"/>
                        <w:rPr>
                          <w:rFonts w:ascii="微软雅黑" w:eastAsia="微软雅黑" w:hAnsi="微软雅黑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三</w:t>
                      </w:r>
                      <w:r w:rsidRPr="000D3244"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年级获奖情况</w:t>
                      </w:r>
                    </w:p>
                  </w:txbxContent>
                </v:textbox>
              </v:shape>
            </w:pict>
          </mc:Fallback>
        </mc:AlternateContent>
      </w:r>
      <w:r w:rsidRPr="00CD7ABE">
        <w:rPr>
          <w:rFonts w:ascii="微软雅黑" w:eastAsia="微软雅黑" w:hAnsi="微软雅黑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3" behindDoc="0" locked="0" layoutInCell="1" allowOverlap="1" wp14:anchorId="43C29998" wp14:editId="1B8B26DA">
                <wp:simplePos x="0" y="0"/>
                <wp:positionH relativeFrom="column">
                  <wp:posOffset>1735455</wp:posOffset>
                </wp:positionH>
                <wp:positionV relativeFrom="paragraph">
                  <wp:posOffset>1991995</wp:posOffset>
                </wp:positionV>
                <wp:extent cx="1802765" cy="333375"/>
                <wp:effectExtent l="0" t="0" r="6985" b="9525"/>
                <wp:wrapNone/>
                <wp:docPr id="340" name="矩形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765" cy="333375"/>
                        </a:xfrm>
                        <a:prstGeom prst="rect">
                          <a:avLst/>
                        </a:prstGeom>
                        <a:solidFill>
                          <a:srgbClr val="CF797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340" o:spid="_x0000_s1026" style="position:absolute;left:0;text-align:left;margin-left:136.65pt;margin-top:156.85pt;width:141.95pt;height:26.25pt;z-index:25176678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" fillcolor="#cf7977" stroked="f" strokeweight="2pt"/>
            </w:pict>
          </mc:Fallback>
        </mc:AlternateConten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2011年9月1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8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日，被评为本学期“三好学生”；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2011年1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1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6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日，被评为学校“金色少年”；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2012年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月，在学校举行的数学竞赛中，荣获一等奖；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2012年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5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月，被评为2005-2006年度第二学期“优秀学干”。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2012年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6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月14日，通过</w:t>
      </w:r>
      <w:r w:rsidR="00CB3C65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广东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省音乐家协会钢琴“七级”考试。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</w:r>
      <w:r w:rsidR="008F0E49" w:rsidRPr="008F0E49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 </w:t>
      </w:r>
      <w:r w:rsidR="008F0E49" w:rsidRPr="008F0E49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cr/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2012年9月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8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日，荣获英语竞赛一等奖（满分）。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2012年10月，荣获本学期“三好学生”。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2013年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5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月，在学校举行的数学计算竞赛中荣获一等奖。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2013年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7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月，在本学期数学竞赛中荣获三等奖。。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2013年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9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月14日，通过</w:t>
      </w:r>
      <w:r w:rsidR="00CB3C65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广东</w:t>
      </w:r>
      <w:r w:rsidR="007A2215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省音乐家协会钢琴“八级”考试。</w:t>
      </w:r>
    </w:p>
    <w:p w:rsidR="000D3244" w:rsidRDefault="008F0E49" w:rsidP="000D3244">
      <w:pPr>
        <w:ind w:leftChars="300" w:left="63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 w:rsidRPr="008F0E49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cr/>
      </w:r>
      <w:r w:rsidR="002E769D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lastRenderedPageBreak/>
        <w:drawing>
          <wp:anchor distT="0" distB="0" distL="114300" distR="114300" simplePos="0" relativeHeight="252309503" behindDoc="0" locked="0" layoutInCell="1" allowOverlap="1" wp14:anchorId="7F4C4AB2" wp14:editId="2CDA9B15">
            <wp:simplePos x="0" y="0"/>
            <wp:positionH relativeFrom="column">
              <wp:posOffset>-1143000</wp:posOffset>
            </wp:positionH>
            <wp:positionV relativeFrom="paragraph">
              <wp:posOffset>9133840</wp:posOffset>
            </wp:positionV>
            <wp:extent cx="7546975" cy="643890"/>
            <wp:effectExtent l="0" t="0" r="0" b="381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6"/>
                    <a:stretch/>
                  </pic:blipFill>
                  <pic:spPr bwMode="auto">
                    <a:xfrm>
                      <a:off x="0" y="0"/>
                      <a:ext cx="754697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429B" w:rsidRPr="000D3244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1903" behindDoc="0" locked="0" layoutInCell="1" allowOverlap="1" wp14:anchorId="252E55A7" wp14:editId="7D98A7BA">
                <wp:simplePos x="0" y="0"/>
                <wp:positionH relativeFrom="column">
                  <wp:posOffset>1735455</wp:posOffset>
                </wp:positionH>
                <wp:positionV relativeFrom="paragraph">
                  <wp:posOffset>-31115</wp:posOffset>
                </wp:positionV>
                <wp:extent cx="1803400" cy="333375"/>
                <wp:effectExtent l="0" t="0" r="6350" b="9525"/>
                <wp:wrapNone/>
                <wp:docPr id="343" name="矩形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3400" cy="333375"/>
                        </a:xfrm>
                        <a:prstGeom prst="rect">
                          <a:avLst/>
                        </a:prstGeom>
                        <a:solidFill>
                          <a:srgbClr val="CF797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343" o:spid="_x0000_s1026" style="position:absolute;left:0;text-align:left;margin-left:136.65pt;margin-top:-2.45pt;width:142pt;height:26.25pt;z-index:25177190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" fillcolor="#cf7977" stroked="f" strokeweight="2pt"/>
            </w:pict>
          </mc:Fallback>
        </mc:AlternateContent>
      </w:r>
      <w:r w:rsidR="00227547" w:rsidRPr="000D3244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0879" behindDoc="0" locked="0" layoutInCell="1" allowOverlap="1" wp14:anchorId="64679662" wp14:editId="75012B8E">
                <wp:simplePos x="0" y="0"/>
                <wp:positionH relativeFrom="column">
                  <wp:posOffset>376555</wp:posOffset>
                </wp:positionH>
                <wp:positionV relativeFrom="paragraph">
                  <wp:posOffset>274320</wp:posOffset>
                </wp:positionV>
                <wp:extent cx="4521200" cy="0"/>
                <wp:effectExtent l="0" t="0" r="12700" b="19050"/>
                <wp:wrapNone/>
                <wp:docPr id="342" name="直接连接符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212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1524F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接连接符 342" o:spid="_x0000_s1026" style="position:absolute;left:0;text-align:left;z-index:25177087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9.65pt,21.6pt" to="385.65pt,2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" strokecolor="#c1524f" strokeweight="1pt">
                <v:stroke dashstyle="3 1"/>
              </v:line>
            </w:pict>
          </mc:Fallback>
        </mc:AlternateContent>
      </w:r>
    </w:p>
    <w:p w:rsidR="00464082" w:rsidRDefault="00A56439" w:rsidP="00227547">
      <w:pPr>
        <w:ind w:leftChars="300" w:left="63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>
        <w:rPr>
          <w:rFonts w:ascii="微软雅黑" w:eastAsia="微软雅黑" w:hAnsi="微软雅黑"/>
          <w:noProof/>
          <w:color w:val="404040" w:themeColor="text1" w:themeTint="BF"/>
          <w:sz w:val="24"/>
          <w:szCs w:val="24"/>
        </w:rPr>
        <w:drawing>
          <wp:anchor distT="0" distB="0" distL="114300" distR="114300" simplePos="0" relativeHeight="252227583" behindDoc="0" locked="0" layoutInCell="1" allowOverlap="1" wp14:anchorId="3DF22999" wp14:editId="0E32B916">
            <wp:simplePos x="0" y="0"/>
            <wp:positionH relativeFrom="column">
              <wp:posOffset>441101</wp:posOffset>
            </wp:positionH>
            <wp:positionV relativeFrom="paragraph">
              <wp:posOffset>5090160</wp:posOffset>
            </wp:positionV>
            <wp:extent cx="1880923" cy="1442434"/>
            <wp:effectExtent l="0" t="0" r="5080" b="5715"/>
            <wp:wrapNone/>
            <wp:docPr id="3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923" cy="1442434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 cmpd="thickThin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/>
          <w:noProof/>
          <w:color w:val="404040" w:themeColor="text1" w:themeTint="BF"/>
          <w:sz w:val="24"/>
          <w:szCs w:val="24"/>
        </w:rPr>
        <w:drawing>
          <wp:anchor distT="0" distB="0" distL="114300" distR="114300" simplePos="0" relativeHeight="252228607" behindDoc="0" locked="0" layoutInCell="1" allowOverlap="1" wp14:anchorId="4198B39A" wp14:editId="1A2EF46A">
            <wp:simplePos x="0" y="0"/>
            <wp:positionH relativeFrom="column">
              <wp:posOffset>2912387</wp:posOffset>
            </wp:positionH>
            <wp:positionV relativeFrom="paragraph">
              <wp:posOffset>5090160</wp:posOffset>
            </wp:positionV>
            <wp:extent cx="1880922" cy="1442434"/>
            <wp:effectExtent l="0" t="0" r="5080" b="5715"/>
            <wp:wrapNone/>
            <wp:docPr id="3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922" cy="1442434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 cmpd="thickThin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anchor>
        </w:drawing>
      </w:r>
      <w:r w:rsidR="00A00943" w:rsidRPr="00CD7ABE">
        <w:rPr>
          <w:rFonts w:ascii="微软雅黑" w:eastAsia="微软雅黑" w:hAnsi="微软雅黑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1119" behindDoc="0" locked="0" layoutInCell="1" allowOverlap="1" wp14:anchorId="70BFCFBA" wp14:editId="0990FC73">
                <wp:simplePos x="0" y="0"/>
                <wp:positionH relativeFrom="column">
                  <wp:posOffset>370205</wp:posOffset>
                </wp:positionH>
                <wp:positionV relativeFrom="paragraph">
                  <wp:posOffset>3557270</wp:posOffset>
                </wp:positionV>
                <wp:extent cx="4533900" cy="0"/>
                <wp:effectExtent l="0" t="0" r="19050" b="19050"/>
                <wp:wrapNone/>
                <wp:docPr id="348" name="直接连接符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339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1524F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接连接符 348" o:spid="_x0000_s1026" style="position:absolute;left:0;text-align:left;z-index:25178111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9.15pt,280.1pt" to="386.15pt,28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" strokecolor="#c1524f" strokeweight="1pt">
                <v:stroke dashstyle="3 1"/>
              </v:line>
            </w:pict>
          </mc:Fallback>
        </mc:AlternateContent>
      </w:r>
      <w:r w:rsidR="00A00943" w:rsidRPr="000D3244">
        <w:rPr>
          <w:rFonts w:ascii="微软雅黑" w:eastAsia="微软雅黑" w:hAnsi="微软雅黑"/>
          <w:b/>
          <w:noProof/>
          <w:color w:val="9BBB59" w:themeColor="accent3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73951" behindDoc="0" locked="0" layoutInCell="1" allowOverlap="1" wp14:anchorId="1A316E38" wp14:editId="755E14C9">
                <wp:simplePos x="0" y="0"/>
                <wp:positionH relativeFrom="column">
                  <wp:posOffset>1756410</wp:posOffset>
                </wp:positionH>
                <wp:positionV relativeFrom="paragraph">
                  <wp:posOffset>-509270</wp:posOffset>
                </wp:positionV>
                <wp:extent cx="1762125" cy="496570"/>
                <wp:effectExtent l="0" t="0" r="0" b="0"/>
                <wp:wrapNone/>
                <wp:docPr id="3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2125" cy="4965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3244" w:rsidRPr="000D3244" w:rsidRDefault="000D3244" w:rsidP="0001382B">
                            <w:pPr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四</w:t>
                            </w:r>
                            <w:r w:rsidRPr="000D3244"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年级获奖情况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138.3pt;margin-top:-40.1pt;width:138.75pt;height:39.1pt;z-index:251773951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" filled="f" stroked="f">
                <v:textbox style="mso-fit-shape-to-text:t">
                  <w:txbxContent>
                    <w:p w:rsidR="000D3244" w:rsidRPr="000D3244" w:rsidRDefault="000D3244" w:rsidP="0001382B">
                      <w:pPr>
                        <w:jc w:val="left"/>
                        <w:rPr>
                          <w:rFonts w:ascii="微软雅黑" w:eastAsia="微软雅黑" w:hAnsi="微软雅黑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四</w:t>
                      </w:r>
                      <w:r w:rsidRPr="000D3244"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年级获奖情况</w:t>
                      </w:r>
                    </w:p>
                  </w:txbxContent>
                </v:textbox>
              </v:shape>
            </w:pict>
          </mc:Fallback>
        </mc:AlternateContent>
      </w:r>
      <w:r w:rsidR="00E4429B" w:rsidRPr="00CD7ABE">
        <w:rPr>
          <w:rFonts w:ascii="微软雅黑" w:eastAsia="微软雅黑" w:hAnsi="微软雅黑"/>
          <w:b/>
          <w:noProof/>
          <w:color w:val="404040" w:themeColor="text1" w:themeTint="BF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79071" behindDoc="0" locked="0" layoutInCell="1" allowOverlap="1" wp14:anchorId="355056EF" wp14:editId="6623E8A9">
                <wp:simplePos x="0" y="0"/>
                <wp:positionH relativeFrom="column">
                  <wp:posOffset>1755775</wp:posOffset>
                </wp:positionH>
                <wp:positionV relativeFrom="paragraph">
                  <wp:posOffset>1527175</wp:posOffset>
                </wp:positionV>
                <wp:extent cx="1762125" cy="496570"/>
                <wp:effectExtent l="0" t="0" r="0" b="0"/>
                <wp:wrapNone/>
                <wp:docPr id="34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2125" cy="4965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1CBA" w:rsidRPr="000D3244" w:rsidRDefault="001A1CBA" w:rsidP="001A1CBA">
                            <w:pPr>
                              <w:ind w:firstLineChars="50" w:firstLine="160"/>
                              <w:rPr>
                                <w:rFonts w:ascii="微软雅黑" w:eastAsia="微软雅黑" w:hAnsi="微软雅黑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五</w:t>
                            </w:r>
                            <w:r w:rsidRPr="000D3244"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年级获奖情况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138.25pt;margin-top:120.25pt;width:138.75pt;height:39.1pt;z-index:251779071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" filled="f" stroked="f">
                <v:textbox style="mso-fit-shape-to-text:t">
                  <w:txbxContent>
                    <w:p w:rsidR="001A1CBA" w:rsidRPr="000D3244" w:rsidRDefault="001A1CBA" w:rsidP="001A1CBA">
                      <w:pPr>
                        <w:ind w:firstLineChars="50" w:firstLine="160"/>
                        <w:rPr>
                          <w:rFonts w:ascii="微软雅黑" w:eastAsia="微软雅黑" w:hAnsi="微软雅黑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五</w:t>
                      </w:r>
                      <w:r w:rsidRPr="000D3244"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年级获奖情况</w:t>
                      </w:r>
                    </w:p>
                  </w:txbxContent>
                </v:textbox>
              </v:shape>
            </w:pict>
          </mc:Fallback>
        </mc:AlternateContent>
      </w:r>
      <w:r w:rsidR="00E4429B" w:rsidRPr="00CD7ABE">
        <w:rPr>
          <w:rFonts w:ascii="微软雅黑" w:eastAsia="微软雅黑" w:hAnsi="微软雅黑"/>
          <w:b/>
          <w:noProof/>
          <w:color w:val="404040" w:themeColor="text1" w:themeTint="BF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84191" behindDoc="0" locked="0" layoutInCell="1" allowOverlap="1" wp14:anchorId="0AA1936F" wp14:editId="73A1BC59">
                <wp:simplePos x="0" y="0"/>
                <wp:positionH relativeFrom="column">
                  <wp:posOffset>1755775</wp:posOffset>
                </wp:positionH>
                <wp:positionV relativeFrom="paragraph">
                  <wp:posOffset>3159125</wp:posOffset>
                </wp:positionV>
                <wp:extent cx="1762125" cy="496570"/>
                <wp:effectExtent l="0" t="0" r="0" b="0"/>
                <wp:wrapNone/>
                <wp:docPr id="35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2125" cy="4965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1CBA" w:rsidRPr="000D3244" w:rsidRDefault="001A1CBA" w:rsidP="001A1CBA">
                            <w:pPr>
                              <w:ind w:firstLineChars="50" w:firstLine="160"/>
                              <w:rPr>
                                <w:rFonts w:ascii="微软雅黑" w:eastAsia="微软雅黑" w:hAnsi="微软雅黑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六</w:t>
                            </w:r>
                            <w:r w:rsidRPr="000D3244"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年级获奖情况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138.25pt;margin-top:248.75pt;width:138.75pt;height:39.1pt;z-index:251784191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" filled="f" stroked="f">
                <v:textbox style="mso-fit-shape-to-text:t">
                  <w:txbxContent>
                    <w:p w:rsidR="001A1CBA" w:rsidRPr="000D3244" w:rsidRDefault="001A1CBA" w:rsidP="001A1CBA">
                      <w:pPr>
                        <w:ind w:firstLineChars="50" w:firstLine="160"/>
                        <w:rPr>
                          <w:rFonts w:ascii="微软雅黑" w:eastAsia="微软雅黑" w:hAnsi="微软雅黑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六</w:t>
                      </w:r>
                      <w:r w:rsidRPr="000D3244"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年级获奖情况</w:t>
                      </w:r>
                    </w:p>
                  </w:txbxContent>
                </v:textbox>
              </v:shape>
            </w:pict>
          </mc:Fallback>
        </mc:AlternateContent>
      </w:r>
      <w:r w:rsidR="00E4429B" w:rsidRPr="00CD7ABE">
        <w:rPr>
          <w:rFonts w:ascii="微软雅黑" w:eastAsia="微软雅黑" w:hAnsi="微软雅黑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7023" behindDoc="0" locked="0" layoutInCell="1" allowOverlap="1" wp14:anchorId="1EC396EC" wp14:editId="5081A77C">
                <wp:simplePos x="0" y="0"/>
                <wp:positionH relativeFrom="column">
                  <wp:posOffset>1735455</wp:posOffset>
                </wp:positionH>
                <wp:positionV relativeFrom="paragraph">
                  <wp:posOffset>1593850</wp:posOffset>
                </wp:positionV>
                <wp:extent cx="1803400" cy="333375"/>
                <wp:effectExtent l="0" t="0" r="6350" b="9525"/>
                <wp:wrapNone/>
                <wp:docPr id="346" name="矩形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3400" cy="333375"/>
                        </a:xfrm>
                        <a:prstGeom prst="rect">
                          <a:avLst/>
                        </a:prstGeom>
                        <a:solidFill>
                          <a:srgbClr val="CF797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346" o:spid="_x0000_s1026" style="position:absolute;left:0;text-align:left;margin-left:136.65pt;margin-top:125.5pt;width:142pt;height:26.25pt;z-index:25177702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" fillcolor="#cf7977" stroked="f" strokeweight="2pt"/>
            </w:pict>
          </mc:Fallback>
        </mc:AlternateContent>
      </w:r>
      <w:r w:rsidR="00E4429B" w:rsidRPr="00CD7ABE">
        <w:rPr>
          <w:rFonts w:ascii="微软雅黑" w:eastAsia="微软雅黑" w:hAnsi="微软雅黑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2143" behindDoc="0" locked="0" layoutInCell="1" allowOverlap="1" wp14:anchorId="19033264" wp14:editId="2AB0E0D9">
                <wp:simplePos x="0" y="0"/>
                <wp:positionH relativeFrom="column">
                  <wp:posOffset>1735455</wp:posOffset>
                </wp:positionH>
                <wp:positionV relativeFrom="paragraph">
                  <wp:posOffset>3256915</wp:posOffset>
                </wp:positionV>
                <wp:extent cx="1803400" cy="333375"/>
                <wp:effectExtent l="0" t="0" r="6350" b="9525"/>
                <wp:wrapNone/>
                <wp:docPr id="349" name="矩形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3400" cy="333375"/>
                        </a:xfrm>
                        <a:prstGeom prst="rect">
                          <a:avLst/>
                        </a:prstGeom>
                        <a:solidFill>
                          <a:srgbClr val="CF797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349" o:spid="_x0000_s1026" style="position:absolute;left:0;text-align:left;margin-left:136.65pt;margin-top:256.45pt;width:142pt;height:26.25pt;z-index:25178214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" fillcolor="#cf7977" stroked="f" strokeweight="2pt"/>
            </w:pict>
          </mc:Fallback>
        </mc:AlternateContent>
      </w:r>
      <w:r w:rsidR="00227547" w:rsidRPr="00CD7ABE">
        <w:rPr>
          <w:rFonts w:ascii="微软雅黑" w:eastAsia="微软雅黑" w:hAnsi="微软雅黑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5999" behindDoc="0" locked="0" layoutInCell="1" allowOverlap="1" wp14:anchorId="5EAEB959" wp14:editId="70098756">
                <wp:simplePos x="0" y="0"/>
                <wp:positionH relativeFrom="column">
                  <wp:posOffset>376555</wp:posOffset>
                </wp:positionH>
                <wp:positionV relativeFrom="paragraph">
                  <wp:posOffset>1911985</wp:posOffset>
                </wp:positionV>
                <wp:extent cx="4521200" cy="0"/>
                <wp:effectExtent l="0" t="0" r="12700" b="19050"/>
                <wp:wrapNone/>
                <wp:docPr id="345" name="直接连接符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212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1524F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接连接符 345" o:spid="_x0000_s1026" style="position:absolute;left:0;text-align:left;z-index:25177599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9.65pt,150.55pt" to="385.65pt,15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" strokecolor="#c1524f" strokeweight="1pt">
                <v:stroke dashstyle="3 1"/>
              </v:line>
            </w:pict>
          </mc:Fallback>
        </mc:AlternateConten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2013年9月，在学校举行的写字竞赛荣获一等奖。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2013年12月，被评为2007-2008年度第一学期“三好学生”。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2014年4月，数学基础知识竞赛一等奖。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2014年5月，英语数学竞赛一等奖。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</w:r>
      <w:r w:rsidR="00227547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cr/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2014年10月，英语竞赛一等奖。（全班仅我一人全部一等奖）。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2014年11月，在校举行的本学期科技创新大赛中，荣获三等奖。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2015年1月1日，通过上海音乐学院钢琴“十级”考试。（优秀）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</w:r>
      <w:r w:rsidR="008F0E49" w:rsidRPr="008F0E49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cr/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2015年9月26</w:t>
      </w:r>
      <w:r w:rsidR="00A00943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日，参加全市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读书征文演讲比赛荣获一等奖第一名。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2015年10月份被评为“全市十佳少年”（全淮安只有十个）。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2015年11月份被评为学校“大队委”。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</w:r>
    </w:p>
    <w:p w:rsidR="00464082" w:rsidRDefault="00A56439">
      <w:pPr>
        <w:widowControl/>
        <w:jc w:val="left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229631" behindDoc="0" locked="0" layoutInCell="1" allowOverlap="1">
            <wp:simplePos x="0" y="0"/>
            <wp:positionH relativeFrom="column">
              <wp:posOffset>441101</wp:posOffset>
            </wp:positionH>
            <wp:positionV relativeFrom="paragraph">
              <wp:posOffset>1690567</wp:posOffset>
            </wp:positionV>
            <wp:extent cx="1880923" cy="1442434"/>
            <wp:effectExtent l="0" t="0" r="5080" b="5715"/>
            <wp:wrapNone/>
            <wp:docPr id="3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923" cy="1442434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 cmpd="thickThin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230655" behindDoc="0" locked="0" layoutInCell="1" allowOverlap="1">
            <wp:simplePos x="0" y="0"/>
            <wp:positionH relativeFrom="column">
              <wp:posOffset>2926116</wp:posOffset>
            </wp:positionH>
            <wp:positionV relativeFrom="paragraph">
              <wp:posOffset>1690567</wp:posOffset>
            </wp:positionV>
            <wp:extent cx="1880923" cy="1442434"/>
            <wp:effectExtent l="0" t="0" r="5080" b="5715"/>
            <wp:wrapNone/>
            <wp:docPr id="3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923" cy="1442434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 cmpd="thickThin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anchor>
        </w:drawing>
      </w:r>
      <w:r w:rsidR="00464082">
        <w:rPr>
          <w:rFonts w:ascii="微软雅黑" w:eastAsia="微软雅黑" w:hAnsi="微软雅黑"/>
          <w:color w:val="595959" w:themeColor="text1" w:themeTint="A6"/>
          <w:sz w:val="24"/>
          <w:szCs w:val="24"/>
        </w:rPr>
        <w:br w:type="page"/>
      </w:r>
    </w:p>
    <w:p w:rsidR="00EB2268" w:rsidRDefault="008A1826" w:rsidP="008A1826">
      <w:pPr>
        <w:ind w:leftChars="100" w:left="210"/>
        <w:jc w:val="center"/>
        <w:rPr>
          <w:rFonts w:ascii="微软雅黑" w:eastAsia="微软雅黑" w:hAnsi="微软雅黑"/>
          <w:b/>
          <w:color w:val="00B0F0"/>
          <w:sz w:val="48"/>
          <w:szCs w:val="48"/>
        </w:rPr>
      </w:pPr>
      <w:r>
        <w:rPr>
          <w:rFonts w:ascii="微软雅黑" w:eastAsia="微软雅黑" w:hAnsi="微软雅黑" w:hint="eastAsia"/>
          <w:b/>
          <w:color w:val="FF5050"/>
          <w:sz w:val="52"/>
          <w:szCs w:val="52"/>
        </w:rPr>
        <w:lastRenderedPageBreak/>
        <w:t xml:space="preserve">  </w:t>
      </w:r>
    </w:p>
    <w:p w:rsidR="00381AF7" w:rsidRDefault="006B32FD" w:rsidP="008A1826">
      <w:pPr>
        <w:widowControl/>
        <w:rPr>
          <w:rFonts w:ascii="微软雅黑" w:eastAsia="微软雅黑" w:hAnsi="微软雅黑"/>
          <w:color w:val="FF5050"/>
          <w:sz w:val="24"/>
          <w:szCs w:val="24"/>
        </w:rPr>
      </w:pPr>
      <w:r w:rsidRPr="005F0021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6719" behindDoc="0" locked="0" layoutInCell="1" allowOverlap="1" wp14:anchorId="6EF8734B" wp14:editId="4C6C025A">
                <wp:simplePos x="0" y="0"/>
                <wp:positionH relativeFrom="column">
                  <wp:posOffset>3996055</wp:posOffset>
                </wp:positionH>
                <wp:positionV relativeFrom="paragraph">
                  <wp:posOffset>2364105</wp:posOffset>
                </wp:positionV>
                <wp:extent cx="1620520" cy="307340"/>
                <wp:effectExtent l="0" t="0" r="0" b="0"/>
                <wp:wrapNone/>
                <wp:docPr id="364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64082" w:rsidRPr="00464082" w:rsidRDefault="00464082" w:rsidP="00464082">
                            <w:pPr>
                              <w:pStyle w:val="a5"/>
                              <w:spacing w:before="0" w:beforeAutospacing="0" w:after="0" w:afterAutospacing="0"/>
                              <w:rPr>
                                <w:color w:val="404040" w:themeColor="text1" w:themeTint="BF"/>
                              </w:rPr>
                            </w:pPr>
                            <w:r w:rsidRPr="00464082"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输入获奖说明文字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0" o:spid="_x0000_s1059" type="#_x0000_t202" style="position:absolute;left:0;text-align:left;margin-left:314.65pt;margin-top:186.15pt;width:127.6pt;height:24.2pt;z-index:251806719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" filled="f" stroked="f">
                <v:textbox style="mso-fit-shape-to-text:t">
                  <w:txbxContent>
                    <w:p w:rsidR="00464082" w:rsidRPr="00464082" w:rsidRDefault="00464082" w:rsidP="00464082">
                      <w:pPr>
                        <w:pStyle w:val="a5"/>
                        <w:spacing w:before="0" w:beforeAutospacing="0" w:after="0" w:afterAutospacing="0"/>
                        <w:rPr>
                          <w:color w:val="404040" w:themeColor="text1" w:themeTint="BF"/>
                        </w:rPr>
                      </w:pPr>
                      <w:r w:rsidRPr="00464082"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输入获奖说明文字</w:t>
                      </w:r>
                    </w:p>
                  </w:txbxContent>
                </v:textbox>
              </v:shape>
            </w:pict>
          </mc:Fallback>
        </mc:AlternateContent>
      </w:r>
      <w:r w:rsidRPr="005F0021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7743" behindDoc="0" locked="0" layoutInCell="1" allowOverlap="1" wp14:anchorId="66A30525" wp14:editId="17093D1A">
                <wp:simplePos x="0" y="0"/>
                <wp:positionH relativeFrom="column">
                  <wp:posOffset>1862455</wp:posOffset>
                </wp:positionH>
                <wp:positionV relativeFrom="paragraph">
                  <wp:posOffset>2364105</wp:posOffset>
                </wp:positionV>
                <wp:extent cx="1620520" cy="307340"/>
                <wp:effectExtent l="0" t="0" r="0" b="0"/>
                <wp:wrapNone/>
                <wp:docPr id="365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64082" w:rsidRPr="00464082" w:rsidRDefault="00464082" w:rsidP="00464082">
                            <w:pPr>
                              <w:pStyle w:val="a5"/>
                              <w:spacing w:before="0" w:beforeAutospacing="0" w:after="0" w:afterAutospacing="0"/>
                              <w:rPr>
                                <w:color w:val="404040" w:themeColor="text1" w:themeTint="BF"/>
                              </w:rPr>
                            </w:pPr>
                            <w:r w:rsidRPr="00464082"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输入获奖说明文字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1" o:spid="_x0000_s1060" type="#_x0000_t202" style="position:absolute;left:0;text-align:left;margin-left:146.65pt;margin-top:186.15pt;width:127.6pt;height:24.2pt;z-index:251807743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" filled="f" stroked="f">
                <v:textbox style="mso-fit-shape-to-text:t">
                  <w:txbxContent>
                    <w:p w:rsidR="00464082" w:rsidRPr="00464082" w:rsidRDefault="00464082" w:rsidP="00464082">
                      <w:pPr>
                        <w:pStyle w:val="a5"/>
                        <w:spacing w:before="0" w:beforeAutospacing="0" w:after="0" w:afterAutospacing="0"/>
                        <w:rPr>
                          <w:color w:val="404040" w:themeColor="text1" w:themeTint="BF"/>
                        </w:rPr>
                      </w:pPr>
                      <w:r w:rsidRPr="00464082"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输入获奖说明文字</w:t>
                      </w:r>
                    </w:p>
                  </w:txbxContent>
                </v:textbox>
              </v:shape>
            </w:pict>
          </mc:Fallback>
        </mc:AlternateContent>
      </w:r>
      <w:r w:rsidRPr="005F0021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8767" behindDoc="0" locked="0" layoutInCell="1" allowOverlap="1" wp14:anchorId="5879CE0F" wp14:editId="53E2F774">
                <wp:simplePos x="0" y="0"/>
                <wp:positionH relativeFrom="column">
                  <wp:posOffset>-294005</wp:posOffset>
                </wp:positionH>
                <wp:positionV relativeFrom="paragraph">
                  <wp:posOffset>2364105</wp:posOffset>
                </wp:positionV>
                <wp:extent cx="1620520" cy="307340"/>
                <wp:effectExtent l="0" t="0" r="0" b="0"/>
                <wp:wrapNone/>
                <wp:docPr id="366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64082" w:rsidRPr="00464082" w:rsidRDefault="00464082" w:rsidP="00464082">
                            <w:pPr>
                              <w:pStyle w:val="a5"/>
                              <w:spacing w:before="0" w:beforeAutospacing="0" w:after="0" w:afterAutospacing="0"/>
                              <w:rPr>
                                <w:color w:val="404040" w:themeColor="text1" w:themeTint="BF"/>
                              </w:rPr>
                            </w:pPr>
                            <w:r w:rsidRPr="00464082"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输入获奖说明文字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2" o:spid="_x0000_s1061" type="#_x0000_t202" style="position:absolute;left:0;text-align:left;margin-left:-23.15pt;margin-top:186.15pt;width:127.6pt;height:24.2pt;z-index:251808767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" filled="f" stroked="f">
                <v:textbox style="mso-fit-shape-to-text:t">
                  <w:txbxContent>
                    <w:p w:rsidR="00464082" w:rsidRPr="00464082" w:rsidRDefault="00464082" w:rsidP="00464082">
                      <w:pPr>
                        <w:pStyle w:val="a5"/>
                        <w:spacing w:before="0" w:beforeAutospacing="0" w:after="0" w:afterAutospacing="0"/>
                        <w:rPr>
                          <w:color w:val="404040" w:themeColor="text1" w:themeTint="BF"/>
                        </w:rPr>
                      </w:pPr>
                      <w:r w:rsidRPr="00464082"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输入获奖说明文字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2208127" behindDoc="0" locked="0" layoutInCell="1" allowOverlap="1" wp14:anchorId="7702123C" wp14:editId="25827A84">
            <wp:simplePos x="0" y="0"/>
            <wp:positionH relativeFrom="column">
              <wp:posOffset>3840480</wp:posOffset>
            </wp:positionH>
            <wp:positionV relativeFrom="paragraph">
              <wp:posOffset>819785</wp:posOffset>
            </wp:positionV>
            <wp:extent cx="1918335" cy="1442085"/>
            <wp:effectExtent l="57150" t="19050" r="62865" b="100965"/>
            <wp:wrapNone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4208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>
                      <a:noFill/>
                      <a:miter lim="800000"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2207103" behindDoc="0" locked="0" layoutInCell="1" allowOverlap="1" wp14:anchorId="00666D96" wp14:editId="7486C611">
            <wp:simplePos x="0" y="0"/>
            <wp:positionH relativeFrom="column">
              <wp:posOffset>1689735</wp:posOffset>
            </wp:positionH>
            <wp:positionV relativeFrom="paragraph">
              <wp:posOffset>819785</wp:posOffset>
            </wp:positionV>
            <wp:extent cx="1918335" cy="1442085"/>
            <wp:effectExtent l="57150" t="19050" r="62865" b="100965"/>
            <wp:wrapNone/>
            <wp:docPr id="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4208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>
                      <a:noFill/>
                      <a:miter lim="800000"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2206079" behindDoc="0" locked="0" layoutInCell="1" allowOverlap="1" wp14:anchorId="484C4334" wp14:editId="30BB0A31">
            <wp:simplePos x="0" y="0"/>
            <wp:positionH relativeFrom="column">
              <wp:posOffset>-485775</wp:posOffset>
            </wp:positionH>
            <wp:positionV relativeFrom="paragraph">
              <wp:posOffset>819785</wp:posOffset>
            </wp:positionV>
            <wp:extent cx="1918335" cy="1442085"/>
            <wp:effectExtent l="57150" t="19050" r="62865" b="100965"/>
            <wp:wrapNone/>
            <wp:docPr id="3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24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4208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>
                      <a:noFill/>
                      <a:miter lim="800000"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6B32FD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10175" behindDoc="0" locked="0" layoutInCell="1" allowOverlap="1" wp14:anchorId="1953634C" wp14:editId="2F1510A2">
                <wp:simplePos x="0" y="0"/>
                <wp:positionH relativeFrom="column">
                  <wp:posOffset>4015105</wp:posOffset>
                </wp:positionH>
                <wp:positionV relativeFrom="paragraph">
                  <wp:posOffset>4561205</wp:posOffset>
                </wp:positionV>
                <wp:extent cx="1620520" cy="307340"/>
                <wp:effectExtent l="0" t="0" r="0" b="0"/>
                <wp:wrapNone/>
                <wp:docPr id="88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B32FD" w:rsidRPr="00464082" w:rsidRDefault="006B32FD" w:rsidP="006B32FD">
                            <w:pPr>
                              <w:pStyle w:val="a5"/>
                              <w:spacing w:before="0" w:beforeAutospacing="0" w:after="0" w:afterAutospacing="0"/>
                              <w:rPr>
                                <w:color w:val="404040" w:themeColor="text1" w:themeTint="BF"/>
                              </w:rPr>
                            </w:pPr>
                            <w:r w:rsidRPr="00464082"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输入获奖说明文字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2" type="#_x0000_t202" style="position:absolute;left:0;text-align:left;margin-left:316.15pt;margin-top:359.15pt;width:127.6pt;height:24.2pt;z-index:252210175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" filled="f" stroked="f">
                <v:textbox style="mso-fit-shape-to-text:t">
                  <w:txbxContent>
                    <w:p w:rsidR="006B32FD" w:rsidRPr="00464082" w:rsidRDefault="006B32FD" w:rsidP="006B32FD">
                      <w:pPr>
                        <w:pStyle w:val="a5"/>
                        <w:spacing w:before="0" w:beforeAutospacing="0" w:after="0" w:afterAutospacing="0"/>
                        <w:rPr>
                          <w:color w:val="404040" w:themeColor="text1" w:themeTint="BF"/>
                        </w:rPr>
                      </w:pPr>
                      <w:r w:rsidRPr="00464082"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输入获奖说明文字</w:t>
                      </w:r>
                    </w:p>
                  </w:txbxContent>
                </v:textbox>
              </v:shape>
            </w:pict>
          </mc:Fallback>
        </mc:AlternateContent>
      </w:r>
      <w:r w:rsidRPr="006B32FD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11199" behindDoc="0" locked="0" layoutInCell="1" allowOverlap="1" wp14:anchorId="612D2109" wp14:editId="1B5943AB">
                <wp:simplePos x="0" y="0"/>
                <wp:positionH relativeFrom="column">
                  <wp:posOffset>1881505</wp:posOffset>
                </wp:positionH>
                <wp:positionV relativeFrom="paragraph">
                  <wp:posOffset>4561205</wp:posOffset>
                </wp:positionV>
                <wp:extent cx="1620520" cy="307340"/>
                <wp:effectExtent l="0" t="0" r="0" b="0"/>
                <wp:wrapNone/>
                <wp:docPr id="89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B32FD" w:rsidRPr="00464082" w:rsidRDefault="006B32FD" w:rsidP="006B32FD">
                            <w:pPr>
                              <w:pStyle w:val="a5"/>
                              <w:spacing w:before="0" w:beforeAutospacing="0" w:after="0" w:afterAutospacing="0"/>
                              <w:rPr>
                                <w:color w:val="404040" w:themeColor="text1" w:themeTint="BF"/>
                              </w:rPr>
                            </w:pPr>
                            <w:r w:rsidRPr="00464082"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输入获奖说明文字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3" type="#_x0000_t202" style="position:absolute;left:0;text-align:left;margin-left:148.15pt;margin-top:359.15pt;width:127.6pt;height:24.2pt;z-index:252211199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" filled="f" stroked="f">
                <v:textbox style="mso-fit-shape-to-text:t">
                  <w:txbxContent>
                    <w:p w:rsidR="006B32FD" w:rsidRPr="00464082" w:rsidRDefault="006B32FD" w:rsidP="006B32FD">
                      <w:pPr>
                        <w:pStyle w:val="a5"/>
                        <w:spacing w:before="0" w:beforeAutospacing="0" w:after="0" w:afterAutospacing="0"/>
                        <w:rPr>
                          <w:color w:val="404040" w:themeColor="text1" w:themeTint="BF"/>
                        </w:rPr>
                      </w:pPr>
                      <w:r w:rsidRPr="00464082"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输入获奖说明文字</w:t>
                      </w:r>
                    </w:p>
                  </w:txbxContent>
                </v:textbox>
              </v:shape>
            </w:pict>
          </mc:Fallback>
        </mc:AlternateContent>
      </w:r>
      <w:r w:rsidRPr="006B32FD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12223" behindDoc="0" locked="0" layoutInCell="1" allowOverlap="1" wp14:anchorId="27F29471" wp14:editId="203578BD">
                <wp:simplePos x="0" y="0"/>
                <wp:positionH relativeFrom="column">
                  <wp:posOffset>-274955</wp:posOffset>
                </wp:positionH>
                <wp:positionV relativeFrom="paragraph">
                  <wp:posOffset>4561205</wp:posOffset>
                </wp:positionV>
                <wp:extent cx="1620520" cy="307340"/>
                <wp:effectExtent l="0" t="0" r="0" b="0"/>
                <wp:wrapNone/>
                <wp:docPr id="95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B32FD" w:rsidRPr="00464082" w:rsidRDefault="006B32FD" w:rsidP="006B32FD">
                            <w:pPr>
                              <w:pStyle w:val="a5"/>
                              <w:spacing w:before="0" w:beforeAutospacing="0" w:after="0" w:afterAutospacing="0"/>
                              <w:rPr>
                                <w:color w:val="404040" w:themeColor="text1" w:themeTint="BF"/>
                              </w:rPr>
                            </w:pPr>
                            <w:r w:rsidRPr="00464082"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输入获奖说明文字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4" type="#_x0000_t202" style="position:absolute;left:0;text-align:left;margin-left:-21.65pt;margin-top:359.15pt;width:127.6pt;height:24.2pt;z-index:252212223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" filled="f" stroked="f">
                <v:textbox style="mso-fit-shape-to-text:t">
                  <w:txbxContent>
                    <w:p w:rsidR="006B32FD" w:rsidRPr="00464082" w:rsidRDefault="006B32FD" w:rsidP="006B32FD">
                      <w:pPr>
                        <w:pStyle w:val="a5"/>
                        <w:spacing w:before="0" w:beforeAutospacing="0" w:after="0" w:afterAutospacing="0"/>
                        <w:rPr>
                          <w:color w:val="404040" w:themeColor="text1" w:themeTint="BF"/>
                        </w:rPr>
                      </w:pPr>
                      <w:r w:rsidRPr="00464082"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输入获奖说明文字</w:t>
                      </w:r>
                    </w:p>
                  </w:txbxContent>
                </v:textbox>
              </v:shape>
            </w:pict>
          </mc:Fallback>
        </mc:AlternateContent>
      </w:r>
      <w:r w:rsidRPr="006B32FD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2213247" behindDoc="0" locked="0" layoutInCell="1" allowOverlap="1" wp14:anchorId="041E2778" wp14:editId="13DCE9CF">
            <wp:simplePos x="0" y="0"/>
            <wp:positionH relativeFrom="column">
              <wp:posOffset>-466725</wp:posOffset>
            </wp:positionH>
            <wp:positionV relativeFrom="paragraph">
              <wp:posOffset>3016885</wp:posOffset>
            </wp:positionV>
            <wp:extent cx="1918335" cy="1442085"/>
            <wp:effectExtent l="57150" t="19050" r="62865" b="100965"/>
            <wp:wrapNone/>
            <wp:docPr id="2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24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4208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>
                      <a:noFill/>
                      <a:miter lim="800000"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6B32FD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2214271" behindDoc="0" locked="0" layoutInCell="1" allowOverlap="1" wp14:anchorId="438065C2" wp14:editId="2FCC90A7">
            <wp:simplePos x="0" y="0"/>
            <wp:positionH relativeFrom="column">
              <wp:posOffset>1708785</wp:posOffset>
            </wp:positionH>
            <wp:positionV relativeFrom="paragraph">
              <wp:posOffset>3016885</wp:posOffset>
            </wp:positionV>
            <wp:extent cx="1918335" cy="1442085"/>
            <wp:effectExtent l="57150" t="19050" r="62865" b="100965"/>
            <wp:wrapNone/>
            <wp:docPr id="2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4208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>
                      <a:noFill/>
                      <a:miter lim="800000"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6B32FD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2215295" behindDoc="0" locked="0" layoutInCell="1" allowOverlap="1" wp14:anchorId="2CBC32B0" wp14:editId="4AF14368">
            <wp:simplePos x="0" y="0"/>
            <wp:positionH relativeFrom="column">
              <wp:posOffset>3859530</wp:posOffset>
            </wp:positionH>
            <wp:positionV relativeFrom="paragraph">
              <wp:posOffset>3016885</wp:posOffset>
            </wp:positionV>
            <wp:extent cx="1918335" cy="1442085"/>
            <wp:effectExtent l="57150" t="19050" r="62865" b="100965"/>
            <wp:wrapNone/>
            <wp:docPr id="28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4208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>
                      <a:noFill/>
                      <a:miter lim="800000"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6B32FD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2222463" behindDoc="0" locked="0" layoutInCell="1" allowOverlap="1" wp14:anchorId="3C4ED9A0" wp14:editId="37FF96C2">
            <wp:simplePos x="0" y="0"/>
            <wp:positionH relativeFrom="column">
              <wp:posOffset>3865245</wp:posOffset>
            </wp:positionH>
            <wp:positionV relativeFrom="paragraph">
              <wp:posOffset>5417185</wp:posOffset>
            </wp:positionV>
            <wp:extent cx="1918335" cy="1442085"/>
            <wp:effectExtent l="57150" t="19050" r="62865" b="100965"/>
            <wp:wrapNone/>
            <wp:docPr id="3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4208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>
                      <a:noFill/>
                      <a:miter lim="800000"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6B32FD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2221439" behindDoc="0" locked="0" layoutInCell="1" allowOverlap="1" wp14:anchorId="5DCC01AD" wp14:editId="7669433A">
            <wp:simplePos x="0" y="0"/>
            <wp:positionH relativeFrom="column">
              <wp:posOffset>1714500</wp:posOffset>
            </wp:positionH>
            <wp:positionV relativeFrom="paragraph">
              <wp:posOffset>5417185</wp:posOffset>
            </wp:positionV>
            <wp:extent cx="1918335" cy="1442085"/>
            <wp:effectExtent l="57150" t="19050" r="62865" b="100965"/>
            <wp:wrapNone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4208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>
                      <a:noFill/>
                      <a:miter lim="800000"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6B32FD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2220415" behindDoc="0" locked="0" layoutInCell="1" allowOverlap="1" wp14:anchorId="49701278" wp14:editId="6B815803">
            <wp:simplePos x="0" y="0"/>
            <wp:positionH relativeFrom="column">
              <wp:posOffset>-461010</wp:posOffset>
            </wp:positionH>
            <wp:positionV relativeFrom="paragraph">
              <wp:posOffset>5417185</wp:posOffset>
            </wp:positionV>
            <wp:extent cx="1918335" cy="1442085"/>
            <wp:effectExtent l="57150" t="19050" r="62865" b="100965"/>
            <wp:wrapNone/>
            <wp:docPr id="3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24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4208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>
                      <a:noFill/>
                      <a:miter lim="800000"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6B32FD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19391" behindDoc="0" locked="0" layoutInCell="1" allowOverlap="1" wp14:anchorId="4257509D" wp14:editId="2ABC5C58">
                <wp:simplePos x="0" y="0"/>
                <wp:positionH relativeFrom="column">
                  <wp:posOffset>-269240</wp:posOffset>
                </wp:positionH>
                <wp:positionV relativeFrom="paragraph">
                  <wp:posOffset>6961505</wp:posOffset>
                </wp:positionV>
                <wp:extent cx="1620520" cy="307340"/>
                <wp:effectExtent l="0" t="0" r="0" b="0"/>
                <wp:wrapNone/>
                <wp:docPr id="306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B32FD" w:rsidRPr="00464082" w:rsidRDefault="006B32FD" w:rsidP="006B32FD">
                            <w:pPr>
                              <w:pStyle w:val="a5"/>
                              <w:spacing w:before="0" w:beforeAutospacing="0" w:after="0" w:afterAutospacing="0"/>
                              <w:rPr>
                                <w:color w:val="404040" w:themeColor="text1" w:themeTint="BF"/>
                              </w:rPr>
                            </w:pPr>
                            <w:r w:rsidRPr="00464082"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输入获奖说明文字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5" type="#_x0000_t202" style="position:absolute;left:0;text-align:left;margin-left:-21.2pt;margin-top:548.15pt;width:127.6pt;height:24.2pt;z-index:252219391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" filled="f" stroked="f">
                <v:textbox style="mso-fit-shape-to-text:t">
                  <w:txbxContent>
                    <w:p w:rsidR="006B32FD" w:rsidRPr="00464082" w:rsidRDefault="006B32FD" w:rsidP="006B32FD">
                      <w:pPr>
                        <w:pStyle w:val="a5"/>
                        <w:spacing w:before="0" w:beforeAutospacing="0" w:after="0" w:afterAutospacing="0"/>
                        <w:rPr>
                          <w:color w:val="404040" w:themeColor="text1" w:themeTint="BF"/>
                        </w:rPr>
                      </w:pPr>
                      <w:r w:rsidRPr="00464082"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输入获奖说明文字</w:t>
                      </w:r>
                    </w:p>
                  </w:txbxContent>
                </v:textbox>
              </v:shape>
            </w:pict>
          </mc:Fallback>
        </mc:AlternateContent>
      </w:r>
      <w:r w:rsidRPr="006B32FD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18367" behindDoc="0" locked="0" layoutInCell="1" allowOverlap="1" wp14:anchorId="2D94EFFD" wp14:editId="45C7957A">
                <wp:simplePos x="0" y="0"/>
                <wp:positionH relativeFrom="column">
                  <wp:posOffset>1887220</wp:posOffset>
                </wp:positionH>
                <wp:positionV relativeFrom="paragraph">
                  <wp:posOffset>6961505</wp:posOffset>
                </wp:positionV>
                <wp:extent cx="1620520" cy="307340"/>
                <wp:effectExtent l="0" t="0" r="0" b="0"/>
                <wp:wrapNone/>
                <wp:docPr id="305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B32FD" w:rsidRPr="00464082" w:rsidRDefault="006B32FD" w:rsidP="006B32FD">
                            <w:pPr>
                              <w:pStyle w:val="a5"/>
                              <w:spacing w:before="0" w:beforeAutospacing="0" w:after="0" w:afterAutospacing="0"/>
                              <w:rPr>
                                <w:color w:val="404040" w:themeColor="text1" w:themeTint="BF"/>
                              </w:rPr>
                            </w:pPr>
                            <w:r w:rsidRPr="00464082"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输入获奖说明文字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6" type="#_x0000_t202" style="position:absolute;left:0;text-align:left;margin-left:148.6pt;margin-top:548.15pt;width:127.6pt;height:24.2pt;z-index:252218367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" filled="f" stroked="f">
                <v:textbox style="mso-fit-shape-to-text:t">
                  <w:txbxContent>
                    <w:p w:rsidR="006B32FD" w:rsidRPr="00464082" w:rsidRDefault="006B32FD" w:rsidP="006B32FD">
                      <w:pPr>
                        <w:pStyle w:val="a5"/>
                        <w:spacing w:before="0" w:beforeAutospacing="0" w:after="0" w:afterAutospacing="0"/>
                        <w:rPr>
                          <w:color w:val="404040" w:themeColor="text1" w:themeTint="BF"/>
                        </w:rPr>
                      </w:pPr>
                      <w:r w:rsidRPr="00464082"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输入获奖说明文字</w:t>
                      </w:r>
                    </w:p>
                  </w:txbxContent>
                </v:textbox>
              </v:shape>
            </w:pict>
          </mc:Fallback>
        </mc:AlternateContent>
      </w:r>
      <w:r w:rsidRPr="006B32FD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17343" behindDoc="0" locked="0" layoutInCell="1" allowOverlap="1" wp14:anchorId="16E9D672" wp14:editId="23D49641">
                <wp:simplePos x="0" y="0"/>
                <wp:positionH relativeFrom="column">
                  <wp:posOffset>4020820</wp:posOffset>
                </wp:positionH>
                <wp:positionV relativeFrom="paragraph">
                  <wp:posOffset>6961684</wp:posOffset>
                </wp:positionV>
                <wp:extent cx="1620520" cy="307340"/>
                <wp:effectExtent l="0" t="0" r="0" b="0"/>
                <wp:wrapNone/>
                <wp:docPr id="286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B32FD" w:rsidRPr="00464082" w:rsidRDefault="006B32FD" w:rsidP="006B32FD">
                            <w:pPr>
                              <w:pStyle w:val="a5"/>
                              <w:spacing w:before="0" w:beforeAutospacing="0" w:after="0" w:afterAutospacing="0"/>
                              <w:rPr>
                                <w:color w:val="404040" w:themeColor="text1" w:themeTint="BF"/>
                              </w:rPr>
                            </w:pPr>
                            <w:r w:rsidRPr="00464082"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输入获奖说明文字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7" type="#_x0000_t202" style="position:absolute;left:0;text-align:left;margin-left:316.6pt;margin-top:548.15pt;width:127.6pt;height:24.2pt;z-index:252217343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" filled="f" stroked="f">
                <v:textbox style="mso-fit-shape-to-text:t">
                  <w:txbxContent>
                    <w:p w:rsidR="006B32FD" w:rsidRPr="00464082" w:rsidRDefault="006B32FD" w:rsidP="006B32FD">
                      <w:pPr>
                        <w:pStyle w:val="a5"/>
                        <w:spacing w:before="0" w:beforeAutospacing="0" w:after="0" w:afterAutospacing="0"/>
                        <w:rPr>
                          <w:color w:val="404040" w:themeColor="text1" w:themeTint="BF"/>
                        </w:rPr>
                      </w:pPr>
                      <w:r w:rsidRPr="00464082"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输入获奖说明文字</w:t>
                      </w:r>
                    </w:p>
                  </w:txbxContent>
                </v:textbox>
              </v:shape>
            </w:pict>
          </mc:Fallback>
        </mc:AlternateContent>
      </w:r>
      <w:r w:rsidR="00715B98" w:rsidRPr="00715B98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91743" behindDoc="0" locked="0" layoutInCell="1" allowOverlap="1" wp14:anchorId="2D66823F" wp14:editId="509F737E">
                <wp:simplePos x="0" y="0"/>
                <wp:positionH relativeFrom="margin">
                  <wp:align>center</wp:align>
                </wp:positionH>
                <wp:positionV relativeFrom="paragraph">
                  <wp:posOffset>-339090</wp:posOffset>
                </wp:positionV>
                <wp:extent cx="1622425" cy="699135"/>
                <wp:effectExtent l="0" t="0" r="0" b="5715"/>
                <wp:wrapNone/>
                <wp:docPr id="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2425" cy="6991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5B98" w:rsidRPr="00892CCE" w:rsidRDefault="00715B98" w:rsidP="00715B98">
                            <w:pPr>
                              <w:rPr>
                                <w:color w:val="C96765"/>
                              </w:rPr>
                            </w:pPr>
                            <w:r w:rsidRPr="00892CCE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56"/>
                                <w:szCs w:val="56"/>
                              </w:rPr>
                              <w:t>获得奖状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left:0;text-align:left;margin-left:0;margin-top:-26.7pt;width:127.75pt;height:55.05pt;z-index:252191743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" filled="f" stroked="f">
                <v:textbox>
                  <w:txbxContent>
                    <w:p w:rsidR="00715B98" w:rsidRPr="00892CCE" w:rsidRDefault="00715B98" w:rsidP="00715B98">
                      <w:pPr>
                        <w:rPr>
                          <w:color w:val="C96765"/>
                        </w:rPr>
                      </w:pPr>
                      <w:r w:rsidRPr="00892CCE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56"/>
                          <w:szCs w:val="56"/>
                        </w:rPr>
                        <w:t>获得奖状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77A9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313599" behindDoc="0" locked="0" layoutInCell="1" allowOverlap="1" wp14:anchorId="41EF8D9F" wp14:editId="1E18EB2C">
            <wp:simplePos x="0" y="0"/>
            <wp:positionH relativeFrom="column">
              <wp:posOffset>-1143000</wp:posOffset>
            </wp:positionH>
            <wp:positionV relativeFrom="paragraph">
              <wp:posOffset>8539480</wp:posOffset>
            </wp:positionV>
            <wp:extent cx="7546975" cy="643890"/>
            <wp:effectExtent l="0" t="0" r="0" b="3810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6"/>
                    <a:stretch/>
                  </pic:blipFill>
                  <pic:spPr bwMode="auto">
                    <a:xfrm>
                      <a:off x="0" y="0"/>
                      <a:ext cx="754697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5B98" w:rsidRPr="00715B98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2192767" behindDoc="0" locked="0" layoutInCell="1" allowOverlap="1" wp14:anchorId="7DF27CF1" wp14:editId="5AB016DF">
            <wp:simplePos x="0" y="0"/>
            <wp:positionH relativeFrom="margin">
              <wp:align>center</wp:align>
            </wp:positionH>
            <wp:positionV relativeFrom="paragraph">
              <wp:posOffset>-394970</wp:posOffset>
            </wp:positionV>
            <wp:extent cx="2631440" cy="295910"/>
            <wp:effectExtent l="0" t="0" r="0" b="8890"/>
            <wp:wrapNone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31440" cy="29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7547" w:rsidRPr="005F0021">
        <w:rPr>
          <w:rFonts w:ascii="微软雅黑" w:eastAsia="微软雅黑" w:hAnsi="微软雅黑"/>
          <w:color w:val="FF5050"/>
          <w:sz w:val="24"/>
          <w:szCs w:val="24"/>
        </w:rPr>
        <w:br w:type="page"/>
      </w:r>
    </w:p>
    <w:p w:rsidR="00381AF7" w:rsidRDefault="00715B98" w:rsidP="00EB2268">
      <w:pPr>
        <w:widowControl/>
        <w:jc w:val="center"/>
        <w:rPr>
          <w:rFonts w:ascii="微软雅黑" w:eastAsia="微软雅黑" w:hAnsi="微软雅黑"/>
          <w:color w:val="FF5050"/>
          <w:sz w:val="24"/>
          <w:szCs w:val="24"/>
        </w:rPr>
      </w:pPr>
      <w:r w:rsidRPr="00715B98">
        <w:rPr>
          <w:rFonts w:ascii="微软雅黑" w:eastAsia="微软雅黑" w:hAnsi="微软雅黑"/>
          <w:noProof/>
          <w:color w:val="FF505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194815" behindDoc="0" locked="0" layoutInCell="1" allowOverlap="1" wp14:anchorId="5D2C517E" wp14:editId="083F3966">
                <wp:simplePos x="0" y="0"/>
                <wp:positionH relativeFrom="margin">
                  <wp:align>center</wp:align>
                </wp:positionH>
                <wp:positionV relativeFrom="paragraph">
                  <wp:posOffset>255270</wp:posOffset>
                </wp:positionV>
                <wp:extent cx="1622425" cy="699135"/>
                <wp:effectExtent l="0" t="0" r="0" b="5715"/>
                <wp:wrapNone/>
                <wp:docPr id="5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2425" cy="6991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5B98" w:rsidRPr="00892CCE" w:rsidRDefault="00715B98" w:rsidP="00715B98">
                            <w:pPr>
                              <w:rPr>
                                <w:color w:val="C96765"/>
                              </w:rPr>
                            </w:pPr>
                            <w:r w:rsidRPr="00892CCE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56"/>
                                <w:szCs w:val="56"/>
                              </w:rPr>
                              <w:t>各方评价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9" type="#_x0000_t202" style="position:absolute;left:0;text-align:left;margin-left:0;margin-top:20.1pt;width:127.75pt;height:55.05pt;z-index:252194815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" filled="f" stroked="f">
                <v:textbox>
                  <w:txbxContent>
                    <w:p w:rsidR="00715B98" w:rsidRPr="00892CCE" w:rsidRDefault="00715B98" w:rsidP="00715B98">
                      <w:pPr>
                        <w:rPr>
                          <w:color w:val="C96765"/>
                        </w:rPr>
                      </w:pPr>
                      <w:r w:rsidRPr="00892CCE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56"/>
                          <w:szCs w:val="56"/>
                        </w:rPr>
                        <w:t>各方评价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77A9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315647" behindDoc="0" locked="0" layoutInCell="1" allowOverlap="1" wp14:anchorId="41EF8D9F" wp14:editId="1E18EB2C">
            <wp:simplePos x="0" y="0"/>
            <wp:positionH relativeFrom="column">
              <wp:posOffset>-1143000</wp:posOffset>
            </wp:positionH>
            <wp:positionV relativeFrom="paragraph">
              <wp:posOffset>9133840</wp:posOffset>
            </wp:positionV>
            <wp:extent cx="7546975" cy="643890"/>
            <wp:effectExtent l="0" t="0" r="0" b="381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6"/>
                    <a:stretch/>
                  </pic:blipFill>
                  <pic:spPr bwMode="auto">
                    <a:xfrm>
                      <a:off x="0" y="0"/>
                      <a:ext cx="754697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15B98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2195839" behindDoc="0" locked="0" layoutInCell="1" allowOverlap="1" wp14:anchorId="70550E16" wp14:editId="0A0A5935">
            <wp:simplePos x="0" y="0"/>
            <wp:positionH relativeFrom="margin">
              <wp:align>center</wp:align>
            </wp:positionH>
            <wp:positionV relativeFrom="paragraph">
              <wp:posOffset>199390</wp:posOffset>
            </wp:positionV>
            <wp:extent cx="2631440" cy="295910"/>
            <wp:effectExtent l="0" t="0" r="0" b="8890"/>
            <wp:wrapNone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31440" cy="29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4082" w:rsidRDefault="00464082" w:rsidP="00EB2268">
      <w:pPr>
        <w:widowControl/>
        <w:jc w:val="center"/>
        <w:rPr>
          <w:rFonts w:ascii="微软雅黑" w:eastAsia="微软雅黑" w:hAnsi="微软雅黑"/>
          <w:color w:val="FF5050"/>
          <w:sz w:val="24"/>
          <w:szCs w:val="24"/>
        </w:rPr>
      </w:pPr>
      <w:r w:rsidRPr="005F0021">
        <w:rPr>
          <w:rFonts w:ascii="微软雅黑" w:eastAsia="微软雅黑" w:hAnsi="微软雅黑" w:hint="eastAsia"/>
          <w:color w:val="FF5050"/>
          <w:sz w:val="24"/>
          <w:szCs w:val="24"/>
        </w:rPr>
        <w:t xml:space="preserve">       </w:t>
      </w:r>
    </w:p>
    <w:p w:rsidR="009F2FCD" w:rsidRPr="005F0021" w:rsidRDefault="009F2FCD" w:rsidP="00EB2268">
      <w:pPr>
        <w:widowControl/>
        <w:jc w:val="center"/>
        <w:rPr>
          <w:rFonts w:ascii="微软雅黑" w:eastAsia="微软雅黑" w:hAnsi="微软雅黑"/>
          <w:color w:val="FF5050"/>
          <w:sz w:val="24"/>
          <w:szCs w:val="24"/>
        </w:rPr>
      </w:pPr>
    </w:p>
    <w:p w:rsidR="00227547" w:rsidRPr="00464082" w:rsidRDefault="002B0D6B" w:rsidP="002B0D6B">
      <w:pPr>
        <w:widowControl/>
        <w:ind w:firstLineChars="50" w:firstLine="120"/>
        <w:jc w:val="left"/>
        <w:rPr>
          <w:rFonts w:ascii="微软雅黑" w:eastAsia="微软雅黑" w:hAnsi="微软雅黑"/>
          <w:b/>
          <w:color w:val="595959" w:themeColor="text1" w:themeTint="A6"/>
          <w:sz w:val="40"/>
          <w:szCs w:val="40"/>
        </w:rPr>
      </w:pPr>
      <w:r w:rsidRPr="00715B98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2323839" behindDoc="0" locked="0" layoutInCell="1" allowOverlap="1" wp14:anchorId="102CDE48" wp14:editId="2458316C">
            <wp:simplePos x="0" y="0"/>
            <wp:positionH relativeFrom="column">
              <wp:posOffset>-369570</wp:posOffset>
            </wp:positionH>
            <wp:positionV relativeFrom="paragraph">
              <wp:posOffset>101421</wp:posOffset>
            </wp:positionV>
            <wp:extent cx="373380" cy="400050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7338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7547" w:rsidRPr="00715B98">
        <w:rPr>
          <w:rFonts w:ascii="微软雅黑" w:eastAsia="微软雅黑" w:hAnsi="微软雅黑" w:hint="eastAsia"/>
          <w:b/>
          <w:color w:val="886D52"/>
          <w:sz w:val="40"/>
          <w:szCs w:val="40"/>
        </w:rPr>
        <w:t>老师评语</w:t>
      </w:r>
      <w:r w:rsidR="00227547" w:rsidRPr="00C64FC6">
        <w:rPr>
          <w:rFonts w:ascii="微软雅黑" w:eastAsia="微软雅黑" w:hAnsi="微软雅黑" w:hint="eastAsia"/>
          <w:b/>
          <w:color w:val="69A12B"/>
          <w:sz w:val="40"/>
          <w:szCs w:val="40"/>
        </w:rPr>
        <w:t xml:space="preserve"> </w:t>
      </w:r>
      <w:r w:rsidR="00227547" w:rsidRPr="00464082">
        <w:rPr>
          <w:rFonts w:ascii="微软雅黑" w:eastAsia="微软雅黑" w:hAnsi="微软雅黑" w:hint="eastAsia"/>
          <w:b/>
          <w:color w:val="595959" w:themeColor="text1" w:themeTint="A6"/>
          <w:sz w:val="40"/>
          <w:szCs w:val="40"/>
        </w:rPr>
        <w:t xml:space="preserve">               </w:t>
      </w:r>
    </w:p>
    <w:p w:rsidR="00227547" w:rsidRPr="00CD7ABE" w:rsidRDefault="006B10DE" w:rsidP="009D00C7">
      <w:pPr>
        <w:ind w:leftChars="57" w:left="12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你是一个有</w:t>
      </w:r>
      <w:r w:rsidR="00227547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智慧的</w:t>
      </w:r>
      <w:r w:rsidR="00EB27F9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女</w:t>
      </w:r>
      <w:r w:rsidR="00227547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孩，有一颗善良的心</w:t>
      </w:r>
      <w:r w:rsidR="002536D3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，</w:t>
      </w:r>
      <w:r w:rsidR="00227547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时时处处为别人着想，老师个性欣赏你，你以强烈的职责心出色地完成老师交办的各项工作。你博览群书，总会有真知灼见不凡的谈吐。期望你能敞开心扉，常常与老师父母说说心里话。</w:t>
      </w:r>
    </w:p>
    <w:p w:rsidR="00227547" w:rsidRPr="00464082" w:rsidRDefault="006B10DE" w:rsidP="00227547">
      <w:pPr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>
        <w:rPr>
          <w:rFonts w:ascii="微软雅黑" w:eastAsia="微软雅黑" w:hAnsi="微软雅黑" w:hint="eastAsia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0799" behindDoc="0" locked="0" layoutInCell="1" allowOverlap="1" wp14:anchorId="5ADA365E" wp14:editId="0064A046">
                <wp:simplePos x="0" y="0"/>
                <wp:positionH relativeFrom="column">
                  <wp:posOffset>211238</wp:posOffset>
                </wp:positionH>
                <wp:positionV relativeFrom="paragraph">
                  <wp:posOffset>237088</wp:posOffset>
                </wp:positionV>
                <wp:extent cx="4872942" cy="0"/>
                <wp:effectExtent l="0" t="0" r="23495" b="19050"/>
                <wp:wrapNone/>
                <wp:docPr id="90" name="直接连接符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294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886D52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接连接符 90" o:spid="_x0000_s1026" style="position:absolute;left:0;text-align:left;z-index:25198079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6.65pt,18.65pt" to="400.35pt,1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" strokecolor="#886d52" strokeweight="1pt">
                <v:stroke dashstyle="dash"/>
              </v:line>
            </w:pict>
          </mc:Fallback>
        </mc:AlternateContent>
      </w:r>
      <w:r w:rsidR="00227547" w:rsidRPr="00464082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　  </w:t>
      </w:r>
    </w:p>
    <w:p w:rsidR="00227547" w:rsidRPr="00715B98" w:rsidRDefault="002B0D6B" w:rsidP="00227547">
      <w:pPr>
        <w:ind w:leftChars="100" w:left="210"/>
        <w:rPr>
          <w:rFonts w:ascii="微软雅黑" w:eastAsia="微软雅黑" w:hAnsi="微软雅黑"/>
          <w:b/>
          <w:color w:val="886D52"/>
          <w:sz w:val="40"/>
          <w:szCs w:val="40"/>
        </w:rPr>
      </w:pPr>
      <w:r w:rsidRPr="00715B98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2325887" behindDoc="0" locked="0" layoutInCell="1" allowOverlap="1" wp14:anchorId="32802749" wp14:editId="796FDCC7">
            <wp:simplePos x="0" y="0"/>
            <wp:positionH relativeFrom="column">
              <wp:posOffset>-369570</wp:posOffset>
            </wp:positionH>
            <wp:positionV relativeFrom="paragraph">
              <wp:posOffset>109676</wp:posOffset>
            </wp:positionV>
            <wp:extent cx="373380" cy="392430"/>
            <wp:effectExtent l="0" t="0" r="7620" b="762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73380" cy="39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7547" w:rsidRPr="00715B98">
        <w:rPr>
          <w:rFonts w:ascii="微软雅黑" w:eastAsia="微软雅黑" w:hAnsi="微软雅黑" w:hint="eastAsia"/>
          <w:b/>
          <w:color w:val="886D52"/>
          <w:sz w:val="40"/>
          <w:szCs w:val="40"/>
        </w:rPr>
        <w:t>家长寄语</w:t>
      </w:r>
    </w:p>
    <w:p w:rsidR="00227547" w:rsidRPr="00CD7ABE" w:rsidRDefault="00227547" w:rsidP="00227547">
      <w:pPr>
        <w:ind w:leftChars="100" w:left="21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孝敬父母，对人有礼貌，有进取心，是大家族中公认的好孩子。但学习方面的主动性有待加强，四年级的成绩不太理想。希望</w:t>
      </w:r>
      <w:r w:rsidR="007050C5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甄优秀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在新的学期里在老师和家长的教导下秉承严谨、了学的作风，上课认真听讲、课后仔细及时的完成老师布置的作业，在新学期里总结经验思考自己的学习方法，再加上努力认真的学习，认真及时完成作业，一定能把成绩提高。</w:t>
      </w:r>
    </w:p>
    <w:p w:rsidR="00227547" w:rsidRDefault="006B10DE" w:rsidP="00227547">
      <w:pPr>
        <w:ind w:leftChars="100" w:left="21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>
        <w:rPr>
          <w:rFonts w:ascii="微软雅黑" w:eastAsia="微软雅黑" w:hAnsi="微软雅黑" w:hint="eastAsia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2847" behindDoc="0" locked="0" layoutInCell="1" allowOverlap="1" wp14:anchorId="5375C683" wp14:editId="684D71F8">
                <wp:simplePos x="0" y="0"/>
                <wp:positionH relativeFrom="column">
                  <wp:posOffset>154305</wp:posOffset>
                </wp:positionH>
                <wp:positionV relativeFrom="paragraph">
                  <wp:posOffset>206375</wp:posOffset>
                </wp:positionV>
                <wp:extent cx="4872355" cy="0"/>
                <wp:effectExtent l="0" t="0" r="23495" b="19050"/>
                <wp:wrapNone/>
                <wp:docPr id="91" name="直接连接符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235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886D52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接连接符 91" o:spid="_x0000_s1026" style="position:absolute;left:0;text-align:left;z-index:25198284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.15pt,16.25pt" to="395.8pt,1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" strokecolor="#886d52" strokeweight="1pt">
                <v:stroke dashstyle="dash"/>
              </v:line>
            </w:pict>
          </mc:Fallback>
        </mc:AlternateContent>
      </w:r>
    </w:p>
    <w:p w:rsidR="00227547" w:rsidRPr="00715B98" w:rsidRDefault="002B0D6B" w:rsidP="00227547">
      <w:pPr>
        <w:ind w:leftChars="100" w:left="210"/>
        <w:rPr>
          <w:rFonts w:ascii="微软雅黑" w:eastAsia="微软雅黑" w:hAnsi="微软雅黑"/>
          <w:b/>
          <w:color w:val="886D52"/>
          <w:sz w:val="40"/>
          <w:szCs w:val="40"/>
        </w:rPr>
      </w:pPr>
      <w:r w:rsidRPr="00715B98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2327935" behindDoc="0" locked="0" layoutInCell="1" allowOverlap="1" wp14:anchorId="0786EAAC" wp14:editId="5DE57D88">
            <wp:simplePos x="0" y="0"/>
            <wp:positionH relativeFrom="column">
              <wp:posOffset>-369570</wp:posOffset>
            </wp:positionH>
            <wp:positionV relativeFrom="paragraph">
              <wp:posOffset>140156</wp:posOffset>
            </wp:positionV>
            <wp:extent cx="373380" cy="339090"/>
            <wp:effectExtent l="0" t="0" r="7620" b="381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73380" cy="33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7547" w:rsidRPr="00715B98">
        <w:rPr>
          <w:rFonts w:ascii="微软雅黑" w:eastAsia="微软雅黑" w:hAnsi="微软雅黑" w:hint="eastAsia"/>
          <w:b/>
          <w:color w:val="886D52"/>
          <w:sz w:val="40"/>
          <w:szCs w:val="40"/>
        </w:rPr>
        <w:t>我的梦想</w:t>
      </w:r>
    </w:p>
    <w:p w:rsidR="00227547" w:rsidRPr="00CD7ABE" w:rsidRDefault="00227547" w:rsidP="00227547">
      <w:pPr>
        <w:ind w:leftChars="100" w:left="21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一个人总会有自己的梦想和目标，没有梦想的人就</w:t>
      </w:r>
      <w:r w:rsidR="00EB2268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像是一艘破旧的木船什都没有，只有随风四处漂流，没有理想的人内心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空虚，是一层没有灵魂的躯壳而已。</w:t>
      </w:r>
    </w:p>
    <w:p w:rsidR="00227547" w:rsidRDefault="00227547" w:rsidP="00227547">
      <w:pPr>
        <w:ind w:leftChars="100" w:left="21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</w:p>
    <w:p w:rsidR="00464082" w:rsidRDefault="00464082">
      <w:pPr>
        <w:widowControl/>
        <w:jc w:val="left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>
        <w:rPr>
          <w:rFonts w:ascii="微软雅黑" w:eastAsia="微软雅黑" w:hAnsi="微软雅黑"/>
          <w:color w:val="595959" w:themeColor="text1" w:themeTint="A6"/>
          <w:sz w:val="24"/>
          <w:szCs w:val="24"/>
        </w:rPr>
        <w:br w:type="page"/>
      </w:r>
    </w:p>
    <w:p w:rsidR="00446912" w:rsidRDefault="00892CCE" w:rsidP="001A1CBA">
      <w:pPr>
        <w:ind w:leftChars="100" w:left="21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 w:rsidRPr="00CF00E6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lastRenderedPageBreak/>
        <w:drawing>
          <wp:anchor distT="0" distB="0" distL="114300" distR="114300" simplePos="0" relativeHeight="252198911" behindDoc="0" locked="0" layoutInCell="1" allowOverlap="1" wp14:anchorId="1B022878" wp14:editId="3CD751BF">
            <wp:simplePos x="0" y="0"/>
            <wp:positionH relativeFrom="margin">
              <wp:align>center</wp:align>
            </wp:positionH>
            <wp:positionV relativeFrom="paragraph">
              <wp:posOffset>-86995</wp:posOffset>
            </wp:positionV>
            <wp:extent cx="2631440" cy="295910"/>
            <wp:effectExtent l="0" t="0" r="0" b="8890"/>
            <wp:wrapNone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31440" cy="29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F00E6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97887" behindDoc="0" locked="0" layoutInCell="1" allowOverlap="1" wp14:anchorId="1B0B1D62" wp14:editId="14730136">
                <wp:simplePos x="0" y="0"/>
                <wp:positionH relativeFrom="margin">
                  <wp:posOffset>1826260</wp:posOffset>
                </wp:positionH>
                <wp:positionV relativeFrom="paragraph">
                  <wp:posOffset>-31571</wp:posOffset>
                </wp:positionV>
                <wp:extent cx="1622425" cy="699135"/>
                <wp:effectExtent l="0" t="0" r="0" b="5715"/>
                <wp:wrapNone/>
                <wp:docPr id="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2425" cy="6991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00E6" w:rsidRPr="00892CCE" w:rsidRDefault="00CF00E6" w:rsidP="00CF00E6">
                            <w:pPr>
                              <w:rPr>
                                <w:color w:val="C96765"/>
                              </w:rPr>
                            </w:pPr>
                            <w:r w:rsidRPr="00892CCE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56"/>
                                <w:szCs w:val="56"/>
                              </w:rPr>
                              <w:t>我的爱好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0" type="#_x0000_t202" style="position:absolute;left:0;text-align:left;margin-left:143.8pt;margin-top:-2.5pt;width:127.75pt;height:55.05pt;z-index:25219788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" filled="f" stroked="f">
                <v:textbox>
                  <w:txbxContent>
                    <w:p w:rsidR="00CF00E6" w:rsidRPr="00892CCE" w:rsidRDefault="00CF00E6" w:rsidP="00CF00E6">
                      <w:pPr>
                        <w:rPr>
                          <w:color w:val="C96765"/>
                        </w:rPr>
                      </w:pPr>
                      <w:r w:rsidRPr="00892CCE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56"/>
                          <w:szCs w:val="56"/>
                        </w:rPr>
                        <w:t>我的爱好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77A9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317695" behindDoc="0" locked="0" layoutInCell="1" allowOverlap="1" wp14:anchorId="7E109B8D" wp14:editId="5E2C6629">
            <wp:simplePos x="0" y="0"/>
            <wp:positionH relativeFrom="column">
              <wp:posOffset>-1143000</wp:posOffset>
            </wp:positionH>
            <wp:positionV relativeFrom="paragraph">
              <wp:posOffset>9133840</wp:posOffset>
            </wp:positionV>
            <wp:extent cx="7546975" cy="643890"/>
            <wp:effectExtent l="0" t="0" r="0" b="381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6"/>
                    <a:stretch/>
                  </pic:blipFill>
                  <pic:spPr bwMode="auto">
                    <a:xfrm>
                      <a:off x="0" y="0"/>
                      <a:ext cx="754697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6912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                                                                                              </w:t>
      </w:r>
    </w:p>
    <w:p w:rsidR="00446912" w:rsidRDefault="00A3439C">
      <w:pPr>
        <w:widowControl/>
        <w:jc w:val="left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 w:rsidRPr="00A3439C">
        <w:rPr>
          <w:rFonts w:ascii="微软雅黑" w:eastAsia="微软雅黑" w:hAnsi="微软雅黑"/>
          <w:color w:val="595959" w:themeColor="text1" w:themeTint="A6"/>
          <w:sz w:val="24"/>
          <w:szCs w:val="24"/>
        </w:rPr>
        <w:drawing>
          <wp:anchor distT="0" distB="0" distL="114300" distR="114300" simplePos="0" relativeHeight="252332031" behindDoc="0" locked="0" layoutInCell="1" allowOverlap="1" wp14:anchorId="712A3F72" wp14:editId="7CD0F4A4">
            <wp:simplePos x="0" y="0"/>
            <wp:positionH relativeFrom="column">
              <wp:posOffset>5127965</wp:posOffset>
            </wp:positionH>
            <wp:positionV relativeFrom="paragraph">
              <wp:posOffset>7781487</wp:posOffset>
            </wp:positionV>
            <wp:extent cx="467981" cy="425003"/>
            <wp:effectExtent l="0" t="0" r="8890" b="0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67981" cy="42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3439C">
        <w:rPr>
          <w:rFonts w:ascii="微软雅黑" w:eastAsia="微软雅黑" w:hAnsi="微软雅黑"/>
          <w:color w:val="595959" w:themeColor="text1" w:themeTint="A6"/>
          <w:sz w:val="24"/>
          <w:szCs w:val="24"/>
        </w:rPr>
        <w:drawing>
          <wp:anchor distT="0" distB="0" distL="114300" distR="114300" simplePos="0" relativeHeight="252331007" behindDoc="0" locked="0" layoutInCell="1" allowOverlap="1" wp14:anchorId="2EA2AFAF" wp14:editId="323A9029">
            <wp:simplePos x="0" y="0"/>
            <wp:positionH relativeFrom="column">
              <wp:posOffset>-524510</wp:posOffset>
            </wp:positionH>
            <wp:positionV relativeFrom="paragraph">
              <wp:posOffset>7059474</wp:posOffset>
            </wp:positionV>
            <wp:extent cx="502285" cy="527685"/>
            <wp:effectExtent l="0" t="0" r="0" b="5715"/>
            <wp:wrapNone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02285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3439C">
        <w:rPr>
          <w:rFonts w:ascii="微软雅黑" w:eastAsia="微软雅黑" w:hAnsi="微软雅黑"/>
          <w:color w:val="595959" w:themeColor="text1" w:themeTint="A6"/>
          <w:sz w:val="24"/>
          <w:szCs w:val="24"/>
        </w:rPr>
        <w:drawing>
          <wp:anchor distT="0" distB="0" distL="114300" distR="114300" simplePos="0" relativeHeight="252329983" behindDoc="0" locked="0" layoutInCell="1" allowOverlap="1" wp14:anchorId="0BB94898" wp14:editId="5E229E92">
            <wp:simplePos x="0" y="0"/>
            <wp:positionH relativeFrom="column">
              <wp:posOffset>2244064</wp:posOffset>
            </wp:positionH>
            <wp:positionV relativeFrom="paragraph">
              <wp:posOffset>2602016</wp:posOffset>
            </wp:positionV>
            <wp:extent cx="578485" cy="619760"/>
            <wp:effectExtent l="0" t="0" r="0" b="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78485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2CCE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1679" behindDoc="0" locked="0" layoutInCell="1" allowOverlap="1" wp14:anchorId="02A5A58C" wp14:editId="27CCA3C2">
                <wp:simplePos x="0" y="0"/>
                <wp:positionH relativeFrom="column">
                  <wp:posOffset>-523240</wp:posOffset>
                </wp:positionH>
                <wp:positionV relativeFrom="paragraph">
                  <wp:posOffset>842645</wp:posOffset>
                </wp:positionV>
                <wp:extent cx="3090545" cy="3090545"/>
                <wp:effectExtent l="57150" t="57150" r="128905" b="128905"/>
                <wp:wrapNone/>
                <wp:docPr id="317" name="椭圆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0545" cy="309054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57150">
                          <a:solidFill>
                            <a:srgbClr val="DFA6A5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椭圆 317" o:spid="_x0000_s1026" style="position:absolute;left:0;text-align:left;margin-left:-41.2pt;margin-top:66.35pt;width:243.35pt;height:243.35pt;z-index:2522316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" fillcolor="white [3212]" strokecolor="#dfa6a5" strokeweight="4.5pt">
                <v:shadow on="t" color="black" opacity="26214f" origin="-.5,-.5" offset=".74836mm,.74836mm"/>
              </v:oval>
            </w:pict>
          </mc:Fallback>
        </mc:AlternateContent>
      </w:r>
      <w:r w:rsidR="00892CCE" w:rsidRPr="00464082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3807" behindDoc="0" locked="0" layoutInCell="1" allowOverlap="1" wp14:anchorId="70B31049" wp14:editId="2084A3F4">
                <wp:simplePos x="0" y="0"/>
                <wp:positionH relativeFrom="column">
                  <wp:posOffset>2373630</wp:posOffset>
                </wp:positionH>
                <wp:positionV relativeFrom="paragraph">
                  <wp:posOffset>7697470</wp:posOffset>
                </wp:positionV>
                <wp:extent cx="772160" cy="746760"/>
                <wp:effectExtent l="0" t="0" r="0" b="0"/>
                <wp:wrapNone/>
                <wp:docPr id="5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2160" cy="746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451D" w:rsidRPr="0001382B" w:rsidRDefault="00381108" w:rsidP="00A3451D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color w:val="C1524F"/>
                                <w:sz w:val="40"/>
                                <w:szCs w:val="40"/>
                              </w:rPr>
                            </w:pPr>
                            <w:r w:rsidRPr="0001382B">
                              <w:rPr>
                                <w:rFonts w:ascii="微软雅黑" w:eastAsia="微软雅黑" w:hAnsi="微软雅黑" w:hint="eastAsia"/>
                                <w:b/>
                                <w:color w:val="C1524F"/>
                                <w:sz w:val="40"/>
                                <w:szCs w:val="40"/>
                              </w:rPr>
                              <w:t>唱歌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1" type="#_x0000_t202" style="position:absolute;margin-left:186.9pt;margin-top:606.1pt;width:60.8pt;height:58.8pt;z-index:2520238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" filled="f" stroked="f">
                <v:textbox>
                  <w:txbxContent>
                    <w:p w:rsidR="00A3451D" w:rsidRPr="0001382B" w:rsidRDefault="00381108" w:rsidP="00A3451D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color w:val="C1524F"/>
                          <w:sz w:val="40"/>
                          <w:szCs w:val="40"/>
                        </w:rPr>
                      </w:pPr>
                      <w:r w:rsidRPr="0001382B">
                        <w:rPr>
                          <w:rFonts w:ascii="微软雅黑" w:eastAsia="微软雅黑" w:hAnsi="微软雅黑" w:hint="eastAsia"/>
                          <w:b/>
                          <w:color w:val="C1524F"/>
                          <w:sz w:val="40"/>
                          <w:szCs w:val="40"/>
                        </w:rPr>
                        <w:t>唱歌</w:t>
                      </w:r>
                    </w:p>
                  </w:txbxContent>
                </v:textbox>
              </v:shape>
            </w:pict>
          </mc:Fallback>
        </mc:AlternateContent>
      </w:r>
      <w:r w:rsidR="00892CCE" w:rsidRPr="00464082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5855" behindDoc="0" locked="0" layoutInCell="1" allowOverlap="1" wp14:anchorId="1B927C9E" wp14:editId="5DC37CFB">
                <wp:simplePos x="0" y="0"/>
                <wp:positionH relativeFrom="column">
                  <wp:posOffset>4573905</wp:posOffset>
                </wp:positionH>
                <wp:positionV relativeFrom="paragraph">
                  <wp:posOffset>4825365</wp:posOffset>
                </wp:positionV>
                <wp:extent cx="772160" cy="746760"/>
                <wp:effectExtent l="0" t="0" r="0" b="0"/>
                <wp:wrapNone/>
                <wp:docPr id="54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2160" cy="746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451D" w:rsidRPr="0001382B" w:rsidRDefault="00A3451D" w:rsidP="00A3451D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color w:val="C1524F"/>
                                <w:sz w:val="40"/>
                                <w:szCs w:val="40"/>
                              </w:rPr>
                            </w:pPr>
                            <w:r w:rsidRPr="0001382B">
                              <w:rPr>
                                <w:rFonts w:ascii="微软雅黑" w:eastAsia="微软雅黑" w:hAnsi="微软雅黑" w:hint="eastAsia"/>
                                <w:b/>
                                <w:color w:val="C1524F"/>
                                <w:sz w:val="40"/>
                                <w:szCs w:val="40"/>
                              </w:rPr>
                              <w:t>书法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2" type="#_x0000_t202" style="position:absolute;margin-left:360.15pt;margin-top:379.95pt;width:60.8pt;height:58.8pt;z-index:2520258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" filled="f" stroked="f">
                <v:textbox>
                  <w:txbxContent>
                    <w:p w:rsidR="00A3451D" w:rsidRPr="0001382B" w:rsidRDefault="00A3451D" w:rsidP="00A3451D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color w:val="C1524F"/>
                          <w:sz w:val="40"/>
                          <w:szCs w:val="40"/>
                        </w:rPr>
                      </w:pPr>
                      <w:r w:rsidRPr="0001382B">
                        <w:rPr>
                          <w:rFonts w:ascii="微软雅黑" w:eastAsia="微软雅黑" w:hAnsi="微软雅黑" w:hint="eastAsia"/>
                          <w:b/>
                          <w:color w:val="C1524F"/>
                          <w:sz w:val="40"/>
                          <w:szCs w:val="40"/>
                        </w:rPr>
                        <w:t>书法</w:t>
                      </w:r>
                    </w:p>
                  </w:txbxContent>
                </v:textbox>
              </v:shape>
            </w:pict>
          </mc:Fallback>
        </mc:AlternateContent>
      </w:r>
      <w:r w:rsidR="00892CCE" w:rsidRPr="00464082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9711" behindDoc="0" locked="0" layoutInCell="1" allowOverlap="1" wp14:anchorId="2F9EA33E" wp14:editId="73E9573D">
                <wp:simplePos x="0" y="0"/>
                <wp:positionH relativeFrom="column">
                  <wp:posOffset>4906645</wp:posOffset>
                </wp:positionH>
                <wp:positionV relativeFrom="paragraph">
                  <wp:posOffset>2477135</wp:posOffset>
                </wp:positionV>
                <wp:extent cx="772160" cy="746760"/>
                <wp:effectExtent l="0" t="0" r="0" b="0"/>
                <wp:wrapNone/>
                <wp:docPr id="53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2160" cy="746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451D" w:rsidRPr="0001382B" w:rsidRDefault="00A3451D" w:rsidP="00A3451D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color w:val="C1524F"/>
                                <w:sz w:val="40"/>
                                <w:szCs w:val="40"/>
                              </w:rPr>
                            </w:pPr>
                            <w:r w:rsidRPr="0001382B">
                              <w:rPr>
                                <w:rFonts w:ascii="微软雅黑" w:eastAsia="微软雅黑" w:hAnsi="微软雅黑" w:hint="eastAsia"/>
                                <w:b/>
                                <w:color w:val="C1524F"/>
                                <w:sz w:val="40"/>
                                <w:szCs w:val="40"/>
                              </w:rPr>
                              <w:t>画画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3" type="#_x0000_t202" style="position:absolute;margin-left:386.35pt;margin-top:195.05pt;width:60.8pt;height:58.8pt;z-index:2520197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" filled="f" stroked="f">
                <v:textbox>
                  <w:txbxContent>
                    <w:p w:rsidR="00A3451D" w:rsidRPr="0001382B" w:rsidRDefault="00A3451D" w:rsidP="00A3451D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color w:val="C1524F"/>
                          <w:sz w:val="40"/>
                          <w:szCs w:val="40"/>
                        </w:rPr>
                      </w:pPr>
                      <w:r w:rsidRPr="0001382B">
                        <w:rPr>
                          <w:rFonts w:ascii="微软雅黑" w:eastAsia="微软雅黑" w:hAnsi="微软雅黑" w:hint="eastAsia"/>
                          <w:b/>
                          <w:color w:val="C1524F"/>
                          <w:sz w:val="40"/>
                          <w:szCs w:val="40"/>
                        </w:rPr>
                        <w:t>画画</w:t>
                      </w:r>
                    </w:p>
                  </w:txbxContent>
                </v:textbox>
              </v:shape>
            </w:pict>
          </mc:Fallback>
        </mc:AlternateContent>
      </w:r>
      <w:r w:rsidR="00892CCE" w:rsidRPr="00464082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1759" behindDoc="0" locked="0" layoutInCell="1" allowOverlap="1" wp14:anchorId="59C4B792" wp14:editId="6AC331FB">
                <wp:simplePos x="0" y="0"/>
                <wp:positionH relativeFrom="column">
                  <wp:posOffset>581660</wp:posOffset>
                </wp:positionH>
                <wp:positionV relativeFrom="paragraph">
                  <wp:posOffset>7223125</wp:posOffset>
                </wp:positionV>
                <wp:extent cx="772160" cy="746760"/>
                <wp:effectExtent l="0" t="0" r="0" b="0"/>
                <wp:wrapNone/>
                <wp:docPr id="53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2160" cy="746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451D" w:rsidRPr="0001382B" w:rsidRDefault="00A3451D" w:rsidP="00A3451D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color w:val="C1524F"/>
                                <w:sz w:val="40"/>
                                <w:szCs w:val="40"/>
                              </w:rPr>
                            </w:pPr>
                            <w:r w:rsidRPr="0001382B">
                              <w:rPr>
                                <w:rFonts w:ascii="微软雅黑" w:eastAsia="微软雅黑" w:hAnsi="微软雅黑" w:hint="eastAsia"/>
                                <w:b/>
                                <w:color w:val="C1524F"/>
                                <w:sz w:val="40"/>
                                <w:szCs w:val="40"/>
                              </w:rPr>
                              <w:t>游泳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4" type="#_x0000_t202" style="position:absolute;margin-left:45.8pt;margin-top:568.75pt;width:60.8pt;height:58.8pt;z-index:2520217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" filled="f" stroked="f">
                <v:textbox>
                  <w:txbxContent>
                    <w:p w:rsidR="00A3451D" w:rsidRPr="0001382B" w:rsidRDefault="00A3451D" w:rsidP="00A3451D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color w:val="C1524F"/>
                          <w:sz w:val="40"/>
                          <w:szCs w:val="40"/>
                        </w:rPr>
                      </w:pPr>
                      <w:r w:rsidRPr="0001382B">
                        <w:rPr>
                          <w:rFonts w:ascii="微软雅黑" w:eastAsia="微软雅黑" w:hAnsi="微软雅黑" w:hint="eastAsia"/>
                          <w:b/>
                          <w:color w:val="C1524F"/>
                          <w:sz w:val="40"/>
                          <w:szCs w:val="40"/>
                        </w:rPr>
                        <w:t>游泳</w:t>
                      </w:r>
                    </w:p>
                  </w:txbxContent>
                </v:textbox>
              </v:shape>
            </w:pict>
          </mc:Fallback>
        </mc:AlternateContent>
      </w:r>
      <w:r w:rsidR="00892CCE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7823" behindDoc="0" locked="0" layoutInCell="1" allowOverlap="1" wp14:anchorId="5D615122" wp14:editId="79727537">
                <wp:simplePos x="0" y="0"/>
                <wp:positionH relativeFrom="column">
                  <wp:posOffset>-413385</wp:posOffset>
                </wp:positionH>
                <wp:positionV relativeFrom="paragraph">
                  <wp:posOffset>4700270</wp:posOffset>
                </wp:positionV>
                <wp:extent cx="2549525" cy="2549525"/>
                <wp:effectExtent l="76200" t="38100" r="98425" b="136525"/>
                <wp:wrapNone/>
                <wp:docPr id="320" name="椭圆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9525" cy="25495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57150">
                          <a:solidFill>
                            <a:srgbClr val="DFA6A5"/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椭圆 320" o:spid="_x0000_s1026" style="position:absolute;left:0;text-align:left;margin-left:-32.55pt;margin-top:370.1pt;width:200.75pt;height:200.75pt;z-index:2522378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" fillcolor="white [3212]" strokecolor="#dfa6a5" strokeweight="4.5pt">
                <v:shadow on="t" color="black" opacity="26214f" origin=",-.5" offset="0,3pt"/>
              </v:oval>
            </w:pict>
          </mc:Fallback>
        </mc:AlternateContent>
      </w:r>
      <w:r w:rsidR="00892CCE" w:rsidRPr="00464082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7663" behindDoc="0" locked="0" layoutInCell="1" allowOverlap="1" wp14:anchorId="3707C674" wp14:editId="40551334">
                <wp:simplePos x="0" y="0"/>
                <wp:positionH relativeFrom="column">
                  <wp:posOffset>578485</wp:posOffset>
                </wp:positionH>
                <wp:positionV relativeFrom="paragraph">
                  <wp:posOffset>3883660</wp:posOffset>
                </wp:positionV>
                <wp:extent cx="772160" cy="746760"/>
                <wp:effectExtent l="0" t="0" r="0" b="0"/>
                <wp:wrapNone/>
                <wp:docPr id="53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2160" cy="746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39FA" w:rsidRPr="0001382B" w:rsidRDefault="00381108" w:rsidP="00D539FA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color w:val="C1524F"/>
                                <w:sz w:val="40"/>
                                <w:szCs w:val="40"/>
                              </w:rPr>
                            </w:pPr>
                            <w:r w:rsidRPr="0001382B">
                              <w:rPr>
                                <w:rFonts w:ascii="微软雅黑" w:eastAsia="微软雅黑" w:hAnsi="微软雅黑" w:hint="eastAsia"/>
                                <w:b/>
                                <w:color w:val="C1524F"/>
                                <w:sz w:val="40"/>
                                <w:szCs w:val="40"/>
                              </w:rPr>
                              <w:t>钢琴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5" type="#_x0000_t202" style="position:absolute;margin-left:45.55pt;margin-top:305.8pt;width:60.8pt;height:58.8pt;z-index:2520176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" filled="f" stroked="f">
                <v:textbox>
                  <w:txbxContent>
                    <w:p w:rsidR="00D539FA" w:rsidRPr="0001382B" w:rsidRDefault="00381108" w:rsidP="00D539FA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color w:val="C1524F"/>
                          <w:sz w:val="40"/>
                          <w:szCs w:val="40"/>
                        </w:rPr>
                      </w:pPr>
                      <w:r w:rsidRPr="0001382B">
                        <w:rPr>
                          <w:rFonts w:ascii="微软雅黑" w:eastAsia="微软雅黑" w:hAnsi="微软雅黑" w:hint="eastAsia"/>
                          <w:b/>
                          <w:color w:val="C1524F"/>
                          <w:sz w:val="40"/>
                          <w:szCs w:val="40"/>
                        </w:rPr>
                        <w:t>钢琴</w:t>
                      </w:r>
                    </w:p>
                  </w:txbxContent>
                </v:textbox>
              </v:shape>
            </w:pict>
          </mc:Fallback>
        </mc:AlternateContent>
      </w:r>
      <w:r w:rsidR="00892CCE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9871" behindDoc="0" locked="0" layoutInCell="1" allowOverlap="1" wp14:anchorId="1ACE7B2C" wp14:editId="7E58132F">
                <wp:simplePos x="0" y="0"/>
                <wp:positionH relativeFrom="column">
                  <wp:posOffset>3008630</wp:posOffset>
                </wp:positionH>
                <wp:positionV relativeFrom="paragraph">
                  <wp:posOffset>5899150</wp:posOffset>
                </wp:positionV>
                <wp:extent cx="2549525" cy="2549525"/>
                <wp:effectExtent l="76200" t="38100" r="98425" b="136525"/>
                <wp:wrapNone/>
                <wp:docPr id="321" name="椭圆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9525" cy="25495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57150">
                          <a:solidFill>
                            <a:srgbClr val="DFA6A5"/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椭圆 321" o:spid="_x0000_s1026" style="position:absolute;left:0;text-align:left;margin-left:236.9pt;margin-top:464.5pt;width:200.75pt;height:200.75pt;z-index:2522398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" fillcolor="white [3212]" strokecolor="#dfa6a5" strokeweight="4.5pt">
                <v:shadow on="t" color="black" opacity="26214f" origin=",-.5" offset="0,3pt"/>
              </v:oval>
            </w:pict>
          </mc:Fallback>
        </mc:AlternateContent>
      </w:r>
      <w:r w:rsidR="00892CCE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5775" behindDoc="0" locked="0" layoutInCell="1" allowOverlap="1" wp14:anchorId="13E4E7DD" wp14:editId="4F9FD171">
                <wp:simplePos x="0" y="0"/>
                <wp:positionH relativeFrom="column">
                  <wp:posOffset>2033270</wp:posOffset>
                </wp:positionH>
                <wp:positionV relativeFrom="paragraph">
                  <wp:posOffset>3336925</wp:posOffset>
                </wp:positionV>
                <wp:extent cx="2549525" cy="2549525"/>
                <wp:effectExtent l="76200" t="38100" r="98425" b="136525"/>
                <wp:wrapNone/>
                <wp:docPr id="319" name="椭圆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9525" cy="25495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57150">
                          <a:solidFill>
                            <a:srgbClr val="DFA6A5"/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椭圆 319" o:spid="_x0000_s1026" style="position:absolute;left:0;text-align:left;margin-left:160.1pt;margin-top:262.75pt;width:200.75pt;height:200.75pt;z-index:2522357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" fillcolor="white [3212]" strokecolor="#dfa6a5" strokeweight="4.5pt">
                <v:shadow on="t" color="black" opacity="26214f" origin=",-.5" offset="0,3pt"/>
              </v:oval>
            </w:pict>
          </mc:Fallback>
        </mc:AlternateContent>
      </w:r>
      <w:r w:rsidR="00892CCE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3727" behindDoc="0" locked="0" layoutInCell="1" allowOverlap="1" wp14:anchorId="09B86E2D" wp14:editId="036771DE">
                <wp:simplePos x="0" y="0"/>
                <wp:positionH relativeFrom="column">
                  <wp:posOffset>2692400</wp:posOffset>
                </wp:positionH>
                <wp:positionV relativeFrom="paragraph">
                  <wp:posOffset>562431</wp:posOffset>
                </wp:positionV>
                <wp:extent cx="2549525" cy="2549525"/>
                <wp:effectExtent l="114300" t="57150" r="79375" b="136525"/>
                <wp:wrapNone/>
                <wp:docPr id="318" name="椭圆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9525" cy="25495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57150">
                          <a:solidFill>
                            <a:srgbClr val="DFA6A5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椭圆 318" o:spid="_x0000_s1026" style="position:absolute;left:0;text-align:left;margin-left:212pt;margin-top:44.3pt;width:200.75pt;height:200.75pt;z-index:2522337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" fillcolor="white [3212]" strokecolor="#dfa6a5" strokeweight="4.5pt">
                <v:shadow on="t" color="black" opacity="26214f" origin=".5,-.5" offset="-.74836mm,.74836mm"/>
              </v:oval>
            </w:pict>
          </mc:Fallback>
        </mc:AlternateContent>
      </w:r>
      <w:r w:rsidR="00446912">
        <w:rPr>
          <w:rFonts w:ascii="微软雅黑" w:eastAsia="微软雅黑" w:hAnsi="微软雅黑"/>
          <w:color w:val="595959" w:themeColor="text1" w:themeTint="A6"/>
          <w:sz w:val="24"/>
          <w:szCs w:val="24"/>
        </w:rPr>
        <w:br w:type="page"/>
      </w:r>
    </w:p>
    <w:p w:rsidR="00ED54B0" w:rsidRDefault="006977A9" w:rsidP="00AA0F55">
      <w:pPr>
        <w:ind w:leftChars="100" w:left="21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lastRenderedPageBreak/>
        <w:drawing>
          <wp:anchor distT="0" distB="0" distL="114300" distR="114300" simplePos="0" relativeHeight="252319743" behindDoc="0" locked="0" layoutInCell="1" allowOverlap="1" wp14:anchorId="41EF8D9F" wp14:editId="1E18EB2C">
            <wp:simplePos x="0" y="0"/>
            <wp:positionH relativeFrom="column">
              <wp:posOffset>-1143000</wp:posOffset>
            </wp:positionH>
            <wp:positionV relativeFrom="paragraph">
              <wp:posOffset>9133840</wp:posOffset>
            </wp:positionV>
            <wp:extent cx="7546975" cy="643890"/>
            <wp:effectExtent l="0" t="0" r="0" b="3810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6"/>
                    <a:stretch/>
                  </pic:blipFill>
                  <pic:spPr bwMode="auto">
                    <a:xfrm>
                      <a:off x="0" y="0"/>
                      <a:ext cx="754697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00E6" w:rsidRPr="00CF00E6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201983" behindDoc="0" locked="0" layoutInCell="1" allowOverlap="1" wp14:anchorId="10838D15" wp14:editId="21C8193A">
            <wp:simplePos x="0" y="0"/>
            <wp:positionH relativeFrom="margin">
              <wp:align>center</wp:align>
            </wp:positionH>
            <wp:positionV relativeFrom="paragraph">
              <wp:posOffset>-60325</wp:posOffset>
            </wp:positionV>
            <wp:extent cx="2631440" cy="295910"/>
            <wp:effectExtent l="0" t="0" r="0" b="8890"/>
            <wp:wrapNone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31440" cy="29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00E6" w:rsidRPr="00CF00E6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00959" behindDoc="0" locked="0" layoutInCell="1" allowOverlap="1" wp14:anchorId="3F9DEEC6" wp14:editId="28DE0B0E">
                <wp:simplePos x="0" y="0"/>
                <wp:positionH relativeFrom="margin">
                  <wp:align>center</wp:align>
                </wp:positionH>
                <wp:positionV relativeFrom="paragraph">
                  <wp:posOffset>-5080</wp:posOffset>
                </wp:positionV>
                <wp:extent cx="1622425" cy="699135"/>
                <wp:effectExtent l="0" t="0" r="0" b="5715"/>
                <wp:wrapNone/>
                <wp:docPr id="6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2425" cy="6991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00E6" w:rsidRPr="00892CCE" w:rsidRDefault="00CF00E6" w:rsidP="00CF00E6">
                            <w:pPr>
                              <w:rPr>
                                <w:color w:val="C96765"/>
                              </w:rPr>
                            </w:pPr>
                            <w:r w:rsidRPr="00892CCE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56"/>
                                <w:szCs w:val="56"/>
                              </w:rPr>
                              <w:t>社会实践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6" type="#_x0000_t202" style="position:absolute;left:0;text-align:left;margin-left:0;margin-top:-.4pt;width:127.75pt;height:55.05pt;z-index:252200959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" filled="f" stroked="f">
                <v:textbox>
                  <w:txbxContent>
                    <w:p w:rsidR="00CF00E6" w:rsidRPr="00892CCE" w:rsidRDefault="00CF00E6" w:rsidP="00CF00E6">
                      <w:pPr>
                        <w:rPr>
                          <w:color w:val="C96765"/>
                        </w:rPr>
                      </w:pPr>
                      <w:r w:rsidRPr="00892CCE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56"/>
                          <w:szCs w:val="56"/>
                        </w:rPr>
                        <w:t>社会实践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46912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                                                                         </w:t>
      </w:r>
      <w:r w:rsidR="00ED54B0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                                                                         </w:t>
      </w:r>
    </w:p>
    <w:p w:rsidR="00ED54B0" w:rsidRDefault="00963E7C">
      <w:pPr>
        <w:widowControl/>
        <w:jc w:val="left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247039" behindDoc="0" locked="0" layoutInCell="1" allowOverlap="1" wp14:anchorId="63097E08" wp14:editId="7E34F18A">
            <wp:simplePos x="0" y="0"/>
            <wp:positionH relativeFrom="column">
              <wp:posOffset>-280035</wp:posOffset>
            </wp:positionH>
            <wp:positionV relativeFrom="paragraph">
              <wp:posOffset>3787140</wp:posOffset>
            </wp:positionV>
            <wp:extent cx="2729865" cy="2008505"/>
            <wp:effectExtent l="0" t="0" r="0" b="0"/>
            <wp:wrapNone/>
            <wp:docPr id="3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865" cy="200850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 cmpd="thickThin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248063" behindDoc="0" locked="0" layoutInCell="1" allowOverlap="1" wp14:anchorId="1624B2A9" wp14:editId="18E6AFE6">
            <wp:simplePos x="0" y="0"/>
            <wp:positionH relativeFrom="column">
              <wp:posOffset>2823210</wp:posOffset>
            </wp:positionH>
            <wp:positionV relativeFrom="paragraph">
              <wp:posOffset>3787140</wp:posOffset>
            </wp:positionV>
            <wp:extent cx="2729865" cy="2008505"/>
            <wp:effectExtent l="0" t="0" r="0" b="0"/>
            <wp:wrapNone/>
            <wp:docPr id="3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865" cy="200850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 cmpd="thickThin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249087" behindDoc="0" locked="0" layoutInCell="1" allowOverlap="1" wp14:anchorId="4EEBD6B1" wp14:editId="48981AB1">
            <wp:simplePos x="0" y="0"/>
            <wp:positionH relativeFrom="column">
              <wp:posOffset>-280035</wp:posOffset>
            </wp:positionH>
            <wp:positionV relativeFrom="paragraph">
              <wp:posOffset>6233795</wp:posOffset>
            </wp:positionV>
            <wp:extent cx="2729865" cy="2008505"/>
            <wp:effectExtent l="0" t="0" r="0" b="0"/>
            <wp:wrapNone/>
            <wp:docPr id="3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865" cy="200850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 cmpd="thickThin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250111" behindDoc="0" locked="0" layoutInCell="1" allowOverlap="1" wp14:anchorId="0CABCB21" wp14:editId="359C7972">
            <wp:simplePos x="0" y="0"/>
            <wp:positionH relativeFrom="column">
              <wp:posOffset>2823210</wp:posOffset>
            </wp:positionH>
            <wp:positionV relativeFrom="paragraph">
              <wp:posOffset>6234251</wp:posOffset>
            </wp:positionV>
            <wp:extent cx="2729865" cy="2008505"/>
            <wp:effectExtent l="0" t="0" r="0" b="0"/>
            <wp:wrapNone/>
            <wp:docPr id="3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865" cy="200850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 cmpd="thickThin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anchor>
        </w:drawing>
      </w:r>
      <w:r w:rsidR="00B13A95" w:rsidRPr="002E65EA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9359" behindDoc="0" locked="0" layoutInCell="1" allowOverlap="1" wp14:anchorId="7D47F7BA" wp14:editId="4CF78D5C">
                <wp:simplePos x="0" y="0"/>
                <wp:positionH relativeFrom="column">
                  <wp:posOffset>-505460</wp:posOffset>
                </wp:positionH>
                <wp:positionV relativeFrom="paragraph">
                  <wp:posOffset>621030</wp:posOffset>
                </wp:positionV>
                <wp:extent cx="6284595" cy="2807335"/>
                <wp:effectExtent l="0" t="0" r="0" b="0"/>
                <wp:wrapNone/>
                <wp:docPr id="47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4595" cy="28073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65EA" w:rsidRPr="00CD7ABE" w:rsidRDefault="002E65EA" w:rsidP="002856C2">
                            <w:pPr>
                              <w:spacing w:line="500" w:lineRule="exact"/>
                              <w:ind w:firstLineChars="200" w:firstLine="48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CD7ABE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  <w:t>思想品德教育离不开社会实践活动，只有在实践中亲身体验，高尚的思想，良好的品德才会不断地内化为学生自身的素质。</w:t>
                            </w:r>
                          </w:p>
                          <w:p w:rsidR="00AA0F55" w:rsidRPr="00CD7ABE" w:rsidRDefault="00AA0F55" w:rsidP="002856C2">
                            <w:pPr>
                              <w:spacing w:line="500" w:lineRule="exact"/>
                              <w:ind w:firstLineChars="200" w:firstLine="48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CD7ABE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  <w:t>通过这些活动，学生们在实践中增长了见识，培养了能力，得到了锻炼，孩子们也学到很多书本上学不到的东西。我们将在今后的工作中，为学生们提供更多体验实践的机会。</w:t>
                            </w:r>
                          </w:p>
                          <w:p w:rsidR="00AA0F55" w:rsidRPr="00CD7ABE" w:rsidRDefault="00AA0F55" w:rsidP="002856C2">
                            <w:pPr>
                              <w:spacing w:line="500" w:lineRule="exact"/>
                              <w:ind w:firstLineChars="200" w:firstLine="48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CD7ABE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  <w:t>通过广泛开展丰富多彩的社会实践活动，让学生走进社会，了解社会，关注社会。学生的体魄得到了锻炼，审美情趣得到了陶冶，劳动观念和劳动技能得到了增强，而学生在实践中取得的思想上的进步和意志品质受到的锻炼，又迁移到科学文化知识的学习上，有利地促进了学生身心健康的发展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7" type="#_x0000_t202" style="position:absolute;margin-left:-39.8pt;margin-top:48.9pt;width:494.85pt;height:221.05pt;z-index:2519193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" filled="f" stroked="f">
                <v:textbox>
                  <w:txbxContent>
                    <w:p w:rsidR="002E65EA" w:rsidRPr="00CD7ABE" w:rsidRDefault="002E65EA" w:rsidP="002856C2">
                      <w:pPr>
                        <w:spacing w:line="500" w:lineRule="exact"/>
                        <w:ind w:firstLineChars="200" w:firstLine="480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CD7ABE"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  <w:t>思想品德教育离不开社会实践活动，只有在实践中亲身体验，高尚的思想，良好的品德才会不断地内化为学生自身的素质。</w:t>
                      </w:r>
                    </w:p>
                    <w:p w:rsidR="00AA0F55" w:rsidRPr="00CD7ABE" w:rsidRDefault="00AA0F55" w:rsidP="002856C2">
                      <w:pPr>
                        <w:spacing w:line="500" w:lineRule="exact"/>
                        <w:ind w:firstLineChars="200" w:firstLine="480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CD7ABE"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  <w:t>通过这些活动，学生们在实践中增长了见识，培养了能力，得到了锻炼，孩子们也学到很多书本上学不到的东西。我们将在今后的工作中，为学生们提供更多体验实践的机会。</w:t>
                      </w:r>
                    </w:p>
                    <w:p w:rsidR="00AA0F55" w:rsidRPr="00CD7ABE" w:rsidRDefault="00AA0F55" w:rsidP="002856C2">
                      <w:pPr>
                        <w:spacing w:line="500" w:lineRule="exact"/>
                        <w:ind w:firstLineChars="200" w:firstLine="480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CD7ABE"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  <w:t>通过广泛开展丰富多彩的社会实践活动，让学生走进社会，了解社会，关注社会。学生的体魄得到了锻炼，审美情趣得到了陶冶，劳动观念和劳动技能得到了增强，而学生在实践中取得的思想上的进步和意志品质受到的锻炼，又迁移到科学文化知识的学习上，有利地促进了学生身心健康的发展。</w:t>
                      </w:r>
                    </w:p>
                  </w:txbxContent>
                </v:textbox>
              </v:shape>
            </w:pict>
          </mc:Fallback>
        </mc:AlternateContent>
      </w:r>
      <w:r w:rsidR="00ED54B0">
        <w:rPr>
          <w:rFonts w:ascii="微软雅黑" w:eastAsia="微软雅黑" w:hAnsi="微软雅黑"/>
          <w:color w:val="595959" w:themeColor="text1" w:themeTint="A6"/>
          <w:sz w:val="24"/>
          <w:szCs w:val="24"/>
        </w:rPr>
        <w:br w:type="page"/>
      </w:r>
    </w:p>
    <w:p w:rsidR="00464082" w:rsidRPr="00464082" w:rsidRDefault="00386186" w:rsidP="001A1CBA">
      <w:pPr>
        <w:ind w:leftChars="100" w:left="21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 w:rsidRPr="00CF00E6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lastRenderedPageBreak/>
        <w:drawing>
          <wp:anchor distT="0" distB="0" distL="114300" distR="114300" simplePos="0" relativeHeight="252255231" behindDoc="0" locked="0" layoutInCell="1" allowOverlap="1" wp14:anchorId="5E901B61" wp14:editId="59775032">
            <wp:simplePos x="0" y="0"/>
            <wp:positionH relativeFrom="column">
              <wp:posOffset>642620</wp:posOffset>
            </wp:positionH>
            <wp:positionV relativeFrom="paragraph">
              <wp:posOffset>1942644</wp:posOffset>
            </wp:positionV>
            <wp:extent cx="4095115" cy="460375"/>
            <wp:effectExtent l="0" t="0" r="0" b="0"/>
            <wp:wrapNone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09511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57D4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0319" behindDoc="0" locked="0" layoutInCell="1" allowOverlap="1" wp14:anchorId="58BA113A" wp14:editId="7533C817">
                <wp:simplePos x="0" y="0"/>
                <wp:positionH relativeFrom="margin">
                  <wp:align>center</wp:align>
                </wp:positionH>
                <wp:positionV relativeFrom="paragraph">
                  <wp:posOffset>2240799</wp:posOffset>
                </wp:positionV>
                <wp:extent cx="3618964" cy="927279"/>
                <wp:effectExtent l="0" t="0" r="0" b="0"/>
                <wp:wrapNone/>
                <wp:docPr id="501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8964" cy="92727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A57D4" w:rsidRPr="008A7A77" w:rsidRDefault="004A57D4" w:rsidP="004A57D4">
                            <w:pPr>
                              <w:pStyle w:val="a5"/>
                              <w:spacing w:before="0" w:beforeAutospacing="0" w:after="0" w:afterAutospacing="0"/>
                              <w:jc w:val="distribute"/>
                              <w:rPr>
                                <w:color w:val="C96765"/>
                                <w:sz w:val="80"/>
                                <w:szCs w:val="80"/>
                              </w:rPr>
                            </w:pPr>
                            <w:r w:rsidRPr="008A7A77"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C96765"/>
                                <w:kern w:val="24"/>
                                <w:sz w:val="80"/>
                                <w:szCs w:val="80"/>
                              </w:rPr>
                              <w:t>感谢</w:t>
                            </w:r>
                            <w:r w:rsidR="00386186"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C96765"/>
                                <w:kern w:val="24"/>
                                <w:sz w:val="80"/>
                                <w:szCs w:val="80"/>
                              </w:rPr>
                              <w:t>您的</w:t>
                            </w:r>
                            <w:r w:rsidR="00F663CD" w:rsidRPr="008A7A77"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C96765"/>
                                <w:kern w:val="24"/>
                                <w:sz w:val="80"/>
                                <w:szCs w:val="80"/>
                              </w:rPr>
                              <w:t>审阅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Box 1" o:spid="_x0000_s1078" type="#_x0000_t202" style="position:absolute;left:0;text-align:left;margin-left:0;margin-top:176.45pt;width:284.95pt;height:73pt;z-index:251960319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" filled="f" stroked="f">
                <v:textbox>
                  <w:txbxContent>
                    <w:p w:rsidR="004A57D4" w:rsidRPr="008A7A77" w:rsidRDefault="004A57D4" w:rsidP="004A57D4">
                      <w:pPr>
                        <w:pStyle w:val="a5"/>
                        <w:spacing w:before="0" w:beforeAutospacing="0" w:after="0" w:afterAutospacing="0"/>
                        <w:jc w:val="distribute"/>
                        <w:rPr>
                          <w:color w:val="C96765"/>
                          <w:sz w:val="80"/>
                          <w:szCs w:val="80"/>
                        </w:rPr>
                      </w:pPr>
                      <w:r w:rsidRPr="008A7A77"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C96765"/>
                          <w:kern w:val="24"/>
                          <w:sz w:val="80"/>
                          <w:szCs w:val="80"/>
                        </w:rPr>
                        <w:t>感谢</w:t>
                      </w:r>
                      <w:r w:rsidR="00386186"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C96765"/>
                          <w:kern w:val="24"/>
                          <w:sz w:val="80"/>
                          <w:szCs w:val="80"/>
                        </w:rPr>
                        <w:t>您的</w:t>
                      </w:r>
                      <w:r w:rsidR="00F663CD" w:rsidRPr="008A7A77"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C96765"/>
                          <w:kern w:val="24"/>
                          <w:sz w:val="80"/>
                          <w:szCs w:val="80"/>
                        </w:rPr>
                        <w:t>审阅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A57D4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5199" behindDoc="0" locked="0" layoutInCell="1" allowOverlap="1" wp14:anchorId="4A166E5A" wp14:editId="59945167">
                <wp:simplePos x="0" y="0"/>
                <wp:positionH relativeFrom="column">
                  <wp:posOffset>930910</wp:posOffset>
                </wp:positionH>
                <wp:positionV relativeFrom="paragraph">
                  <wp:posOffset>3162935</wp:posOffset>
                </wp:positionV>
                <wp:extent cx="3412490" cy="1425575"/>
                <wp:effectExtent l="0" t="0" r="0" b="0"/>
                <wp:wrapNone/>
                <wp:docPr id="498" name="Text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2490" cy="14255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A57D4" w:rsidRPr="008A7A77" w:rsidRDefault="004A57D4" w:rsidP="004A57D4">
                            <w:pPr>
                              <w:pStyle w:val="a5"/>
                              <w:spacing w:before="0" w:beforeAutospacing="0" w:after="0" w:afterAutospacing="0" w:line="480" w:lineRule="auto"/>
                              <w:rPr>
                                <w:color w:val="C96765"/>
                              </w:rPr>
                            </w:pPr>
                            <w:r w:rsidRPr="008A7A77">
                              <w:rPr>
                                <w:rFonts w:ascii="微软雅黑" w:eastAsia="微软雅黑" w:hAnsi="微软雅黑" w:cstheme="minorBidi" w:hint="eastAsia"/>
                                <w:color w:val="C96765"/>
                                <w:kern w:val="24"/>
                              </w:rPr>
                              <w:t xml:space="preserve">     </w:t>
                            </w:r>
                            <w:r w:rsidR="00F663CD" w:rsidRPr="008A7A77">
                              <w:rPr>
                                <w:rFonts w:ascii="微软雅黑" w:eastAsia="微软雅黑" w:hAnsi="微软雅黑" w:cstheme="minorBidi" w:hint="eastAsia"/>
                                <w:color w:val="C96765"/>
                                <w:kern w:val="24"/>
                              </w:rPr>
                              <w:t>感谢</w:t>
                            </w:r>
                            <w:r w:rsidRPr="008A7A77">
                              <w:rPr>
                                <w:rFonts w:ascii="微软雅黑" w:eastAsia="微软雅黑" w:hAnsi="微软雅黑" w:cstheme="minorBidi" w:hint="eastAsia"/>
                                <w:color w:val="C96765"/>
                                <w:kern w:val="24"/>
                              </w:rPr>
                              <w:t>老师的关注，未来学习之路还很漫长，我将继续努力，认真踏实，勤奋刻苦。做</w:t>
                            </w:r>
                            <w:r w:rsidR="00F663CD" w:rsidRPr="008A7A77">
                              <w:rPr>
                                <w:rFonts w:ascii="微软雅黑" w:eastAsia="微软雅黑" w:hAnsi="微软雅黑" w:cstheme="minorBidi" w:hint="eastAsia"/>
                                <w:color w:val="C96765"/>
                                <w:kern w:val="24"/>
                              </w:rPr>
                              <w:t>老师</w:t>
                            </w:r>
                            <w:r w:rsidRPr="008A7A77">
                              <w:rPr>
                                <w:rFonts w:ascii="微软雅黑" w:eastAsia="微软雅黑" w:hAnsi="微软雅黑" w:cstheme="minorBidi" w:hint="eastAsia"/>
                                <w:color w:val="C96765"/>
                                <w:kern w:val="24"/>
                              </w:rPr>
                              <w:t>的好帮手，同学的好榜样。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Box 2" o:spid="_x0000_s1079" type="#_x0000_t202" style="position:absolute;left:0;text-align:left;margin-left:73.3pt;margin-top:249.05pt;width:268.7pt;height:112.25pt;z-index:2519551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" filled="f" stroked="f">
                <v:textbox>
                  <w:txbxContent>
                    <w:p w:rsidR="004A57D4" w:rsidRPr="008A7A77" w:rsidRDefault="004A57D4" w:rsidP="004A57D4">
                      <w:pPr>
                        <w:pStyle w:val="a5"/>
                        <w:spacing w:before="0" w:beforeAutospacing="0" w:after="0" w:afterAutospacing="0" w:line="480" w:lineRule="auto"/>
                        <w:rPr>
                          <w:color w:val="C96765"/>
                        </w:rPr>
                      </w:pPr>
                      <w:r w:rsidRPr="008A7A77">
                        <w:rPr>
                          <w:rFonts w:ascii="微软雅黑" w:eastAsia="微软雅黑" w:hAnsi="微软雅黑" w:cstheme="minorBidi" w:hint="eastAsia"/>
                          <w:color w:val="C96765"/>
                          <w:kern w:val="24"/>
                        </w:rPr>
                        <w:t xml:space="preserve">     </w:t>
                      </w:r>
                      <w:r w:rsidR="00F663CD" w:rsidRPr="008A7A77">
                        <w:rPr>
                          <w:rFonts w:ascii="微软雅黑" w:eastAsia="微软雅黑" w:hAnsi="微软雅黑" w:cstheme="minorBidi" w:hint="eastAsia"/>
                          <w:color w:val="C96765"/>
                          <w:kern w:val="24"/>
                        </w:rPr>
                        <w:t>感谢</w:t>
                      </w:r>
                      <w:r w:rsidRPr="008A7A77">
                        <w:rPr>
                          <w:rFonts w:ascii="微软雅黑" w:eastAsia="微软雅黑" w:hAnsi="微软雅黑" w:cstheme="minorBidi" w:hint="eastAsia"/>
                          <w:color w:val="C96765"/>
                          <w:kern w:val="24"/>
                        </w:rPr>
                        <w:t>老师的关注，未来学习之路还很漫长，我将继续努力，认真踏实，勤奋刻苦。做</w:t>
                      </w:r>
                      <w:r w:rsidR="00F663CD" w:rsidRPr="008A7A77">
                        <w:rPr>
                          <w:rFonts w:ascii="微软雅黑" w:eastAsia="微软雅黑" w:hAnsi="微软雅黑" w:cstheme="minorBidi" w:hint="eastAsia"/>
                          <w:color w:val="C96765"/>
                          <w:kern w:val="24"/>
                        </w:rPr>
                        <w:t>老师</w:t>
                      </w:r>
                      <w:r w:rsidRPr="008A7A77">
                        <w:rPr>
                          <w:rFonts w:ascii="微软雅黑" w:eastAsia="微软雅黑" w:hAnsi="微软雅黑" w:cstheme="minorBidi" w:hint="eastAsia"/>
                          <w:color w:val="C96765"/>
                          <w:kern w:val="24"/>
                        </w:rPr>
                        <w:t>的好帮手，同学的好榜样。</w:t>
                      </w:r>
                    </w:p>
                  </w:txbxContent>
                </v:textbox>
              </v:shape>
            </w:pict>
          </mc:Fallback>
        </mc:AlternateContent>
      </w:r>
      <w:r w:rsidR="008A7A77" w:rsidRPr="004A57D4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8271" behindDoc="0" locked="0" layoutInCell="1" allowOverlap="1" wp14:anchorId="32E5BBB0" wp14:editId="325E0BDB">
                <wp:simplePos x="0" y="0"/>
                <wp:positionH relativeFrom="margin">
                  <wp:align>center</wp:align>
                </wp:positionH>
                <wp:positionV relativeFrom="paragraph">
                  <wp:posOffset>5290820</wp:posOffset>
                </wp:positionV>
                <wp:extent cx="1719580" cy="883920"/>
                <wp:effectExtent l="0" t="0" r="0" b="0"/>
                <wp:wrapNone/>
                <wp:docPr id="500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9580" cy="8839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A57D4" w:rsidRPr="00386186" w:rsidRDefault="00EB27F9" w:rsidP="004A57D4">
                            <w:pPr>
                              <w:pStyle w:val="a5"/>
                              <w:spacing w:before="0" w:beforeAutospacing="0" w:after="0" w:afterAutospacing="0"/>
                              <w:jc w:val="distribute"/>
                              <w:rPr>
                                <w:rFonts w:ascii="微软雅黑" w:eastAsia="微软雅黑" w:hAnsi="微软雅黑"/>
                                <w:b/>
                                <w:color w:val="BF9E6D"/>
                              </w:rPr>
                            </w:pPr>
                            <w:r w:rsidRPr="00386186">
                              <w:rPr>
                                <w:rFonts w:ascii="微软雅黑" w:eastAsia="微软雅黑" w:hAnsi="微软雅黑" w:cstheme="minorBidi" w:hint="eastAsia"/>
                                <w:b/>
                                <w:color w:val="BF9E6D"/>
                                <w:kern w:val="24"/>
                                <w:sz w:val="64"/>
                                <w:szCs w:val="64"/>
                              </w:rPr>
                              <w:t>韩晓美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Box 5" o:spid="_x0000_s1080" type="#_x0000_t202" style="position:absolute;left:0;text-align:left;margin-left:0;margin-top:416.6pt;width:135.4pt;height:69.6pt;z-index:251958271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" filled="f" stroked="f">
                <v:textbox style="mso-fit-shape-to-text:t">
                  <w:txbxContent>
                    <w:p w:rsidR="004A57D4" w:rsidRPr="00386186" w:rsidRDefault="00EB27F9" w:rsidP="004A57D4">
                      <w:pPr>
                        <w:pStyle w:val="a5"/>
                        <w:spacing w:before="0" w:beforeAutospacing="0" w:after="0" w:afterAutospacing="0"/>
                        <w:jc w:val="distribute"/>
                        <w:rPr>
                          <w:rFonts w:ascii="微软雅黑" w:eastAsia="微软雅黑" w:hAnsi="微软雅黑"/>
                          <w:b/>
                          <w:color w:val="BF9E6D"/>
                        </w:rPr>
                      </w:pPr>
                      <w:r w:rsidRPr="00386186">
                        <w:rPr>
                          <w:rFonts w:ascii="微软雅黑" w:eastAsia="微软雅黑" w:hAnsi="微软雅黑" w:cstheme="minorBidi" w:hint="eastAsia"/>
                          <w:b/>
                          <w:color w:val="BF9E6D"/>
                          <w:kern w:val="24"/>
                          <w:sz w:val="64"/>
                          <w:szCs w:val="64"/>
                        </w:rPr>
                        <w:t>韩晓美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7A77" w:rsidRPr="004A57D4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3871" behindDoc="0" locked="0" layoutInCell="1" allowOverlap="1" wp14:anchorId="5CF99DE2" wp14:editId="6F2AD252">
                <wp:simplePos x="0" y="0"/>
                <wp:positionH relativeFrom="margin">
                  <wp:align>center</wp:align>
                </wp:positionH>
                <wp:positionV relativeFrom="paragraph">
                  <wp:posOffset>5902325</wp:posOffset>
                </wp:positionV>
                <wp:extent cx="2008505" cy="431800"/>
                <wp:effectExtent l="0" t="0" r="0" b="6350"/>
                <wp:wrapNone/>
                <wp:docPr id="499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8505" cy="431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57D4" w:rsidRPr="00386186" w:rsidRDefault="004A57D4" w:rsidP="004A57D4">
                            <w:pPr>
                              <w:pStyle w:val="a5"/>
                              <w:spacing w:before="0" w:beforeAutospacing="0" w:after="0" w:afterAutospacing="0"/>
                              <w:jc w:val="both"/>
                              <w:textAlignment w:val="baseline"/>
                              <w:rPr>
                                <w:color w:val="BF9E6D"/>
                              </w:rPr>
                            </w:pPr>
                            <w:r w:rsidRPr="00386186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BF9E6D"/>
                                <w:kern w:val="24"/>
                              </w:rPr>
                              <w:t>联系方式：1</w:t>
                            </w:r>
                            <w:r w:rsidR="00CB3C65" w:rsidRPr="00386186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BF9E6D"/>
                                <w:kern w:val="24"/>
                              </w:rPr>
                              <w:t>8500000000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" o:spid="_x0000_s1081" type="#_x0000_t202" style="position:absolute;left:0;text-align:left;margin-left:0;margin-top:464.75pt;width:158.15pt;height:34pt;z-index:251983871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" filled="f" stroked="f">
                <v:textbox>
                  <w:txbxContent>
                    <w:p w:rsidR="004A57D4" w:rsidRPr="00386186" w:rsidRDefault="004A57D4" w:rsidP="004A57D4">
                      <w:pPr>
                        <w:pStyle w:val="a5"/>
                        <w:spacing w:before="0" w:beforeAutospacing="0" w:after="0" w:afterAutospacing="0"/>
                        <w:jc w:val="both"/>
                        <w:textAlignment w:val="baseline"/>
                        <w:rPr>
                          <w:color w:val="BF9E6D"/>
                        </w:rPr>
                      </w:pPr>
                      <w:r w:rsidRPr="00386186">
                        <w:rPr>
                          <w:rFonts w:ascii="微软雅黑" w:eastAsia="微软雅黑" w:hAnsi="微软雅黑" w:hint="eastAsia"/>
                          <w:b/>
                          <w:bCs/>
                          <w:color w:val="BF9E6D"/>
                          <w:kern w:val="24"/>
                        </w:rPr>
                        <w:t>联系方式：1</w:t>
                      </w:r>
                      <w:r w:rsidR="00CB3C65" w:rsidRPr="00386186">
                        <w:rPr>
                          <w:rFonts w:ascii="微软雅黑" w:eastAsia="微软雅黑" w:hAnsi="微软雅黑" w:hint="eastAsia"/>
                          <w:b/>
                          <w:bCs/>
                          <w:color w:val="BF9E6D"/>
                          <w:kern w:val="24"/>
                        </w:rPr>
                        <w:t>8500000000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7A77" w:rsidRPr="00CF00E6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259327" behindDoc="0" locked="0" layoutInCell="1" allowOverlap="1" wp14:anchorId="58D39138" wp14:editId="4776EDBB">
            <wp:simplePos x="0" y="0"/>
            <wp:positionH relativeFrom="margin">
              <wp:align>center</wp:align>
            </wp:positionH>
            <wp:positionV relativeFrom="paragraph">
              <wp:posOffset>6293306</wp:posOffset>
            </wp:positionV>
            <wp:extent cx="2040255" cy="591820"/>
            <wp:effectExtent l="0" t="0" r="0" b="0"/>
            <wp:wrapNone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 flipH="1">
                      <a:off x="0" y="0"/>
                      <a:ext cx="204025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77A9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7995" behindDoc="0" locked="0" layoutInCell="1" allowOverlap="1" wp14:anchorId="388AF75A" wp14:editId="463FF80F">
                <wp:simplePos x="0" y="0"/>
                <wp:positionH relativeFrom="column">
                  <wp:posOffset>247918</wp:posOffset>
                </wp:positionH>
                <wp:positionV relativeFrom="paragraph">
                  <wp:posOffset>1468192</wp:posOffset>
                </wp:positionV>
                <wp:extent cx="4893972" cy="6130343"/>
                <wp:effectExtent l="38100" t="38100" r="40005" b="13716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3972" cy="613034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76200"/>
                        <a:effectLst>
                          <a:outerShdw blurRad="40000" dist="50800" dir="5400000" sx="83000" sy="83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1" o:spid="_x0000_s1026" style="position:absolute;left:0;text-align:left;margin-left:19.5pt;margin-top:115.6pt;width:385.35pt;height:482.7pt;z-index:25164799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" fillcolor="#fde9d9 [665]" strokecolor="white [3201]" strokeweight="6pt">
                <v:shadow on="t" type="perspective" color="black" opacity="24903f" origin=",.5" offset="0,4pt" matrix="54395f,,,54395f"/>
              </v:rect>
            </w:pict>
          </mc:Fallback>
        </mc:AlternateContent>
      </w:r>
      <w:r w:rsidR="006977A9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321791" behindDoc="0" locked="0" layoutInCell="1" allowOverlap="1" wp14:anchorId="1F1C326A" wp14:editId="17C6D39E">
            <wp:simplePos x="0" y="0"/>
            <wp:positionH relativeFrom="column">
              <wp:posOffset>-1143000</wp:posOffset>
            </wp:positionH>
            <wp:positionV relativeFrom="paragraph">
              <wp:posOffset>9133840</wp:posOffset>
            </wp:positionV>
            <wp:extent cx="7546975" cy="643890"/>
            <wp:effectExtent l="0" t="0" r="0" b="3810"/>
            <wp:wrapNone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6"/>
                    <a:stretch/>
                  </pic:blipFill>
                  <pic:spPr bwMode="auto">
                    <a:xfrm>
                      <a:off x="0" y="0"/>
                      <a:ext cx="754697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1FBF" w:rsidRPr="00CF00E6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293119" behindDoc="1" locked="0" layoutInCell="1" allowOverlap="1" wp14:anchorId="41B11656" wp14:editId="41B2B516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554819" cy="10686415"/>
            <wp:effectExtent l="0" t="0" r="8255" b="635"/>
            <wp:wrapNone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554819" cy="1068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897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 </w:t>
      </w:r>
      <w:r w:rsidR="00ED54B0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  </w:t>
      </w:r>
    </w:p>
    <w:sectPr w:rsidR="00464082" w:rsidRPr="00464082" w:rsidSect="00062BD1">
      <w:headerReference w:type="even" r:id="rId34"/>
      <w:headerReference w:type="default" r:id="rId35"/>
      <w:pgSz w:w="11906" w:h="16838" w:code="10"/>
      <w:pgMar w:top="1440" w:right="1800" w:bottom="1440" w:left="1800" w:header="0" w:footer="0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A0D51" w:rsidRDefault="00AA0D51" w:rsidP="006739D8">
      <w:r>
        <w:separator/>
      </w:r>
    </w:p>
  </w:endnote>
  <w:endnote w:type="continuationSeparator" w:id="0">
    <w:p w:rsidR="00AA0D51" w:rsidRDefault="00AA0D51" w:rsidP="006739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08A72C15-F05B-4CB0-929D-BD0321340109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0B8EB582-AFEE-4ADE-92F8-B6714E0492E4}"/>
    <w:embedBold r:id="rId3" w:fontKey="{5A56539E-A098-46DA-824F-EB4D3E6CF4E5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4" w:fontKey="{D48DBF3B-62EC-4C91-BCAA-A3CDCFF2AE11}"/>
    <w:embedBold r:id="rId5" w:fontKey="{7D7899D6-31AE-44CF-8863-AAC73CB1D21E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  <w:embedRegular r:id="rId6" w:subsetted="1" w:fontKey="{1F172306-0A47-4A5F-B13F-44C53334612F}"/>
    <w:embedBold r:id="rId7" w:subsetted="1" w:fontKey="{8D69F07F-5C1B-46B7-9615-4CEDF6B14051}"/>
  </w:font>
  <w:font w:name="华康雅宋体W9(P)">
    <w:panose1 w:val="02020900000000000000"/>
    <w:charset w:val="86"/>
    <w:family w:val="roman"/>
    <w:pitch w:val="variable"/>
    <w:sig w:usb0="00000001" w:usb1="080F0000" w:usb2="00000012" w:usb3="00000000" w:csb0="00040000" w:csb1="00000000"/>
    <w:embedRegular r:id="rId8" w:subsetted="1" w:fontKey="{057ADD43-5EF2-4B9D-A4F7-54F395A239EA}"/>
  </w:font>
  <w:font w:name="汉仪仿宋简">
    <w:altName w:val="Arial Unicode MS"/>
    <w:charset w:val="86"/>
    <w:family w:val="modern"/>
    <w:pitch w:val="fixed"/>
    <w:sig w:usb0="00000000" w:usb1="080E0800" w:usb2="00000012" w:usb3="00000000" w:csb0="00040000" w:csb1="00000000"/>
    <w:embedBold r:id="rId9" w:subsetted="1" w:fontKey="{BD0B4A33-B07B-4D6C-A059-7B79B2830D5C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A0BDAB48-0907-4731-8D85-38693DA3ECF4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A0D51" w:rsidRDefault="00AA0D51" w:rsidP="006739D8">
      <w:r>
        <w:separator/>
      </w:r>
    </w:p>
  </w:footnote>
  <w:footnote w:type="continuationSeparator" w:id="0">
    <w:p w:rsidR="00AA0D51" w:rsidRDefault="00AA0D51" w:rsidP="006739D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739D8" w:rsidRDefault="006739D8" w:rsidP="00BA4818">
    <w:pPr>
      <w:pStyle w:val="a8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739D8" w:rsidRDefault="006739D8" w:rsidP="00BA4818">
    <w:pPr>
      <w:pStyle w:val="a8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B2403F"/>
    <w:multiLevelType w:val="hybridMultilevel"/>
    <w:tmpl w:val="D6D2B2C0"/>
    <w:lvl w:ilvl="0" w:tplc="04090003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1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74"/>
  <w:displayBackgroundShape/>
  <w:embedTrueTypeFonts/>
  <w:embedSystemFonts/>
  <w:bordersDoNotSurroundHeader/>
  <w:bordersDoNotSurroundFooter/>
  <w:proofState w:spelling="clean"/>
  <w:attachedTemplate r:id="rId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fff2f7,#fcf6f8,#f7f8d6,#edf8d6,#edf8c8,#edf6c3,#b29873,#cebea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5B59"/>
    <w:rsid w:val="000001AA"/>
    <w:rsid w:val="0001382B"/>
    <w:rsid w:val="00024A4E"/>
    <w:rsid w:val="000253DC"/>
    <w:rsid w:val="000365AD"/>
    <w:rsid w:val="00043A9D"/>
    <w:rsid w:val="00043EDF"/>
    <w:rsid w:val="000449DF"/>
    <w:rsid w:val="0004553B"/>
    <w:rsid w:val="000476EA"/>
    <w:rsid w:val="00051239"/>
    <w:rsid w:val="00062BD1"/>
    <w:rsid w:val="00066692"/>
    <w:rsid w:val="000751F6"/>
    <w:rsid w:val="00097C41"/>
    <w:rsid w:val="000B0A9B"/>
    <w:rsid w:val="000C55DD"/>
    <w:rsid w:val="000D3244"/>
    <w:rsid w:val="000D685D"/>
    <w:rsid w:val="000E2760"/>
    <w:rsid w:val="0012473C"/>
    <w:rsid w:val="00150F22"/>
    <w:rsid w:val="00164972"/>
    <w:rsid w:val="00172614"/>
    <w:rsid w:val="00176100"/>
    <w:rsid w:val="001771FD"/>
    <w:rsid w:val="00190BAC"/>
    <w:rsid w:val="001A1CBA"/>
    <w:rsid w:val="001A7012"/>
    <w:rsid w:val="001C7E6D"/>
    <w:rsid w:val="001E02FF"/>
    <w:rsid w:val="00202D30"/>
    <w:rsid w:val="00211B15"/>
    <w:rsid w:val="00216DD6"/>
    <w:rsid w:val="00227547"/>
    <w:rsid w:val="002536D3"/>
    <w:rsid w:val="00272C00"/>
    <w:rsid w:val="002740C1"/>
    <w:rsid w:val="002856C2"/>
    <w:rsid w:val="00292996"/>
    <w:rsid w:val="002960FB"/>
    <w:rsid w:val="002A37A4"/>
    <w:rsid w:val="002B0D6B"/>
    <w:rsid w:val="002C609A"/>
    <w:rsid w:val="002C6762"/>
    <w:rsid w:val="002D7F2F"/>
    <w:rsid w:val="002E090C"/>
    <w:rsid w:val="002E5106"/>
    <w:rsid w:val="002E5D84"/>
    <w:rsid w:val="002E614A"/>
    <w:rsid w:val="002E65EA"/>
    <w:rsid w:val="002E769D"/>
    <w:rsid w:val="00302D3D"/>
    <w:rsid w:val="003068D7"/>
    <w:rsid w:val="00324518"/>
    <w:rsid w:val="00326778"/>
    <w:rsid w:val="003347E1"/>
    <w:rsid w:val="00380FC1"/>
    <w:rsid w:val="00381108"/>
    <w:rsid w:val="00381AF7"/>
    <w:rsid w:val="00386186"/>
    <w:rsid w:val="003864C9"/>
    <w:rsid w:val="00394A43"/>
    <w:rsid w:val="003A32DC"/>
    <w:rsid w:val="003A3EEC"/>
    <w:rsid w:val="003B0897"/>
    <w:rsid w:val="003B3854"/>
    <w:rsid w:val="003C75A6"/>
    <w:rsid w:val="003D145B"/>
    <w:rsid w:val="00402F14"/>
    <w:rsid w:val="004259A3"/>
    <w:rsid w:val="00446912"/>
    <w:rsid w:val="004500E5"/>
    <w:rsid w:val="00460ABC"/>
    <w:rsid w:val="00464082"/>
    <w:rsid w:val="00482E9D"/>
    <w:rsid w:val="004A2730"/>
    <w:rsid w:val="004A57D4"/>
    <w:rsid w:val="004A659E"/>
    <w:rsid w:val="004E7CFB"/>
    <w:rsid w:val="0050694F"/>
    <w:rsid w:val="005361C4"/>
    <w:rsid w:val="00537AEA"/>
    <w:rsid w:val="00554877"/>
    <w:rsid w:val="00565117"/>
    <w:rsid w:val="00566616"/>
    <w:rsid w:val="005950BA"/>
    <w:rsid w:val="005D73CE"/>
    <w:rsid w:val="005F0021"/>
    <w:rsid w:val="005F4D62"/>
    <w:rsid w:val="0060009B"/>
    <w:rsid w:val="006065D6"/>
    <w:rsid w:val="00610DA2"/>
    <w:rsid w:val="0063386D"/>
    <w:rsid w:val="00641B97"/>
    <w:rsid w:val="00643703"/>
    <w:rsid w:val="006465F9"/>
    <w:rsid w:val="006739D8"/>
    <w:rsid w:val="00681F32"/>
    <w:rsid w:val="00685B59"/>
    <w:rsid w:val="00690C63"/>
    <w:rsid w:val="006977A9"/>
    <w:rsid w:val="006A634B"/>
    <w:rsid w:val="006B10DE"/>
    <w:rsid w:val="006B32FD"/>
    <w:rsid w:val="006C78B7"/>
    <w:rsid w:val="006E7211"/>
    <w:rsid w:val="006F0A02"/>
    <w:rsid w:val="006F1FBF"/>
    <w:rsid w:val="007050C5"/>
    <w:rsid w:val="00715B98"/>
    <w:rsid w:val="007411F0"/>
    <w:rsid w:val="0076621E"/>
    <w:rsid w:val="00774BB1"/>
    <w:rsid w:val="007824CC"/>
    <w:rsid w:val="00785DDE"/>
    <w:rsid w:val="00793953"/>
    <w:rsid w:val="00797642"/>
    <w:rsid w:val="007A2215"/>
    <w:rsid w:val="007D4DD8"/>
    <w:rsid w:val="007D63C1"/>
    <w:rsid w:val="007F1930"/>
    <w:rsid w:val="007F485B"/>
    <w:rsid w:val="008316DE"/>
    <w:rsid w:val="0083683E"/>
    <w:rsid w:val="008631E5"/>
    <w:rsid w:val="00872154"/>
    <w:rsid w:val="00874F93"/>
    <w:rsid w:val="00876AF0"/>
    <w:rsid w:val="008847DD"/>
    <w:rsid w:val="00886AEE"/>
    <w:rsid w:val="00892CCE"/>
    <w:rsid w:val="008A1826"/>
    <w:rsid w:val="008A7A77"/>
    <w:rsid w:val="008B7999"/>
    <w:rsid w:val="008E12C1"/>
    <w:rsid w:val="008E5CE2"/>
    <w:rsid w:val="008E6FA3"/>
    <w:rsid w:val="008F0E49"/>
    <w:rsid w:val="008F512E"/>
    <w:rsid w:val="0090352F"/>
    <w:rsid w:val="0090646C"/>
    <w:rsid w:val="00943B80"/>
    <w:rsid w:val="0095571C"/>
    <w:rsid w:val="00963E7C"/>
    <w:rsid w:val="00976C7F"/>
    <w:rsid w:val="00995B5C"/>
    <w:rsid w:val="009A0092"/>
    <w:rsid w:val="009A079A"/>
    <w:rsid w:val="009D00C7"/>
    <w:rsid w:val="009D23AE"/>
    <w:rsid w:val="009F02A2"/>
    <w:rsid w:val="009F2FCD"/>
    <w:rsid w:val="00A00943"/>
    <w:rsid w:val="00A16732"/>
    <w:rsid w:val="00A178F7"/>
    <w:rsid w:val="00A3439C"/>
    <w:rsid w:val="00A3451D"/>
    <w:rsid w:val="00A43F3F"/>
    <w:rsid w:val="00A545D6"/>
    <w:rsid w:val="00A55466"/>
    <w:rsid w:val="00A56439"/>
    <w:rsid w:val="00A608D9"/>
    <w:rsid w:val="00A7333D"/>
    <w:rsid w:val="00A74121"/>
    <w:rsid w:val="00A94CE9"/>
    <w:rsid w:val="00AA0D51"/>
    <w:rsid w:val="00AA0F55"/>
    <w:rsid w:val="00AA4657"/>
    <w:rsid w:val="00AC265F"/>
    <w:rsid w:val="00AD45B9"/>
    <w:rsid w:val="00AD548C"/>
    <w:rsid w:val="00AE3908"/>
    <w:rsid w:val="00AE558B"/>
    <w:rsid w:val="00AF14D6"/>
    <w:rsid w:val="00B00549"/>
    <w:rsid w:val="00B05075"/>
    <w:rsid w:val="00B13A95"/>
    <w:rsid w:val="00B27759"/>
    <w:rsid w:val="00B369C0"/>
    <w:rsid w:val="00B75E29"/>
    <w:rsid w:val="00B81C82"/>
    <w:rsid w:val="00B839C2"/>
    <w:rsid w:val="00B83D2F"/>
    <w:rsid w:val="00BA4818"/>
    <w:rsid w:val="00BB22B9"/>
    <w:rsid w:val="00BB370B"/>
    <w:rsid w:val="00BD52F6"/>
    <w:rsid w:val="00BD7C27"/>
    <w:rsid w:val="00BF40D5"/>
    <w:rsid w:val="00C20813"/>
    <w:rsid w:val="00C21D54"/>
    <w:rsid w:val="00C22136"/>
    <w:rsid w:val="00C26F2A"/>
    <w:rsid w:val="00C271A5"/>
    <w:rsid w:val="00C27E90"/>
    <w:rsid w:val="00C327F2"/>
    <w:rsid w:val="00C46A43"/>
    <w:rsid w:val="00C512EE"/>
    <w:rsid w:val="00C60028"/>
    <w:rsid w:val="00C64FC6"/>
    <w:rsid w:val="00C659D9"/>
    <w:rsid w:val="00C76842"/>
    <w:rsid w:val="00C95ADA"/>
    <w:rsid w:val="00CB3C65"/>
    <w:rsid w:val="00CD1BE9"/>
    <w:rsid w:val="00CD7ABE"/>
    <w:rsid w:val="00CE2BFD"/>
    <w:rsid w:val="00CF00E6"/>
    <w:rsid w:val="00D26800"/>
    <w:rsid w:val="00D43238"/>
    <w:rsid w:val="00D4774E"/>
    <w:rsid w:val="00D539FA"/>
    <w:rsid w:val="00D672B1"/>
    <w:rsid w:val="00DA01DD"/>
    <w:rsid w:val="00DC355F"/>
    <w:rsid w:val="00DE0FC0"/>
    <w:rsid w:val="00DF2785"/>
    <w:rsid w:val="00DF5CCF"/>
    <w:rsid w:val="00E02774"/>
    <w:rsid w:val="00E15541"/>
    <w:rsid w:val="00E20D9C"/>
    <w:rsid w:val="00E4429B"/>
    <w:rsid w:val="00E47CD6"/>
    <w:rsid w:val="00E531E6"/>
    <w:rsid w:val="00E64D14"/>
    <w:rsid w:val="00E66AB3"/>
    <w:rsid w:val="00E671F6"/>
    <w:rsid w:val="00E8284F"/>
    <w:rsid w:val="00EA76CD"/>
    <w:rsid w:val="00EB2268"/>
    <w:rsid w:val="00EB27F9"/>
    <w:rsid w:val="00EB689D"/>
    <w:rsid w:val="00EC06E1"/>
    <w:rsid w:val="00EC5923"/>
    <w:rsid w:val="00EC781A"/>
    <w:rsid w:val="00ED54B0"/>
    <w:rsid w:val="00ED74F9"/>
    <w:rsid w:val="00F026F1"/>
    <w:rsid w:val="00F07BBF"/>
    <w:rsid w:val="00F2314B"/>
    <w:rsid w:val="00F2434A"/>
    <w:rsid w:val="00F3501F"/>
    <w:rsid w:val="00F663CD"/>
    <w:rsid w:val="00F831B1"/>
    <w:rsid w:val="00F85565"/>
    <w:rsid w:val="00F915DC"/>
    <w:rsid w:val="00FA48E8"/>
    <w:rsid w:val="00FB2ABD"/>
    <w:rsid w:val="00FB595F"/>
    <w:rsid w:val="00FC5C16"/>
    <w:rsid w:val="00FD7403"/>
    <w:rsid w:val="00FD7C58"/>
    <w:rsid w:val="00FE01F7"/>
    <w:rsid w:val="00FE38DA"/>
    <w:rsid w:val="00FF6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fff2f7,#fcf6f8,#f7f8d6,#edf8d6,#edf8c8,#edf6c3,#b29873,#cebea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2775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27759"/>
    <w:rPr>
      <w:sz w:val="18"/>
      <w:szCs w:val="18"/>
    </w:rPr>
  </w:style>
  <w:style w:type="character" w:styleId="a4">
    <w:name w:val="Hyperlink"/>
    <w:basedOn w:val="a0"/>
    <w:uiPriority w:val="99"/>
    <w:unhideWhenUsed/>
    <w:rsid w:val="000B0A9B"/>
    <w:rPr>
      <w:color w:val="0000FF"/>
      <w:u w:val="single"/>
    </w:rPr>
  </w:style>
  <w:style w:type="paragraph" w:styleId="a5">
    <w:name w:val="Normal (Web)"/>
    <w:basedOn w:val="a"/>
    <w:uiPriority w:val="99"/>
    <w:semiHidden/>
    <w:unhideWhenUsed/>
    <w:rsid w:val="00E1554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0D3244"/>
    <w:pPr>
      <w:ind w:firstLineChars="200" w:firstLine="420"/>
    </w:pPr>
  </w:style>
  <w:style w:type="paragraph" w:styleId="a7">
    <w:name w:val="No Spacing"/>
    <w:uiPriority w:val="1"/>
    <w:qFormat/>
    <w:rsid w:val="00FB595F"/>
    <w:pPr>
      <w:widowControl w:val="0"/>
      <w:jc w:val="both"/>
    </w:pPr>
  </w:style>
  <w:style w:type="paragraph" w:customStyle="1" w:styleId="reader-word-layer">
    <w:name w:val="reader-word-layer"/>
    <w:basedOn w:val="a"/>
    <w:rsid w:val="00874F9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header"/>
    <w:basedOn w:val="a"/>
    <w:link w:val="Char0"/>
    <w:uiPriority w:val="99"/>
    <w:unhideWhenUsed/>
    <w:rsid w:val="006739D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6739D8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6739D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6739D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2775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27759"/>
    <w:rPr>
      <w:sz w:val="18"/>
      <w:szCs w:val="18"/>
    </w:rPr>
  </w:style>
  <w:style w:type="character" w:styleId="a4">
    <w:name w:val="Hyperlink"/>
    <w:basedOn w:val="a0"/>
    <w:uiPriority w:val="99"/>
    <w:unhideWhenUsed/>
    <w:rsid w:val="000B0A9B"/>
    <w:rPr>
      <w:color w:val="0000FF"/>
      <w:u w:val="single"/>
    </w:rPr>
  </w:style>
  <w:style w:type="paragraph" w:styleId="a5">
    <w:name w:val="Normal (Web)"/>
    <w:basedOn w:val="a"/>
    <w:uiPriority w:val="99"/>
    <w:semiHidden/>
    <w:unhideWhenUsed/>
    <w:rsid w:val="00E1554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0D3244"/>
    <w:pPr>
      <w:ind w:firstLineChars="200" w:firstLine="420"/>
    </w:pPr>
  </w:style>
  <w:style w:type="paragraph" w:styleId="a7">
    <w:name w:val="No Spacing"/>
    <w:uiPriority w:val="1"/>
    <w:qFormat/>
    <w:rsid w:val="00FB595F"/>
    <w:pPr>
      <w:widowControl w:val="0"/>
      <w:jc w:val="both"/>
    </w:pPr>
  </w:style>
  <w:style w:type="paragraph" w:customStyle="1" w:styleId="reader-word-layer">
    <w:name w:val="reader-word-layer"/>
    <w:basedOn w:val="a"/>
    <w:rsid w:val="00874F9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header"/>
    <w:basedOn w:val="a"/>
    <w:link w:val="Char0"/>
    <w:uiPriority w:val="99"/>
    <w:unhideWhenUsed/>
    <w:rsid w:val="006739D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6739D8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6739D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6739D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2282004">
      <w:bodyDiv w:val="1"/>
      <w:marLeft w:val="0"/>
      <w:marRight w:val="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0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669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485730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44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246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7402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2533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5271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4800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41306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51891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08251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14366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58940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89122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86948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187974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399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microsoft.com/office/2007/relationships/hdphoto" Target="media/hdphoto1.wdp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microsoft.com/office/2007/relationships/hdphoto" Target="media/hdphoto3.wdp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microsoft.com/office/2007/relationships/hdphoto" Target="media/hdphoto4.wdp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microsoft.com/office/2007/relationships/hdphoto" Target="media/hdphoto2.wdp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&#21016;&#35878;\&#25105;&#22270;&#32593;\&#24179;&#38754;&#35774;&#35745;\PS\&#23567;&#23398;&#29983;&#31616;&#21382;\word\Doc1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 bwMode="auto">
        <a:noFill/>
        <a:ln w="9525">
          <a:noFill/>
          <a:miter lim="800000"/>
          <a:headEnd/>
          <a:tailEnd/>
        </a:ln>
      </a:spPr>
      <a:bodyPr rot="0" vert="horz" wrap="square" lIns="91440" tIns="45720" rIns="91440" bIns="45720" anchor="t" anchorCtr="0"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D1E386-72AF-4EBF-A4F8-67965CC427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Doc1.dotx</Template>
  <TotalTime>1283</TotalTime>
  <Pages>10</Pages>
  <Words>251</Words>
  <Characters>1431</Characters>
  <Application>Microsoft Office Word</Application>
  <DocSecurity>0</DocSecurity>
  <Lines>11</Lines>
  <Paragraphs>3</Paragraphs>
  <ScaleCrop>false</ScaleCrop>
  <Company/>
  <LinksUpToDate>false</LinksUpToDate>
  <CharactersWithSpaces>1679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admin</cp:lastModifiedBy>
  <cp:revision>134</cp:revision>
  <cp:lastPrinted>2016-04-09T04:05:00Z</cp:lastPrinted>
  <dcterms:created xsi:type="dcterms:W3CDTF">2016-03-25T08:37:00Z</dcterms:created>
  <dcterms:modified xsi:type="dcterms:W3CDTF">2016-04-09T04:07:00Z</dcterms:modified>
</cp:coreProperties>
</file>