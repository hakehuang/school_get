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2F7"/>
  <w:body>
    <w:p w:rsidR="000B0A9B" w:rsidRDefault="00554877"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97215" behindDoc="1" locked="0" layoutInCell="1" allowOverlap="1" wp14:anchorId="18A01E5B" wp14:editId="51B93B1C">
            <wp:simplePos x="0" y="0"/>
            <wp:positionH relativeFrom="margin">
              <wp:posOffset>-1143000</wp:posOffset>
            </wp:positionH>
            <wp:positionV relativeFrom="margin">
              <wp:posOffset>-914400</wp:posOffset>
            </wp:positionV>
            <wp:extent cx="7553960" cy="10685780"/>
            <wp:effectExtent l="0" t="0" r="889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3960" cy="106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9B">
        <w:rPr>
          <w:rFonts w:hint="eastAsia"/>
        </w:rPr>
        <w:t xml:space="preserve">                                                                                                      </w:t>
      </w:r>
    </w:p>
    <w:p w:rsidR="00326778" w:rsidRPr="00892CCE" w:rsidRDefault="00A33BEC" w:rsidP="00292996">
      <w:pPr>
        <w:widowControl/>
        <w:jc w:val="left"/>
        <w:rPr>
          <w:color w:val="C96765"/>
        </w:rPr>
      </w:pPr>
      <w:r>
        <w:rPr>
          <w:noProof/>
        </w:rPr>
        <w:drawing>
          <wp:inline distT="0" distB="0" distL="0" distR="0" wp14:anchorId="6A06223D" wp14:editId="2EAD296C">
            <wp:extent cx="4772025" cy="43243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E4">
        <w:rPr>
          <w:noProof/>
        </w:rPr>
        <mc:AlternateContent>
          <mc:Choice Requires="wps">
            <w:drawing>
              <wp:anchor distT="0" distB="0" distL="114300" distR="114300" simplePos="0" relativeHeight="251110912" behindDoc="0" locked="0" layoutInCell="1" allowOverlap="1" wp14:anchorId="26685FBC" wp14:editId="0D2D6ED7">
                <wp:simplePos x="0" y="0"/>
                <wp:positionH relativeFrom="column">
                  <wp:posOffset>1304925</wp:posOffset>
                </wp:positionH>
                <wp:positionV relativeFrom="paragraph">
                  <wp:posOffset>6137910</wp:posOffset>
                </wp:positionV>
                <wp:extent cx="2971800" cy="1403985"/>
                <wp:effectExtent l="0" t="0" r="0" b="2540"/>
                <wp:wrapNone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31B1" w:rsidRPr="00C95ADA" w:rsidRDefault="00BE5EE4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上海市浦东新区张江中心小学</w:t>
                            </w:r>
                            <w:r w:rsidR="00CE2BFD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 xml:space="preserve">  </w:t>
                            </w:r>
                          </w:p>
                          <w:p w:rsidR="00F831B1" w:rsidRPr="00C95ADA" w:rsidRDefault="00F831B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</w:pPr>
                            <w:r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联系电话：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1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5221409708</w:t>
                            </w:r>
                            <w:r w:rsidR="00CE2BFD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6685FBC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02.75pt;margin-top:483.3pt;width:234pt;height:110.55pt;z-index:251110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" filled="f" stroked="f">
                <v:textbox style="mso-fit-shape-to-text:t">
                  <w:txbxContent>
                    <w:p w:rsidR="00F831B1" w:rsidRPr="00C95ADA" w:rsidRDefault="00BE5EE4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上海市浦东新区张江中心小学</w:t>
                      </w:r>
                      <w:r w:rsidR="00CE2BFD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 xml:space="preserve">  </w:t>
                      </w:r>
                    </w:p>
                    <w:p w:rsidR="00F831B1" w:rsidRPr="00C95ADA" w:rsidRDefault="00F831B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</w:pPr>
                      <w:r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联系电话：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1</w:t>
                      </w:r>
                      <w:r w:rsidR="00BE5EE4"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5221409708</w:t>
                      </w:r>
                      <w:r w:rsidR="00CE2BFD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C95ADA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104768" behindDoc="0" locked="0" layoutInCell="1" allowOverlap="1" wp14:anchorId="1E612B76" wp14:editId="10CD1341">
            <wp:simplePos x="0" y="0"/>
            <wp:positionH relativeFrom="column">
              <wp:posOffset>-1143000</wp:posOffset>
            </wp:positionH>
            <wp:positionV relativeFrom="paragraph">
              <wp:posOffset>3992880</wp:posOffset>
            </wp:positionV>
            <wp:extent cx="7546975" cy="3461385"/>
            <wp:effectExtent l="0" t="0" r="0" b="571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1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ADA">
        <w:rPr>
          <w:noProof/>
        </w:rPr>
        <mc:AlternateContent>
          <mc:Choice Requires="wps">
            <w:drawing>
              <wp:anchor distT="0" distB="0" distL="114300" distR="114300" simplePos="0" relativeHeight="252334079" behindDoc="0" locked="0" layoutInCell="1" allowOverlap="1" wp14:anchorId="2301E2C8" wp14:editId="1A65E0BC">
                <wp:simplePos x="0" y="0"/>
                <wp:positionH relativeFrom="column">
                  <wp:posOffset>1848485</wp:posOffset>
                </wp:positionH>
                <wp:positionV relativeFrom="paragraph">
                  <wp:posOffset>5503545</wp:posOffset>
                </wp:positionV>
                <wp:extent cx="1423670" cy="730250"/>
                <wp:effectExtent l="0" t="0" r="0" b="0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670" cy="730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5C16" w:rsidRPr="00C95ADA" w:rsidRDefault="00BE5EE4" w:rsidP="00FC5C16">
                            <w:pPr>
                              <w:jc w:val="distribute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  <w:t>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  <w:t>鑫婷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1E2C8" id="_x0000_s1027" type="#_x0000_t202" style="position:absolute;margin-left:145.55pt;margin-top:433.35pt;width:112.1pt;height:57.5pt;z-index:25233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" filled="f" stroked="f">
                <v:textbox>
                  <w:txbxContent>
                    <w:p w:rsidR="00FC5C16" w:rsidRPr="00C95ADA" w:rsidRDefault="00BE5EE4" w:rsidP="00FC5C16">
                      <w:pPr>
                        <w:jc w:val="distribute"/>
                        <w:rPr>
                          <w:rFonts w:ascii="微软雅黑" w:eastAsia="微软雅黑" w:hAnsi="微软雅黑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</w:pPr>
                      <w:r>
                        <w:rPr>
                          <w:rFonts w:ascii="微软雅黑" w:eastAsia="微软雅黑" w:hAnsi="微软雅黑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  <w:t>黄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  <w:t>鑫婷</w:t>
                      </w:r>
                    </w:p>
                  </w:txbxContent>
                </v:textbox>
              </v:shape>
            </w:pict>
          </mc:Fallback>
        </mc:AlternateContent>
      </w:r>
      <w:r w:rsidR="00C95ADA">
        <w:rPr>
          <w:noProof/>
        </w:rPr>
        <mc:AlternateContent>
          <mc:Choice Requires="wps">
            <w:drawing>
              <wp:anchor distT="0" distB="0" distL="114300" distR="114300" simplePos="0" relativeHeight="252335103" behindDoc="0" locked="0" layoutInCell="1" allowOverlap="1" wp14:anchorId="516B4A1D" wp14:editId="1C070EC2">
                <wp:simplePos x="0" y="0"/>
                <wp:positionH relativeFrom="margin">
                  <wp:posOffset>878205</wp:posOffset>
                </wp:positionH>
                <wp:positionV relativeFrom="paragraph">
                  <wp:posOffset>4855031</wp:posOffset>
                </wp:positionV>
                <wp:extent cx="3554095" cy="862330"/>
                <wp:effectExtent l="0" t="0" r="0" b="0"/>
                <wp:wrapNone/>
                <wp:docPr id="395" name="文本框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4095" cy="862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7E6D" w:rsidRPr="00C95ADA" w:rsidRDefault="001C7E6D" w:rsidP="00F07BBF">
                            <w:pPr>
                              <w:spacing w:before="240" w:line="900" w:lineRule="exact"/>
                              <w:jc w:val="distribute"/>
                              <w:rPr>
                                <w:rFonts w:ascii="华康雅宋体W9(P)" w:eastAsia="华康雅宋体W9(P)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DA">
                              <w:rPr>
                                <w:rFonts w:ascii="华康雅宋体W9(P)" w:eastAsia="华康雅宋体W9(P)" w:hint="eastAsia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 w:rsidR="001E02FF" w:rsidRPr="00C95ADA">
                              <w:rPr>
                                <w:rFonts w:ascii="华康雅宋体W9(P)" w:eastAsia="华康雅宋体W9(P)" w:hint="eastAsia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l">
                            <a:rot lat="0" lon="0" rev="0"/>
                          </a:lightRig>
                        </a:scene3d>
                        <a:sp3d contourW="25400" prstMaterial="matte">
                          <a:bevelT w="25400" h="55880" prst="artDeco"/>
                          <a:contourClr>
                            <a:schemeClr val="accent2">
                              <a:tint val="2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B4A1D" id="文本框 395" o:spid="_x0000_s1028" type="#_x0000_t202" style="position:absolute;margin-left:69.15pt;margin-top:382.3pt;width:279.85pt;height:67.9pt;z-index:2523351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" filled="f" stroked="f">
                <v:textbox>
                  <w:txbxContent>
                    <w:p w:rsidR="001C7E6D" w:rsidRPr="00C95ADA" w:rsidRDefault="001C7E6D" w:rsidP="00F07BBF">
                      <w:pPr>
                        <w:spacing w:before="240" w:line="900" w:lineRule="exact"/>
                        <w:jc w:val="distribute"/>
                        <w:rPr>
                          <w:rFonts w:ascii="华康雅宋体W9(P)" w:eastAsia="华康雅宋体W9(P)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DA">
                        <w:rPr>
                          <w:rFonts w:ascii="华康雅宋体W9(P)" w:eastAsia="华康雅宋体W9(P)" w:hint="eastAsia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 w:rsidR="001E02FF" w:rsidRPr="00C95ADA">
                        <w:rPr>
                          <w:rFonts w:ascii="华康雅宋体W9(P)" w:eastAsia="华康雅宋体W9(P)" w:hint="eastAsia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简历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A9B">
        <w:br w:type="page"/>
      </w:r>
      <w:r>
        <w:rPr>
          <w:noProof/>
        </w:rPr>
        <w:lastRenderedPageBreak/>
        <w:drawing>
          <wp:anchor distT="0" distB="0" distL="114300" distR="114300" simplePos="0" relativeHeight="251112960" behindDoc="1" locked="0" layoutInCell="1" allowOverlap="1" wp14:anchorId="01B23F8F">
            <wp:simplePos x="0" y="0"/>
            <wp:positionH relativeFrom="column">
              <wp:posOffset>3390900</wp:posOffset>
            </wp:positionH>
            <wp:positionV relativeFrom="paragraph">
              <wp:posOffset>295275</wp:posOffset>
            </wp:positionV>
            <wp:extent cx="1704975" cy="1971675"/>
            <wp:effectExtent l="0" t="0" r="9525" b="9525"/>
            <wp:wrapTight wrapText="bothSides">
              <wp:wrapPolygon edited="0">
                <wp:start x="0" y="0"/>
                <wp:lineTo x="0" y="21496"/>
                <wp:lineTo x="21479" y="21496"/>
                <wp:lineTo x="2147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0FC0" w:rsidRPr="00892CCE">
        <w:rPr>
          <w:rFonts w:ascii="汉仪仿宋简" w:eastAsia="汉仪仿宋简"/>
          <w:b/>
          <w:noProof/>
          <w:color w:val="C96765"/>
          <w:sz w:val="56"/>
          <w:szCs w:val="56"/>
        </w:rPr>
        <w:drawing>
          <wp:anchor distT="0" distB="0" distL="114300" distR="114300" simplePos="0" relativeHeight="251100672" behindDoc="0" locked="0" layoutInCell="1" allowOverlap="1" wp14:anchorId="7DCA7E5E" wp14:editId="5C5EE1AB">
            <wp:simplePos x="0" y="0"/>
            <wp:positionH relativeFrom="column">
              <wp:posOffset>-306132</wp:posOffset>
            </wp:positionH>
            <wp:positionV relativeFrom="paragraph">
              <wp:posOffset>-192745</wp:posOffset>
            </wp:positionV>
            <wp:extent cx="2631488" cy="296214"/>
            <wp:effectExtent l="0" t="0" r="0" b="889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88" cy="29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9B" w:rsidRPr="00892CCE">
        <w:rPr>
          <w:rFonts w:ascii="微软雅黑" w:eastAsia="微软雅黑" w:hAnsi="微软雅黑"/>
          <w:b/>
          <w:color w:val="C96765"/>
          <w:sz w:val="56"/>
          <w:szCs w:val="56"/>
        </w:rPr>
        <w:t>【</w:t>
      </w:r>
      <w:r w:rsidR="00CE2BFD" w:rsidRPr="00892CCE">
        <w:rPr>
          <w:rFonts w:ascii="微软雅黑" w:eastAsia="微软雅黑" w:hAnsi="微软雅黑" w:hint="eastAsia"/>
          <w:b/>
          <w:color w:val="C96765"/>
          <w:sz w:val="56"/>
          <w:szCs w:val="56"/>
        </w:rPr>
        <w:t>个人简历</w:t>
      </w:r>
      <w:r w:rsidR="000B0A9B" w:rsidRPr="00892CCE">
        <w:rPr>
          <w:rFonts w:ascii="微软雅黑" w:eastAsia="微软雅黑" w:hAnsi="微软雅黑"/>
          <w:b/>
          <w:color w:val="C96765"/>
          <w:sz w:val="56"/>
          <w:szCs w:val="56"/>
        </w:rPr>
        <w:t>】</w:t>
      </w:r>
    </w:p>
    <w:p w:rsidR="000B0A9B" w:rsidRPr="00CD7ABE" w:rsidRDefault="000B0A9B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名</w:t>
      </w:r>
      <w:r w:rsidR="00292996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   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字：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黄鑫婷</w:t>
      </w:r>
    </w:p>
    <w:p w:rsidR="00292996" w:rsidRPr="00CD7ABE" w:rsidRDefault="00292996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性    别：</w:t>
      </w:r>
      <w:r w:rsidR="00DE0FC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女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     身   高：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162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cm</w:t>
      </w:r>
    </w:p>
    <w:p w:rsidR="000B0A9B" w:rsidRDefault="000B0A9B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出生年月：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2007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19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</w:t>
      </w:r>
    </w:p>
    <w:p w:rsidR="0076621E" w:rsidRPr="00CD7ABE" w:rsidRDefault="00BE5EE4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兴趣爱好：</w:t>
      </w:r>
      <w:r w:rsidR="00EB27F9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钢琴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、击剑、阅读</w:t>
      </w:r>
    </w:p>
    <w:p w:rsidR="00292996" w:rsidRPr="00CD7ABE" w:rsidRDefault="000B0A9B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所在小学：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上海市浦东新区张江中心小学</w:t>
      </w:r>
    </w:p>
    <w:p w:rsidR="00043A9D" w:rsidRDefault="00043A9D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户口所在地：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上海市浦东新区</w:t>
      </w:r>
    </w:p>
    <w:p w:rsidR="00051239" w:rsidRDefault="00F2434A" w:rsidP="00FB2ABD">
      <w:pPr>
        <w:pStyle w:val="a7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512EE">
        <w:rPr>
          <w:rFonts w:ascii="微软雅黑" w:eastAsia="微软雅黑" w:hAnsi="微软雅黑"/>
          <w:b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3343" behindDoc="0" locked="0" layoutInCell="1" allowOverlap="1" wp14:anchorId="6BEF4EF7" wp14:editId="56B55330">
                <wp:simplePos x="0" y="0"/>
                <wp:positionH relativeFrom="column">
                  <wp:posOffset>2087245</wp:posOffset>
                </wp:positionH>
                <wp:positionV relativeFrom="paragraph">
                  <wp:posOffset>342265</wp:posOffset>
                </wp:positionV>
                <wp:extent cx="1120140" cy="617855"/>
                <wp:effectExtent l="0" t="0" r="0" b="0"/>
                <wp:wrapNone/>
                <wp:docPr id="3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617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12EE" w:rsidRPr="0001382B" w:rsidRDefault="00C512EE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家庭成员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4EF7" id="_x0000_s1029" type="#_x0000_t202" style="position:absolute;left:0;text-align:left;margin-left:164.35pt;margin-top:26.95pt;width:88.2pt;height:48.65pt;z-index:251833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" filled="f" stroked="f">
                <v:textbox>
                  <w:txbxContent>
                    <w:p w:rsidR="00C512EE" w:rsidRPr="0001382B" w:rsidRDefault="00C512EE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家庭成员</w:t>
                      </w:r>
                    </w:p>
                  </w:txbxContent>
                </v:textbox>
              </v:shape>
            </w:pict>
          </mc:Fallback>
        </mc:AlternateContent>
      </w:r>
    </w:p>
    <w:p w:rsidR="00292996" w:rsidRPr="00C512EE" w:rsidRDefault="0001382B" w:rsidP="00051239">
      <w:pPr>
        <w:widowControl/>
        <w:jc w:val="left"/>
        <w:rPr>
          <w:rFonts w:ascii="微软雅黑" w:eastAsia="微软雅黑" w:hAnsi="微软雅黑"/>
          <w:b/>
          <w:color w:val="FFFFFF" w:themeColor="background1"/>
          <w:sz w:val="40"/>
          <w:szCs w:val="40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9455" behindDoc="0" locked="0" layoutInCell="1" allowOverlap="1" wp14:anchorId="36F15B10" wp14:editId="643F52B2">
            <wp:simplePos x="0" y="0"/>
            <wp:positionH relativeFrom="column">
              <wp:posOffset>1809571</wp:posOffset>
            </wp:positionH>
            <wp:positionV relativeFrom="paragraph">
              <wp:posOffset>128270</wp:posOffset>
            </wp:positionV>
            <wp:extent cx="324000" cy="294906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4000" cy="29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 wp14:anchorId="6C54675B" wp14:editId="7D0DEF16">
                <wp:simplePos x="0" y="0"/>
                <wp:positionH relativeFrom="column">
                  <wp:posOffset>-238760</wp:posOffset>
                </wp:positionH>
                <wp:positionV relativeFrom="paragraph">
                  <wp:posOffset>1496695</wp:posOffset>
                </wp:positionV>
                <wp:extent cx="5905500" cy="0"/>
                <wp:effectExtent l="0" t="0" r="19050" b="19050"/>
                <wp:wrapNone/>
                <wp:docPr id="270" name="直接连接符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0EAE04" id="直接连接符 270" o:spid="_x0000_s1026" style="position:absolute;left:0;text-align:left;z-index:25169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pt,117.85pt" to="446.2pt,1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" strokecolor="#886d52" strokeweight="1pt">
                <v:stroke dashstyle="3 1"/>
              </v:lin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1A9A27E4" wp14:editId="26F903E9">
                <wp:simplePos x="0" y="0"/>
                <wp:positionH relativeFrom="column">
                  <wp:posOffset>-67310</wp:posOffset>
                </wp:positionH>
                <wp:positionV relativeFrom="paragraph">
                  <wp:posOffset>572770</wp:posOffset>
                </wp:positionV>
                <wp:extent cx="6000750" cy="419100"/>
                <wp:effectExtent l="0" t="0" r="0" b="0"/>
                <wp:wrapNone/>
                <wp:docPr id="2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541" w:rsidRPr="00CD7ABE" w:rsidRDefault="00D672B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父   亲</w:t>
                            </w:r>
                            <w:r w:rsidR="005950BA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黄 勇</w:t>
                            </w:r>
                            <w:r w:rsidR="00E15541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飞思卡尔半导体（中国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）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有限公司  13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817519307</w:t>
                            </w:r>
                          </w:p>
                          <w:p w:rsidR="00565117" w:rsidRPr="00BE5EE4" w:rsidRDefault="00565117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A27E4" id="_x0000_s1030" type="#_x0000_t202" style="position:absolute;margin-left:-5.3pt;margin-top:45.1pt;width:472.5pt;height:33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" filled="f" stroked="f">
                <v:textbox>
                  <w:txbxContent>
                    <w:p w:rsidR="00E15541" w:rsidRPr="00CD7ABE" w:rsidRDefault="00D672B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父   亲</w:t>
                      </w:r>
                      <w:r w:rsidR="005950BA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黄 勇</w:t>
                      </w:r>
                      <w:r w:rsidR="00E15541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飞思卡尔半导体（中国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）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有限公司  13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817519307</w:t>
                      </w:r>
                    </w:p>
                    <w:p w:rsidR="00565117" w:rsidRPr="00BE5EE4" w:rsidRDefault="00565117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7" behindDoc="0" locked="0" layoutInCell="1" allowOverlap="1" wp14:anchorId="3A17D052" wp14:editId="3E9FA8FD">
                <wp:simplePos x="0" y="0"/>
                <wp:positionH relativeFrom="column">
                  <wp:posOffset>-67310</wp:posOffset>
                </wp:positionH>
                <wp:positionV relativeFrom="paragraph">
                  <wp:posOffset>1058545</wp:posOffset>
                </wp:positionV>
                <wp:extent cx="6000750" cy="419100"/>
                <wp:effectExtent l="0" t="0" r="0" b="0"/>
                <wp:wrapNone/>
                <wp:docPr id="2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541" w:rsidRPr="00CD7ABE" w:rsidRDefault="00E1554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母   亲</w:t>
                            </w:r>
                            <w:r w:rsidR="005950BA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顾 </w:t>
                            </w:r>
                            <w:proofErr w:type="gramStart"/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研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全职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妈妈  </w:t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15221409708</w:t>
                            </w:r>
                          </w:p>
                          <w:p w:rsidR="00E15541" w:rsidRPr="00CD7ABE" w:rsidRDefault="00E1554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D052" id="_x0000_s1031" type="#_x0000_t202" style="position:absolute;margin-left:-5.3pt;margin-top:83.35pt;width:472.5pt;height:33pt;z-index:251696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" filled="f" stroked="f">
                <v:textbox>
                  <w:txbxContent>
                    <w:p w:rsidR="00E15541" w:rsidRPr="00CD7ABE" w:rsidRDefault="00E1554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母   亲</w:t>
                      </w:r>
                      <w:r w:rsidR="005950BA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顾 </w:t>
                      </w:r>
                      <w:proofErr w:type="gramStart"/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全职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妈妈  </w:t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15221409708</w:t>
                      </w:r>
                    </w:p>
                    <w:p w:rsidR="00E15541" w:rsidRPr="00CD7ABE" w:rsidRDefault="00E1554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92996" w:rsidRDefault="0001382B">
      <w:pPr>
        <w:widowControl/>
        <w:jc w:val="left"/>
        <w:rPr>
          <w:rFonts w:ascii="汉仪仿宋简" w:eastAsia="汉仪仿宋简"/>
          <w:color w:val="404040"/>
          <w:sz w:val="32"/>
          <w:szCs w:val="32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339199" behindDoc="0" locked="0" layoutInCell="1" allowOverlap="1" wp14:anchorId="6ED46057" wp14:editId="6480CD09">
            <wp:simplePos x="0" y="0"/>
            <wp:positionH relativeFrom="column">
              <wp:posOffset>1587044</wp:posOffset>
            </wp:positionH>
            <wp:positionV relativeFrom="paragraph">
              <wp:posOffset>3364865</wp:posOffset>
            </wp:positionV>
            <wp:extent cx="341672" cy="359467"/>
            <wp:effectExtent l="0" t="0" r="1270" b="2540"/>
            <wp:wrapNone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1672" cy="35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337151" behindDoc="0" locked="0" layoutInCell="1" allowOverlap="1" wp14:anchorId="7E7EFD41" wp14:editId="68C6A0AB">
            <wp:simplePos x="0" y="0"/>
            <wp:positionH relativeFrom="column">
              <wp:posOffset>1613079</wp:posOffset>
            </wp:positionH>
            <wp:positionV relativeFrom="paragraph">
              <wp:posOffset>1269977</wp:posOffset>
            </wp:positionV>
            <wp:extent cx="341672" cy="366142"/>
            <wp:effectExtent l="0" t="0" r="1270" b="0"/>
            <wp:wrapNone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1521" cy="3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34A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1" behindDoc="0" locked="0" layoutInCell="1" allowOverlap="1" wp14:anchorId="4EDA4A5A" wp14:editId="2763396F">
                <wp:simplePos x="0" y="0"/>
                <wp:positionH relativeFrom="margin">
                  <wp:align>center</wp:align>
                </wp:positionH>
                <wp:positionV relativeFrom="paragraph">
                  <wp:posOffset>3312160</wp:posOffset>
                </wp:positionV>
                <wp:extent cx="1481455" cy="496570"/>
                <wp:effectExtent l="0" t="0" r="0" b="0"/>
                <wp:wrapNone/>
                <wp:docPr id="2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01382B" w:rsidRDefault="00FF6D72" w:rsidP="00380FC1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五</w:t>
                            </w:r>
                            <w:r w:rsidR="00380FC1"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年级成绩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DA4A5A" id="_x0000_s1032" type="#_x0000_t202" style="position:absolute;margin-left:0;margin-top:260.8pt;width:116.65pt;height:39.1pt;z-index:251727871;visibility:visible;mso-wrap-style:square;mso-width-percent:0;mso-height-percent:20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" filled="f" stroked="f">
                <v:textbox style="mso-fit-shape-to-text:t">
                  <w:txbxContent>
                    <w:p w:rsidR="00380FC1" w:rsidRPr="0001382B" w:rsidRDefault="00FF6D72" w:rsidP="00380FC1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五</w:t>
                      </w:r>
                      <w:r w:rsidR="00380FC1"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年级成绩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4A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39" behindDoc="0" locked="0" layoutInCell="1" allowOverlap="1" wp14:anchorId="43EE72DB" wp14:editId="2DB91194">
                <wp:simplePos x="0" y="0"/>
                <wp:positionH relativeFrom="column">
                  <wp:posOffset>1935480</wp:posOffset>
                </wp:positionH>
                <wp:positionV relativeFrom="paragraph">
                  <wp:posOffset>1239520</wp:posOffset>
                </wp:positionV>
                <wp:extent cx="1402715" cy="496570"/>
                <wp:effectExtent l="0" t="0" r="0" b="0"/>
                <wp:wrapNone/>
                <wp:docPr id="2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71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78B7" w:rsidRPr="0001382B" w:rsidRDefault="00380FC1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四年级</w:t>
                            </w:r>
                            <w:r w:rsidR="006C78B7"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EE72DB" id="_x0000_s1033" type="#_x0000_t202" style="position:absolute;margin-left:152.4pt;margin-top:97.6pt;width:110.45pt;height:39.1pt;z-index:251709439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" filled="f" stroked="f">
                <v:textbox style="mso-fit-shape-to-text:t">
                  <w:txbxContent>
                    <w:p w:rsidR="006C78B7" w:rsidRPr="0001382B" w:rsidRDefault="00380FC1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四年级</w:t>
                      </w:r>
                      <w:r w:rsidR="006C78B7"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成绩</w:t>
                      </w:r>
                    </w:p>
                  </w:txbxContent>
                </v:textbox>
              </v:shap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5407" behindDoc="0" locked="0" layoutInCell="1" allowOverlap="1" wp14:anchorId="2FE42253" wp14:editId="5E058F89">
            <wp:simplePos x="0" y="0"/>
            <wp:positionH relativeFrom="column">
              <wp:posOffset>-1143000</wp:posOffset>
            </wp:positionH>
            <wp:positionV relativeFrom="paragraph">
              <wp:posOffset>5257800</wp:posOffset>
            </wp:positionV>
            <wp:extent cx="7546975" cy="643890"/>
            <wp:effectExtent l="0" t="0" r="0" b="381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39" behindDoc="0" locked="0" layoutInCell="1" allowOverlap="1" wp14:anchorId="16605C41" wp14:editId="09BFE928">
                <wp:simplePos x="0" y="0"/>
                <wp:positionH relativeFrom="column">
                  <wp:posOffset>-315595</wp:posOffset>
                </wp:positionH>
                <wp:positionV relativeFrom="paragraph">
                  <wp:posOffset>5176520</wp:posOffset>
                </wp:positionV>
                <wp:extent cx="5905500" cy="0"/>
                <wp:effectExtent l="0" t="0" r="19050" b="19050"/>
                <wp:wrapNone/>
                <wp:docPr id="301" name="直接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99E94" id="直接连接符 301" o:spid="_x0000_s1026" style="position:absolute;left:0;text-align:left;z-index:251735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85pt,407.6pt" to="440.15pt,4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" strokecolor="#886d52" strokeweight="1pt">
                <v:stroke dashstyle="3 1"/>
              </v:line>
            </w:pict>
          </mc:Fallback>
        </mc:AlternateContent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1" behindDoc="0" locked="0" layoutInCell="1" allowOverlap="1" wp14:anchorId="22605835" wp14:editId="6524B754">
                <wp:simplePos x="0" y="0"/>
                <wp:positionH relativeFrom="column">
                  <wp:posOffset>-323850</wp:posOffset>
                </wp:positionH>
                <wp:positionV relativeFrom="paragraph">
                  <wp:posOffset>4763949</wp:posOffset>
                </wp:positionV>
                <wp:extent cx="5905500" cy="0"/>
                <wp:effectExtent l="0" t="0" r="19050" b="19050"/>
                <wp:wrapNone/>
                <wp:docPr id="303" name="直接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0EB431" id="直接连接符 303" o:spid="_x0000_s1026" style="position:absolute;left:0;text-align:left;z-index:251738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5pt,375.1pt" to="439.5pt,37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" strokecolor="#886d52" strokeweight="1pt">
                <v:stroke dashstyle="3 1"/>
              </v:line>
            </w:pict>
          </mc:Fallback>
        </mc:AlternateContent>
      </w:r>
      <w:r w:rsidR="008E12C1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19" behindDoc="0" locked="0" layoutInCell="1" allowOverlap="1" wp14:anchorId="4C99F5B2" wp14:editId="497381E2">
                <wp:simplePos x="0" y="0"/>
                <wp:positionH relativeFrom="column">
                  <wp:posOffset>1244600</wp:posOffset>
                </wp:positionH>
                <wp:positionV relativeFrom="paragraph">
                  <wp:posOffset>3977640</wp:posOffset>
                </wp:positionV>
                <wp:extent cx="4259580" cy="342900"/>
                <wp:effectExtent l="0" t="0" r="7620" b="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42900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Default="006C78B7" w:rsidP="006C78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9F5B2" id="矩形 279" o:spid="_x0000_s1034" style="position:absolute;margin-left:98pt;margin-top:313.2pt;width:335.4pt;height:27pt;z-index:251704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" fillcolor="#cf7977" stroked="f" strokeweight="2pt">
                <v:textbox>
                  <w:txbxContent>
                    <w:p w:rsidR="006C78B7" w:rsidRDefault="006C78B7" w:rsidP="006C78B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E12C1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5" behindDoc="0" locked="0" layoutInCell="1" allowOverlap="1" wp14:anchorId="6F4A9B3B" wp14:editId="1C32285D">
                <wp:simplePos x="0" y="0"/>
                <wp:positionH relativeFrom="column">
                  <wp:posOffset>-300990</wp:posOffset>
                </wp:positionH>
                <wp:positionV relativeFrom="paragraph">
                  <wp:posOffset>3977640</wp:posOffset>
                </wp:positionV>
                <wp:extent cx="1570990" cy="342900"/>
                <wp:effectExtent l="0" t="0" r="0" b="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990" cy="342900"/>
                        </a:xfrm>
                        <a:prstGeom prst="rect">
                          <a:avLst/>
                        </a:prstGeom>
                        <a:solidFill>
                          <a:srgbClr val="C1524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Pr="0063386D" w:rsidRDefault="006C78B7" w:rsidP="006C78B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A9B3B" id="矩形 278" o:spid="_x0000_s1035" style="position:absolute;margin-left:-23.7pt;margin-top:313.2pt;width:123.7pt;height:27pt;z-index:2517032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" fillcolor="#c1524f" stroked="f" strokeweight="2pt">
                <v:textbox>
                  <w:txbxContent>
                    <w:p w:rsidR="006C78B7" w:rsidRPr="0063386D" w:rsidRDefault="006C78B7" w:rsidP="006C78B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12C1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59" behindDoc="0" locked="0" layoutInCell="1" allowOverlap="1" wp14:anchorId="4B4329E9" wp14:editId="6AABBD56">
                <wp:simplePos x="0" y="0"/>
                <wp:positionH relativeFrom="column">
                  <wp:posOffset>-215265</wp:posOffset>
                </wp:positionH>
                <wp:positionV relativeFrom="paragraph">
                  <wp:posOffset>4744720</wp:posOffset>
                </wp:positionV>
                <wp:extent cx="6000750" cy="419100"/>
                <wp:effectExtent l="0" t="0" r="0" b="0"/>
                <wp:wrapNone/>
                <wp:docPr id="3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D72" w:rsidRPr="00CD7ABE" w:rsidRDefault="00FF6D72" w:rsidP="00FF6D72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下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FF6D72" w:rsidRPr="00CD7ABE" w:rsidRDefault="00FF6D72" w:rsidP="00FF6D72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9E9" id="_x0000_s1036" type="#_x0000_t202" style="position:absolute;margin-left:-16.95pt;margin-top:373.6pt;width:472.5pt;height:33pt;z-index:2517401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" filled="f" stroked="f">
                <v:textbox>
                  <w:txbxContent>
                    <w:p w:rsidR="00FF6D72" w:rsidRPr="00CD7ABE" w:rsidRDefault="00FF6D72" w:rsidP="00FF6D72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下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 xml:space="preserve">  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FF6D72" w:rsidRPr="00CD7ABE" w:rsidRDefault="00FF6D72" w:rsidP="00FF6D72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3" behindDoc="0" locked="0" layoutInCell="1" allowOverlap="1" wp14:anchorId="598B8972" wp14:editId="5924C842">
                <wp:simplePos x="0" y="0"/>
                <wp:positionH relativeFrom="column">
                  <wp:posOffset>-203200</wp:posOffset>
                </wp:positionH>
                <wp:positionV relativeFrom="paragraph">
                  <wp:posOffset>4328160</wp:posOffset>
                </wp:positionV>
                <wp:extent cx="6000750" cy="419100"/>
                <wp:effectExtent l="0" t="0" r="0" b="0"/>
                <wp:wrapNone/>
                <wp:docPr id="30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D72" w:rsidRPr="00CD7ABE" w:rsidRDefault="00FF6D72" w:rsidP="00FF6D72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上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FF6D72" w:rsidRPr="00CD7ABE" w:rsidRDefault="00FF6D72" w:rsidP="00FF6D72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B8972" id="_x0000_s1037" type="#_x0000_t202" style="position:absolute;margin-left:-16pt;margin-top:340.8pt;width:472.5pt;height:33pt;z-index:2517360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" filled="f" stroked="f">
                <v:textbox>
                  <w:txbxContent>
                    <w:p w:rsidR="00FF6D72" w:rsidRPr="00CD7ABE" w:rsidRDefault="00FF6D72" w:rsidP="00FF6D72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上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FF6D72" w:rsidRPr="00CD7ABE" w:rsidRDefault="00FF6D72" w:rsidP="00FF6D72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1" behindDoc="0" locked="0" layoutInCell="1" allowOverlap="1" wp14:anchorId="732370C1" wp14:editId="31A981B8">
                <wp:simplePos x="0" y="0"/>
                <wp:positionH relativeFrom="column">
                  <wp:posOffset>4438015</wp:posOffset>
                </wp:positionH>
                <wp:positionV relativeFrom="paragraph">
                  <wp:posOffset>3908425</wp:posOffset>
                </wp:positionV>
                <wp:extent cx="1052830" cy="401320"/>
                <wp:effectExtent l="0" t="0" r="0" b="0"/>
                <wp:wrapNone/>
                <wp:docPr id="3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英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370C1" id="_x0000_s1038" type="#_x0000_t202" style="position:absolute;margin-left:349.45pt;margin-top:307.75pt;width:82.9pt;height:31.6pt;z-index:2517329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英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7" behindDoc="0" locked="0" layoutInCell="1" allowOverlap="1" wp14:anchorId="4EE22F02" wp14:editId="56323E49">
                <wp:simplePos x="0" y="0"/>
                <wp:positionH relativeFrom="column">
                  <wp:posOffset>2989580</wp:posOffset>
                </wp:positionH>
                <wp:positionV relativeFrom="paragraph">
                  <wp:posOffset>3910330</wp:posOffset>
                </wp:positionV>
                <wp:extent cx="1052830" cy="401320"/>
                <wp:effectExtent l="0" t="0" r="0" b="0"/>
                <wp:wrapNone/>
                <wp:docPr id="2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数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22F02" id="_x0000_s1039" type="#_x0000_t202" style="position:absolute;margin-left:235.4pt;margin-top:307.9pt;width:82.9pt;height:31.6pt;z-index:251731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数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3" behindDoc="0" locked="0" layoutInCell="1" allowOverlap="1" wp14:anchorId="608C5933" wp14:editId="0346DBD6">
                <wp:simplePos x="0" y="0"/>
                <wp:positionH relativeFrom="column">
                  <wp:posOffset>1448435</wp:posOffset>
                </wp:positionH>
                <wp:positionV relativeFrom="paragraph">
                  <wp:posOffset>3924300</wp:posOffset>
                </wp:positionV>
                <wp:extent cx="1052830" cy="401320"/>
                <wp:effectExtent l="0" t="0" r="0" b="0"/>
                <wp:wrapNone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5933" id="_x0000_s1040" type="#_x0000_t202" style="position:absolute;margin-left:114.05pt;margin-top:309pt;width:82.9pt;height:31.6pt;z-index:2517309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cp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文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19" behindDoc="0" locked="0" layoutInCell="1" allowOverlap="1" wp14:anchorId="506C6035" wp14:editId="68B3A553">
                <wp:simplePos x="0" y="0"/>
                <wp:positionH relativeFrom="column">
                  <wp:posOffset>34290</wp:posOffset>
                </wp:positionH>
                <wp:positionV relativeFrom="paragraph">
                  <wp:posOffset>3893364</wp:posOffset>
                </wp:positionV>
                <wp:extent cx="899160" cy="1403985"/>
                <wp:effectExtent l="0" t="0" r="0" b="0"/>
                <wp:wrapNone/>
                <wp:docPr id="2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科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6C6035" id="_x0000_s1041" type="#_x0000_t202" style="position:absolute;margin-left:2.7pt;margin-top:306.55pt;width:70.8pt;height:110.55pt;z-index:251729919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" filled="f" stroked="f">
                <v:textbox style="mso-fit-shape-to-text:t"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科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目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7" behindDoc="0" locked="0" layoutInCell="1" allowOverlap="1" wp14:anchorId="7B1A47D2" wp14:editId="3A423089">
                <wp:simplePos x="0" y="0"/>
                <wp:positionH relativeFrom="column">
                  <wp:posOffset>46355</wp:posOffset>
                </wp:positionH>
                <wp:positionV relativeFrom="paragraph">
                  <wp:posOffset>1811020</wp:posOffset>
                </wp:positionV>
                <wp:extent cx="899160" cy="1403985"/>
                <wp:effectExtent l="0" t="0" r="0" b="0"/>
                <wp:wrapNone/>
                <wp:docPr id="2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科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1A47D2" id="_x0000_s1042" type="#_x0000_t202" style="position:absolute;margin-left:3.65pt;margin-top:142.6pt;width:70.8pt;height:110.55pt;z-index:251711487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" filled="f" stroked="f">
                <v:textbox style="mso-fit-shape-to-text:t"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科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目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3535" behindDoc="0" locked="0" layoutInCell="1" allowOverlap="1" wp14:anchorId="184CCB2B" wp14:editId="551AEA77">
                <wp:simplePos x="0" y="0"/>
                <wp:positionH relativeFrom="column">
                  <wp:posOffset>1460500</wp:posOffset>
                </wp:positionH>
                <wp:positionV relativeFrom="paragraph">
                  <wp:posOffset>1842135</wp:posOffset>
                </wp:positionV>
                <wp:extent cx="1052830" cy="401320"/>
                <wp:effectExtent l="0" t="0" r="0" b="0"/>
                <wp:wrapNone/>
                <wp:docPr id="2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CB2B" id="_x0000_s1043" type="#_x0000_t202" style="position:absolute;margin-left:115pt;margin-top:145.05pt;width:82.9pt;height:31.6pt;z-index:2517135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文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04A1B9C4" wp14:editId="4B604235">
                <wp:simplePos x="0" y="0"/>
                <wp:positionH relativeFrom="column">
                  <wp:posOffset>3001645</wp:posOffset>
                </wp:positionH>
                <wp:positionV relativeFrom="paragraph">
                  <wp:posOffset>1828165</wp:posOffset>
                </wp:positionV>
                <wp:extent cx="1052830" cy="401320"/>
                <wp:effectExtent l="0" t="0" r="0" b="0"/>
                <wp:wrapNone/>
                <wp:docPr id="2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数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B9C4" id="_x0000_s1044" type="#_x0000_t202" style="position:absolute;margin-left:236.35pt;margin-top:143.95pt;width:82.9pt;height:31.6pt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+0m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数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46D8D953" wp14:editId="0816187A">
                <wp:simplePos x="0" y="0"/>
                <wp:positionH relativeFrom="column">
                  <wp:posOffset>4450080</wp:posOffset>
                </wp:positionH>
                <wp:positionV relativeFrom="paragraph">
                  <wp:posOffset>1826260</wp:posOffset>
                </wp:positionV>
                <wp:extent cx="1052830" cy="401320"/>
                <wp:effectExtent l="0" t="0" r="0" b="0"/>
                <wp:wrapNone/>
                <wp:docPr id="2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英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8D953" id="_x0000_s1045" type="#_x0000_t202" style="position:absolute;margin-left:350.4pt;margin-top:143.8pt;width:82.9pt;height:31.6pt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+eK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英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5" behindDoc="0" locked="0" layoutInCell="1" allowOverlap="1" wp14:anchorId="52B5B332" wp14:editId="1FA86BD1">
                <wp:simplePos x="0" y="0"/>
                <wp:positionH relativeFrom="column">
                  <wp:posOffset>-147320</wp:posOffset>
                </wp:positionH>
                <wp:positionV relativeFrom="paragraph">
                  <wp:posOffset>2237740</wp:posOffset>
                </wp:positionV>
                <wp:extent cx="6000750" cy="419100"/>
                <wp:effectExtent l="0" t="0" r="0" b="0"/>
                <wp:wrapNone/>
                <wp:docPr id="2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CD7ABE" w:rsidRDefault="00380FC1" w:rsidP="00380FC1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上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380FC1" w:rsidRPr="00CD7ABE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5B332" id="_x0000_s1046" type="#_x0000_t202" style="position:absolute;margin-left:-11.6pt;margin-top:176.2pt;width:472.5pt;height:33pt;z-index:251723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" filled="f" stroked="f">
                <v:textbox>
                  <w:txbxContent>
                    <w:p w:rsidR="00380FC1" w:rsidRPr="00CD7ABE" w:rsidRDefault="00380FC1" w:rsidP="00380FC1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上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380FC1" w:rsidRPr="00CD7ABE" w:rsidRDefault="00380FC1" w:rsidP="00380FC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3" behindDoc="0" locked="0" layoutInCell="1" allowOverlap="1" wp14:anchorId="1B3D04EC" wp14:editId="0EF29CF7">
                <wp:simplePos x="0" y="0"/>
                <wp:positionH relativeFrom="column">
                  <wp:posOffset>-124460</wp:posOffset>
                </wp:positionH>
                <wp:positionV relativeFrom="paragraph">
                  <wp:posOffset>2652395</wp:posOffset>
                </wp:positionV>
                <wp:extent cx="6000750" cy="419100"/>
                <wp:effectExtent l="0" t="0" r="0" b="0"/>
                <wp:wrapNone/>
                <wp:docPr id="2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CD7ABE" w:rsidRDefault="00380FC1" w:rsidP="00380FC1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下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380FC1" w:rsidRPr="00CD7ABE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D04EC" id="_x0000_s1047" type="#_x0000_t202" style="position:absolute;margin-left:-9.8pt;margin-top:208.85pt;width:472.5pt;height:33pt;z-index:251725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" filled="f" stroked="f">
                <v:textbox>
                  <w:txbxContent>
                    <w:p w:rsidR="00380FC1" w:rsidRPr="00CD7ABE" w:rsidRDefault="00380FC1" w:rsidP="00380FC1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下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 xml:space="preserve"> 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380FC1" w:rsidRPr="00CD7ABE" w:rsidRDefault="00380FC1" w:rsidP="00380FC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6C78B7">
        <w:rPr>
          <w:rFonts w:ascii="微软雅黑" w:eastAsia="微软雅黑" w:hAnsi="微软雅黑"/>
          <w:b/>
          <w:noProof/>
          <w:color w:val="40404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0C7C714C" wp14:editId="1D13219D">
                <wp:simplePos x="0" y="0"/>
                <wp:positionH relativeFrom="column">
                  <wp:posOffset>-274955</wp:posOffset>
                </wp:positionH>
                <wp:positionV relativeFrom="paragraph">
                  <wp:posOffset>1904365</wp:posOffset>
                </wp:positionV>
                <wp:extent cx="1635760" cy="342900"/>
                <wp:effectExtent l="0" t="0" r="2540" b="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3429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Pr="0001382B" w:rsidRDefault="006C78B7" w:rsidP="006C78B7">
                            <w:pPr>
                              <w:rPr>
                                <w:color w:val="C96765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7C714C" id="矩形 274" o:spid="_x0000_s1048" style="position:absolute;margin-left:-21.65pt;margin-top:149.95pt;width:128.8pt;height:27pt;z-index:25169817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" fillcolor="#c0504d [3205]" stroked="f" strokeweight="2pt">
                <v:textbox>
                  <w:txbxContent>
                    <w:p w:rsidR="006C78B7" w:rsidRPr="0001382B" w:rsidRDefault="006C78B7" w:rsidP="006C78B7">
                      <w:pPr>
                        <w:rPr>
                          <w:color w:val="C96765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55466" w:rsidRPr="006C78B7">
        <w:rPr>
          <w:rFonts w:ascii="微软雅黑" w:eastAsia="微软雅黑" w:hAnsi="微软雅黑"/>
          <w:b/>
          <w:noProof/>
          <w:color w:val="40404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199" behindDoc="0" locked="0" layoutInCell="1" allowOverlap="1" wp14:anchorId="01FD55F0" wp14:editId="6ED679C1">
                <wp:simplePos x="0" y="0"/>
                <wp:positionH relativeFrom="column">
                  <wp:posOffset>1270635</wp:posOffset>
                </wp:positionH>
                <wp:positionV relativeFrom="paragraph">
                  <wp:posOffset>1904365</wp:posOffset>
                </wp:positionV>
                <wp:extent cx="4346575" cy="342900"/>
                <wp:effectExtent l="0" t="0" r="0" b="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6575" cy="342900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Default="006C78B7" w:rsidP="006C78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D55F0" id="矩形 275" o:spid="_x0000_s1049" style="position:absolute;margin-left:100.05pt;margin-top:149.95pt;width:342.25pt;height:27pt;z-index:251699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" fillcolor="#cf7977" stroked="f" strokeweight="2pt">
                <v:textbox>
                  <w:txbxContent>
                    <w:p w:rsidR="006C78B7" w:rsidRDefault="006C78B7" w:rsidP="006C78B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7" behindDoc="0" locked="0" layoutInCell="1" allowOverlap="1" wp14:anchorId="3509C958" wp14:editId="537DF27C">
                <wp:simplePos x="0" y="0"/>
                <wp:positionH relativeFrom="column">
                  <wp:posOffset>-309245</wp:posOffset>
                </wp:positionH>
                <wp:positionV relativeFrom="paragraph">
                  <wp:posOffset>3048000</wp:posOffset>
                </wp:positionV>
                <wp:extent cx="5905500" cy="0"/>
                <wp:effectExtent l="0" t="0" r="19050" b="1905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68F2BD" id="直接连接符 293" o:spid="_x0000_s1026" style="position:absolute;left:0;text-align:left;z-index:251721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35pt,240pt" to="440.65pt,24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" strokecolor="#886d52" strokeweight="1pt">
                <v:stroke dashstyle="3 1"/>
              </v:line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21CC5DC2" wp14:editId="3835A5BB">
                <wp:simplePos x="0" y="0"/>
                <wp:positionH relativeFrom="column">
                  <wp:posOffset>-291465</wp:posOffset>
                </wp:positionH>
                <wp:positionV relativeFrom="paragraph">
                  <wp:posOffset>2607131</wp:posOffset>
                </wp:positionV>
                <wp:extent cx="5905500" cy="0"/>
                <wp:effectExtent l="0" t="0" r="19050" b="19050"/>
                <wp:wrapNone/>
                <wp:docPr id="292" name="直接连接符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099919" id="直接连接符 292" o:spid="_x0000_s1026" style="position:absolute;left:0;text-align:left;z-index:251719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05.3pt" to="442.05pt,2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" strokecolor="#886d52" strokeweight="1pt">
                <v:stroke dashstyle="3 1"/>
              </v:line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3" behindDoc="0" locked="0" layoutInCell="1" allowOverlap="1" wp14:anchorId="1747F4B5" wp14:editId="3E838CE2">
                <wp:simplePos x="0" y="0"/>
                <wp:positionH relativeFrom="column">
                  <wp:posOffset>-238760</wp:posOffset>
                </wp:positionH>
                <wp:positionV relativeFrom="paragraph">
                  <wp:posOffset>407491</wp:posOffset>
                </wp:positionV>
                <wp:extent cx="5905500" cy="0"/>
                <wp:effectExtent l="0" t="0" r="19050" b="19050"/>
                <wp:wrapNone/>
                <wp:docPr id="269" name="直接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4E2AC2" id="直接连接符 269" o:spid="_x0000_s1026" style="position:absolute;left:0;text-align:left;z-index:251689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pt,32.1pt" to="446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" strokecolor="#886d52" strokeweight="1pt">
                <v:stroke dashstyle="3 1"/>
              </v:line>
            </w:pict>
          </mc:Fallback>
        </mc:AlternateContent>
      </w:r>
      <w:r w:rsidR="00292996">
        <w:rPr>
          <w:rFonts w:ascii="汉仪仿宋简" w:eastAsia="汉仪仿宋简"/>
          <w:color w:val="404040"/>
          <w:sz w:val="32"/>
          <w:szCs w:val="32"/>
        </w:rPr>
        <w:br w:type="page"/>
      </w:r>
    </w:p>
    <w:p w:rsidR="003A3EEC" w:rsidRPr="003864C9" w:rsidRDefault="00537AEA" w:rsidP="003864C9">
      <w:pPr>
        <w:rPr>
          <w:rFonts w:ascii="微软雅黑" w:eastAsia="微软雅黑" w:hAnsi="微软雅黑"/>
          <w:b/>
          <w:color w:val="9BBB59" w:themeColor="accent3"/>
          <w:sz w:val="56"/>
          <w:szCs w:val="56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lastRenderedPageBreak/>
        <w:drawing>
          <wp:anchor distT="0" distB="0" distL="114300" distR="114300" simplePos="0" relativeHeight="252170239" behindDoc="0" locked="0" layoutInCell="1" allowOverlap="1" wp14:anchorId="789C6D95" wp14:editId="2424F679">
            <wp:simplePos x="0" y="0"/>
            <wp:positionH relativeFrom="column">
              <wp:posOffset>3498215</wp:posOffset>
            </wp:positionH>
            <wp:positionV relativeFrom="paragraph">
              <wp:posOffset>713105</wp:posOffset>
            </wp:positionV>
            <wp:extent cx="2240915" cy="1543685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2287" behindDoc="0" locked="0" layoutInCell="1" allowOverlap="1" wp14:anchorId="63D50EF5" wp14:editId="7FABB06E">
            <wp:simplePos x="0" y="0"/>
            <wp:positionH relativeFrom="column">
              <wp:posOffset>-474980</wp:posOffset>
            </wp:positionH>
            <wp:positionV relativeFrom="paragraph">
              <wp:posOffset>713561</wp:posOffset>
            </wp:positionV>
            <wp:extent cx="2240915" cy="1543685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7A4" w:rsidRPr="002E090C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2175359" behindDoc="0" locked="0" layoutInCell="1" allowOverlap="1" wp14:anchorId="11D930A8" wp14:editId="542C4CFC">
                <wp:simplePos x="0" y="0"/>
                <wp:positionH relativeFrom="margin">
                  <wp:posOffset>1999615</wp:posOffset>
                </wp:positionH>
                <wp:positionV relativeFrom="paragraph">
                  <wp:posOffset>13335</wp:posOffset>
                </wp:positionV>
                <wp:extent cx="1274445" cy="699135"/>
                <wp:effectExtent l="0" t="0" r="0" b="5715"/>
                <wp:wrapNone/>
                <wp:docPr id="7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44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090C" w:rsidRPr="00892CCE" w:rsidRDefault="002E090C" w:rsidP="002E090C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自荐书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30A8" id="_x0000_s1050" type="#_x0000_t202" style="position:absolute;left:0;text-align:left;margin-left:157.45pt;margin-top:1.05pt;width:100.35pt;height:55.05pt;z-index:2521753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" filled="f" stroked="f">
                <v:textbox>
                  <w:txbxContent>
                    <w:p w:rsidR="002E090C" w:rsidRPr="00892CCE" w:rsidRDefault="002E090C" w:rsidP="002E090C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自荐书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466" w:rsidRPr="00DE0FC0">
        <w:rPr>
          <w:rFonts w:ascii="汉仪仿宋简" w:eastAsia="汉仪仿宋简"/>
          <w:b/>
          <w:noProof/>
          <w:color w:val="A08060"/>
          <w:sz w:val="56"/>
          <w:szCs w:val="56"/>
        </w:rPr>
        <w:drawing>
          <wp:anchor distT="0" distB="0" distL="114300" distR="114300" simplePos="0" relativeHeight="252186623" behindDoc="0" locked="0" layoutInCell="1" allowOverlap="1" wp14:anchorId="37A4D592" wp14:editId="49A214D6">
            <wp:simplePos x="0" y="0"/>
            <wp:positionH relativeFrom="column">
              <wp:posOffset>1321435</wp:posOffset>
            </wp:positionH>
            <wp:positionV relativeFrom="paragraph">
              <wp:posOffset>-40005</wp:posOffset>
            </wp:positionV>
            <wp:extent cx="2631440" cy="295910"/>
            <wp:effectExtent l="0" t="0" r="0" b="889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4C9" w:rsidRPr="003864C9">
        <w:rPr>
          <w:rFonts w:ascii="汉仪仿宋简" w:eastAsia="汉仪仿宋简"/>
          <w:b/>
          <w:noProof/>
          <w:color w:val="404040"/>
          <w:sz w:val="56"/>
          <w:szCs w:val="56"/>
        </w:rPr>
        <w:t xml:space="preserve"> </w:t>
      </w:r>
      <w:r w:rsidR="003A3EEC" w:rsidRPr="003864C9">
        <w:rPr>
          <w:rFonts w:ascii="微软雅黑" w:eastAsia="微软雅黑" w:hAnsi="微软雅黑" w:hint="eastAsia"/>
          <w:b/>
          <w:color w:val="9BBB59" w:themeColor="accent3"/>
          <w:sz w:val="56"/>
          <w:szCs w:val="56"/>
        </w:rPr>
        <w:t xml:space="preserve">            </w:t>
      </w:r>
    </w:p>
    <w:p w:rsidR="000B0A9B" w:rsidRPr="00EC5923" w:rsidRDefault="00537AEA" w:rsidP="00537AEA">
      <w:pPr>
        <w:widowControl/>
        <w:ind w:firstLineChars="200" w:firstLine="1120"/>
        <w:jc w:val="left"/>
        <w:rPr>
          <w:rFonts w:ascii="微软雅黑" w:eastAsia="微软雅黑" w:hAnsi="微软雅黑"/>
          <w:b/>
          <w:color w:val="9BBB59" w:themeColor="accent3"/>
          <w:sz w:val="72"/>
          <w:szCs w:val="72"/>
        </w:rPr>
      </w:pPr>
      <w:r w:rsidRPr="003864C9">
        <w:rPr>
          <w:rFonts w:ascii="微软雅黑" w:eastAsia="微软雅黑" w:hAnsi="微软雅黑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2207" behindDoc="0" locked="0" layoutInCell="1" allowOverlap="1" wp14:anchorId="1FE60BFD" wp14:editId="57669BC9">
                <wp:simplePos x="0" y="0"/>
                <wp:positionH relativeFrom="column">
                  <wp:posOffset>15875</wp:posOffset>
                </wp:positionH>
                <wp:positionV relativeFrom="paragraph">
                  <wp:posOffset>210999</wp:posOffset>
                </wp:positionV>
                <wp:extent cx="5250815" cy="7082790"/>
                <wp:effectExtent l="0" t="0" r="0" b="3810"/>
                <wp:wrapNone/>
                <wp:docPr id="3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815" cy="7082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3EEC" w:rsidRPr="006F1FBF" w:rsidRDefault="003A3EEC" w:rsidP="00BA4818">
                            <w:pPr>
                              <w:spacing w:line="6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我是来自</w:t>
                            </w:r>
                            <w:r w:rsidR="00A33BEC" w:rsidRPr="00B16BF9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张江中心小学的黄鑫婷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</w:t>
                            </w:r>
                            <w:r w:rsidR="0079492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我的性格活泼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、开朗、乐观、向上，总用积极</w:t>
                            </w:r>
                            <w:r w:rsidR="00A33BEC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的心态去面对这复杂多变的世界。</w:t>
                            </w:r>
                          </w:p>
                          <w:p w:rsidR="003A3EEC" w:rsidRPr="006F1FBF" w:rsidRDefault="00A33B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虽然我是个内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向的</w:t>
                            </w:r>
                            <w:r w:rsidR="00EB27F9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女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孩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</w:t>
                            </w:r>
                            <w:r w:rsidR="0079492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但</w:t>
                            </w:r>
                            <w:r w:rsidR="0079492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</w:t>
                            </w:r>
                            <w:r w:rsidR="00172C25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有着丰富的情感，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有的时候我是一个调皮可爱的伙伴，有的时候我化身空心劲竹，有时候我又似一朵柔弱安静的花，却有着应有的坚韧，又像冰雪中绽放的玫瑰，清纯如清晨的露珠，用坚强的微笑掩藏心中的阴霾。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已经1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1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岁的我，懂得了亲情的温暖、友情的珍贵，能与大家分享成功的经验和失败的教训，知道感谢大自然的恩赐，知道对亲人、师友、社会怀着感恩之心，更知道我们肩负的责任与重担--为亲人、民族、社会能拥有更美好的明天而努力学习！</w:t>
                            </w:r>
                          </w:p>
                          <w:p w:rsidR="003A3EEC" w:rsidRPr="006F1FBF" w:rsidRDefault="00172C25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在小学五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年里，我身体健康、学习优异，主动承担为集体服务的责任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。，作为学习组长的我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，我能感受到老师的辛勤，总是很好地完成老师布置的任务，也耐心地帮助同学。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ind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“吾日三省吾身”，每天我都会想一想今天的收获与不足，也同时感受到时间飞快地流逝，童年很快就会过去，令人期待的“大人”就要来到。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ind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我已经为中学的学习做好了准备，我会自我激励，在学习中去感受快乐，从竞争中体悟欢愉。我相信我能一步一个脚印地在人生道路上前行，并征服一个个艰难险阻，把握好自己精彩的人生。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0BFD" id="_x0000_s1051" type="#_x0000_t202" style="position:absolute;left:0;text-align:left;margin-left:1.25pt;margin-top:16.6pt;width:413.45pt;height:557.7pt;z-index:2517422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" filled="f" stroked="f">
                <v:textbox>
                  <w:txbxContent>
                    <w:p w:rsidR="003A3EEC" w:rsidRPr="006F1FBF" w:rsidRDefault="003A3EEC" w:rsidP="00BA4818">
                      <w:pPr>
                        <w:spacing w:line="6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我是来自</w:t>
                      </w:r>
                      <w:r w:rsidR="00A33BEC" w:rsidRPr="00B16BF9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张江中心小学的黄鑫婷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</w:t>
                      </w:r>
                      <w:r w:rsidR="0079492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我的性格活泼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、开朗、乐观、向上，总用积极</w:t>
                      </w:r>
                      <w:r w:rsidR="00A33BEC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的心态去面对这复杂多变的世界。</w:t>
                      </w:r>
                    </w:p>
                    <w:p w:rsidR="003A3EEC" w:rsidRPr="006F1FBF" w:rsidRDefault="00A33B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虽然我是个内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向的</w:t>
                      </w:r>
                      <w:r w:rsidR="00EB27F9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女</w:t>
                      </w: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孩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</w:t>
                      </w:r>
                      <w:r w:rsidR="0079492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但</w:t>
                      </w:r>
                      <w:r w:rsidR="00794924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我</w:t>
                      </w:r>
                      <w:r w:rsidR="00172C25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有着丰富的情感，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有的时候我是一个调皮可爱的伙伴，有的时候我化身空心劲竹，有时候我又似一朵柔弱安静的花，却有着应有的坚韧，又像冰雪中绽放的玫瑰，清纯如清晨的露珠，用坚强的微笑掩藏心中的阴霾。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已经1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1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岁的我，懂得了亲情的温暖、友情的珍贵，能与大家分享成功的经验和失败的教训，知道感谢大自然的恩赐，知道对亲人、师友、社会怀着感恩之心，更知道我们肩负的责任与重担--为亲人、民族、社会能拥有更美好的明天而努力学习！</w:t>
                      </w:r>
                    </w:p>
                    <w:p w:rsidR="003A3EEC" w:rsidRPr="006F1FBF" w:rsidRDefault="00172C25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在小学五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年里，我身体健康、学习优异，主动承担为集体服务的责任</w:t>
                      </w: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。，作为学习组长的我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，我能感受到老师的辛勤，总是很好地完成老师布置的任务，也耐心地帮助同学。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ind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“吾日三省吾身”，每天我都会想一想今天的收获与不足，也同时感受到时间飞快地流逝，童年很快就会过去，令人期待的“大人”就要来到。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ind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我已经为中学的学习做好了准备，我会自我激励，在学习中去感受快乐，从竞争中体悟欢愉。我相信我能一步一个脚印地在人生道路上前行，并征服一个个艰难险阻，把握好自己精彩的人生。</w:t>
                      </w:r>
                    </w:p>
                  </w:txbxContent>
                </v:textbox>
              </v:shap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7455" behindDoc="0" locked="0" layoutInCell="1" allowOverlap="1" wp14:anchorId="6D0849BF" wp14:editId="720217B3">
            <wp:simplePos x="0" y="0"/>
            <wp:positionH relativeFrom="column">
              <wp:posOffset>-1143000</wp:posOffset>
            </wp:positionH>
            <wp:positionV relativeFrom="paragraph">
              <wp:posOffset>8341360</wp:posOffset>
            </wp:positionV>
            <wp:extent cx="7546975" cy="643890"/>
            <wp:effectExtent l="0" t="0" r="0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4335" behindDoc="0" locked="0" layoutInCell="1" allowOverlap="1" wp14:anchorId="16E37D30" wp14:editId="30465170">
            <wp:simplePos x="0" y="0"/>
            <wp:positionH relativeFrom="column">
              <wp:posOffset>3498215</wp:posOffset>
            </wp:positionH>
            <wp:positionV relativeFrom="paragraph">
              <wp:posOffset>6216650</wp:posOffset>
            </wp:positionV>
            <wp:extent cx="2240915" cy="1543685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096511" behindDoc="0" locked="0" layoutInCell="1" allowOverlap="1" wp14:anchorId="391191AA" wp14:editId="720E0BC2">
            <wp:simplePos x="0" y="0"/>
            <wp:positionH relativeFrom="column">
              <wp:posOffset>-475615</wp:posOffset>
            </wp:positionH>
            <wp:positionV relativeFrom="paragraph">
              <wp:posOffset>6216829</wp:posOffset>
            </wp:positionV>
            <wp:extent cx="2240915" cy="1543685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EEC">
        <w:rPr>
          <w:rFonts w:ascii="微软雅黑" w:eastAsia="微软雅黑" w:hAnsi="微软雅黑"/>
          <w:b/>
          <w:color w:val="9BBB59" w:themeColor="accent3"/>
          <w:sz w:val="72"/>
          <w:szCs w:val="72"/>
        </w:rPr>
        <w:br w:type="page"/>
      </w:r>
      <w:r w:rsidR="000D3244">
        <w:rPr>
          <w:rFonts w:ascii="微软雅黑" w:eastAsia="微软雅黑" w:hAnsi="微软雅黑" w:hint="eastAsia"/>
          <w:b/>
          <w:color w:val="FFFFFF" w:themeColor="background1"/>
          <w:sz w:val="48"/>
          <w:szCs w:val="48"/>
        </w:rPr>
        <w:lastRenderedPageBreak/>
        <w:t xml:space="preserve">          </w:t>
      </w:r>
    </w:p>
    <w:p w:rsidR="000D3244" w:rsidRDefault="002E769D" w:rsidP="00F2314B">
      <w:pPr>
        <w:ind w:left="720" w:hangingChars="300" w:hanging="72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1551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8341360</wp:posOffset>
            </wp:positionV>
            <wp:extent cx="7546975" cy="643890"/>
            <wp:effectExtent l="0" t="0" r="0" b="381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439" w:rsidRPr="00F2314B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89695" behindDoc="0" locked="0" layoutInCell="1" allowOverlap="1" wp14:anchorId="2F4E891F" wp14:editId="72EF28F9">
            <wp:simplePos x="0" y="0"/>
            <wp:positionH relativeFrom="margin">
              <wp:align>center</wp:align>
            </wp:positionH>
            <wp:positionV relativeFrom="paragraph">
              <wp:posOffset>-850265</wp:posOffset>
            </wp:positionV>
            <wp:extent cx="2631440" cy="295910"/>
            <wp:effectExtent l="0" t="0" r="0" b="889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439" w:rsidRPr="00F2314B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8671" behindDoc="0" locked="0" layoutInCell="1" allowOverlap="1" wp14:anchorId="31C50C61" wp14:editId="6F78B842">
                <wp:simplePos x="0" y="0"/>
                <wp:positionH relativeFrom="margin">
                  <wp:posOffset>1864360</wp:posOffset>
                </wp:positionH>
                <wp:positionV relativeFrom="paragraph">
                  <wp:posOffset>-793929</wp:posOffset>
                </wp:positionV>
                <wp:extent cx="1622425" cy="699135"/>
                <wp:effectExtent l="0" t="0" r="0" b="5715"/>
                <wp:wrapNone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14B" w:rsidRPr="00892CCE" w:rsidRDefault="00F2314B" w:rsidP="00F2314B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0C61" id="_x0000_s1052" type="#_x0000_t202" style="position:absolute;left:0;text-align:left;margin-left:146.8pt;margin-top:-62.5pt;width:127.75pt;height:55.05pt;z-index:2521886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" filled="f" stroked="f">
                <v:textbox>
                  <w:txbxContent>
                    <w:p w:rsidR="00F2314B" w:rsidRPr="00892CCE" w:rsidRDefault="00F2314B" w:rsidP="00F2314B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获奖情况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14B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16032" behindDoc="0" locked="0" layoutInCell="1" allowOverlap="1" wp14:anchorId="4ECC1C58" wp14:editId="07683330">
                <wp:simplePos x="0" y="0"/>
                <wp:positionH relativeFrom="column">
                  <wp:posOffset>376555</wp:posOffset>
                </wp:positionH>
                <wp:positionV relativeFrom="paragraph">
                  <wp:posOffset>739775</wp:posOffset>
                </wp:positionV>
                <wp:extent cx="4521200" cy="0"/>
                <wp:effectExtent l="0" t="0" r="12700" b="19050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605433E" id="直接连接符 309" o:spid="_x0000_s1026" style="position:absolute;left:0;text-align:left;z-index:25111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65pt,58.25pt" to="385.65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" strokecolor="#c1524f" strokeweight="1pt">
                <v:stroke dashstyle="3 1"/>
              </v:line>
            </w:pict>
          </mc:Fallback>
        </mc:AlternateContent>
      </w:r>
      <w:r w:rsidR="00872154" w:rsidRPr="000D3244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122176" behindDoc="0" locked="0" layoutInCell="1" allowOverlap="1" wp14:anchorId="0F0C13C3" wp14:editId="5D5EDD0E">
                <wp:simplePos x="0" y="0"/>
                <wp:positionH relativeFrom="column">
                  <wp:posOffset>1793875</wp:posOffset>
                </wp:positionH>
                <wp:positionV relativeFrom="paragraph">
                  <wp:posOffset>307340</wp:posOffset>
                </wp:positionV>
                <wp:extent cx="1685925" cy="496570"/>
                <wp:effectExtent l="0" t="0" r="0" b="0"/>
                <wp:wrapNone/>
                <wp:docPr id="3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一年级获奖情况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0C13C3" id="_x0000_s1053" type="#_x0000_t202" style="position:absolute;left:0;text-align:left;margin-left:141.25pt;margin-top:24.2pt;width:132.75pt;height:39.1pt;z-index:2511221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" filled="f" stroked="f">
                <v:textbox style="mso-fit-shape-to-text:t">
                  <w:txbxContent>
                    <w:p w:rsidR="000D3244" w:rsidRPr="000D3244" w:rsidRDefault="000D3244">
                      <w:pPr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一年级获奖情况</w:t>
                      </w:r>
                    </w:p>
                  </w:txbxContent>
                </v:textbox>
              </v:shape>
            </w:pict>
          </mc:Fallback>
        </mc:AlternateContent>
      </w:r>
      <w:r w:rsidR="00872154">
        <w:rPr>
          <w:rFonts w:ascii="微软雅黑" w:eastAsia="微软雅黑" w:hAnsi="微软雅黑"/>
          <w:b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119104" behindDoc="0" locked="0" layoutInCell="1" allowOverlap="1" wp14:anchorId="1B534B4A" wp14:editId="657C0A41">
                <wp:simplePos x="0" y="0"/>
                <wp:positionH relativeFrom="column">
                  <wp:posOffset>1735455</wp:posOffset>
                </wp:positionH>
                <wp:positionV relativeFrom="paragraph">
                  <wp:posOffset>409575</wp:posOffset>
                </wp:positionV>
                <wp:extent cx="1802765" cy="333375"/>
                <wp:effectExtent l="0" t="0" r="6985" b="9525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17CB6C" id="矩形 334" o:spid="_x0000_s1026" style="position:absolute;left:0;text-align:left;margin-left:136.65pt;margin-top:32.25pt;width:141.95pt;height:26.25pt;z-index:25111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" fillcolor="#cf7977" stroked="f" strokeweight="2pt"/>
            </w:pict>
          </mc:Fallback>
        </mc:AlternateConten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</w:p>
    <w:p w:rsidR="004C3EC3" w:rsidRDefault="00650917" w:rsidP="000D3244">
      <w:pPr>
        <w:ind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《查字典小能手》称号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；</w:t>
      </w:r>
    </w:p>
    <w:p w:rsidR="00030D80" w:rsidRDefault="00030D80" w:rsidP="000D3244">
      <w:pPr>
        <w:ind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2014年6月，校学习标杆生；</w:t>
      </w:r>
    </w:p>
    <w:p w:rsidR="004C3EC3" w:rsidRDefault="004C3EC3" w:rsidP="000D3244">
      <w:pPr>
        <w:ind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2014年8月， 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北京舞蹈学院中国舞“二级”；</w:t>
      </w:r>
    </w:p>
    <w:p w:rsidR="000D3244" w:rsidRPr="000D3244" w:rsidRDefault="004C3EC3" w:rsidP="000D3244">
      <w:pPr>
        <w:ind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30368" behindDoc="0" locked="0" layoutInCell="1" allowOverlap="1" wp14:anchorId="62B05908" wp14:editId="225484D0">
                <wp:simplePos x="0" y="0"/>
                <wp:positionH relativeFrom="column">
                  <wp:posOffset>1726565</wp:posOffset>
                </wp:positionH>
                <wp:positionV relativeFrom="paragraph">
                  <wp:posOffset>474980</wp:posOffset>
                </wp:positionV>
                <wp:extent cx="1802765" cy="333375"/>
                <wp:effectExtent l="0" t="0" r="6985" b="952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FD4D8D" id="矩形 337" o:spid="_x0000_s1026" style="position:absolute;left:0;text-align:left;margin-left:135.95pt;margin-top:37.4pt;width:141.95pt;height:26.25pt;z-index:25113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" fillcolor="#cf7977" stroked="f" strokeweight="2pt"/>
            </w:pict>
          </mc:Fallback>
        </mc:AlternateContent>
      </w:r>
      <w:r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137536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400050</wp:posOffset>
                </wp:positionV>
                <wp:extent cx="4519930" cy="496570"/>
                <wp:effectExtent l="0" t="0" r="3302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9930" cy="496570"/>
                          <a:chOff x="0" y="0"/>
                          <a:chExt cx="4519930" cy="496570"/>
                        </a:xfrm>
                      </wpg:grpSpPr>
                      <wps:wsp>
                        <wps:cNvPr id="336" name="直接连接符 336"/>
                        <wps:cNvCnPr/>
                        <wps:spPr>
                          <a:xfrm>
                            <a:off x="0" y="400050"/>
                            <a:ext cx="451993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C1524F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1762125" cy="49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D3244" w:rsidRPr="000D3244" w:rsidRDefault="000D3244" w:rsidP="000D3244">
                              <w:pPr>
                                <w:ind w:firstLineChars="50" w:firstLine="160"/>
                                <w:rPr>
                                  <w:rFonts w:ascii="微软雅黑" w:eastAsia="微软雅黑" w:hAnsi="微软雅黑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二</w:t>
                              </w:r>
                              <w:r w:rsidRPr="000D3244">
                                <w:rPr>
                                  <w:rFonts w:ascii="微软雅黑" w:eastAsia="微软雅黑" w:hAnsi="微软雅黑" w:hint="eastAsia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年级获奖情况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54" style="position:absolute;left:0;text-align:left;margin-left:29.25pt;margin-top:31.5pt;width:355.9pt;height:39.1pt;z-index:251137536" coordsize="45199,4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">
                <v:line id="直接连接符 336" o:spid="_x0000_s1055" style="position:absolute;visibility:visible;mso-wrap-style:square" from="0,4000" to="45199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1ZXcUAAADcAAAADwAAAGRycy9kb3ducmV2LnhtbESPT2vCQBTE7wW/w/KE3urGpohEVxFF&#10;aEsvNRWvj+wzG8y+jdnNn377bqHQ4zAzv2HW29HWoqfWV44VzGcJCOLC6YpLBV/58WkJwgdkjbVj&#10;UvBNHrabycMaM+0G/qT+FEoRIewzVGBCaDIpfWHIop+5hjh6V9daDFG2pdQtDhFua/mcJAtpseK4&#10;YLChvaHiduqsgvyyX85fjmd/bw7v3Zv5MHkVjFKP03G3AhFoDP/hv/arVpCmC/g9E4+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d1ZXcUAAADcAAAADwAAAAAAAAAA&#10;AAAAAAChAgAAZHJzL2Rvd25yZXYueG1sUEsFBgAAAAAEAAQA+QAAAJMDAAAAAA==&#10;" strokecolor="#c1524f" strokeweight="1pt">
                  <v:stroke dashstyle="3 1"/>
                </v:line>
                <v:shape id="_x0000_s1056" type="#_x0000_t202" style="position:absolute;left:13716;width:17621;height:4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oao8AA&#10;AADcAAAADwAAAGRycy9kb3ducmV2LnhtbERPPWvDMBDdA/0P4grdYjkNKcWNYkzSQoYsTd39sC6W&#10;iXUy1jV2/n01FDo+3ve2nH2vbjTGLrCBVZaDIm6C7bg1UH99LF9BRUG22AcmA3eKUO4eFlssbJj4&#10;k25naVUK4VigAScyFFrHxpHHmIWBOHGXMHqUBMdW2xGnFO57/ZznL9pjx6nB4UB7R831/OMNiNhq&#10;da/ffTx+z6fD5PJmg7UxT49z9QZKaJZ/8Z/7aA2s12ltOpOOgN7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woao8AAAADcAAAADwAAAAAAAAAAAAAAAACYAgAAZHJzL2Rvd25y&#10;ZXYueG1sUEsFBgAAAAAEAAQA9QAAAIUDAAAAAA==&#10;" filled="f" stroked="f">
                  <v:textbox style="mso-fit-shape-to-text:t">
                    <w:txbxContent>
                      <w:p w:rsidR="000D3244" w:rsidRPr="000D3244" w:rsidRDefault="000D3244" w:rsidP="000D3244">
                        <w:pPr>
                          <w:ind w:firstLineChars="50" w:firstLine="160"/>
                          <w:rPr>
                            <w:rFonts w:ascii="微软雅黑" w:eastAsia="微软雅黑" w:hAnsi="微软雅黑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二</w:t>
                        </w:r>
                        <w:r w:rsidRPr="000D3244">
                          <w:rPr>
                            <w:rFonts w:ascii="微软雅黑" w:eastAsia="微软雅黑" w:hAnsi="微软雅黑" w:hint="eastAsia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年级获奖情况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2014年9</w:t>
      </w:r>
      <w:r>
        <w:rPr>
          <w:rFonts w:ascii="微软雅黑" w:eastAsia="微软雅黑" w:hAnsi="微软雅黑"/>
          <w:color w:val="404040" w:themeColor="text1" w:themeTint="BF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 通过中国艺术家学院钢琴三级。</w:t>
      </w:r>
      <w:r w:rsidR="00650917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</w:p>
    <w:p w:rsidR="00650917" w:rsidRDefault="00650917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11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， 被评为本学期“习字小标兵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”；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2015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4月，通过全国社会艺术水平考试“漫画三级”；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2015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6月， 语文手抄报二等奖；</w:t>
      </w:r>
    </w:p>
    <w:p w:rsidR="004C3EC3" w:rsidRDefault="00650917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2015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8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北京舞蹈学院中国舞</w:t>
      </w:r>
      <w:proofErr w:type="gramStart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三</w:t>
      </w:r>
      <w:r w:rsidR="004C3EC3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级“；</w:t>
      </w:r>
    </w:p>
    <w:p w:rsidR="004C3EC3" w:rsidRDefault="004C3EC3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50848" behindDoc="0" locked="0" layoutInCell="1" allowOverlap="1" wp14:anchorId="43C29998" wp14:editId="1B8B26DA">
                <wp:simplePos x="0" y="0"/>
                <wp:positionH relativeFrom="column">
                  <wp:posOffset>1736090</wp:posOffset>
                </wp:positionH>
                <wp:positionV relativeFrom="paragraph">
                  <wp:posOffset>473710</wp:posOffset>
                </wp:positionV>
                <wp:extent cx="1802765" cy="333375"/>
                <wp:effectExtent l="0" t="0" r="6985" b="9525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DCB37C" id="矩形 340" o:spid="_x0000_s1026" style="position:absolute;left:0;text-align:left;margin-left:136.7pt;margin-top:37.3pt;width:141.95pt;height:26.25pt;z-index:25115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" fillcolor="#cf7977" stroked="f" strokeweight="2pt"/>
            </w:pict>
          </mc:Fallback>
        </mc:AlternateContent>
      </w:r>
      <w:r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156992" behindDoc="0" locked="0" layoutInCell="1" allowOverlap="1" wp14:anchorId="29431CCD" wp14:editId="0EB4A8F6">
                <wp:simplePos x="0" y="0"/>
                <wp:positionH relativeFrom="column">
                  <wp:posOffset>1755775</wp:posOffset>
                </wp:positionH>
                <wp:positionV relativeFrom="paragraph">
                  <wp:posOffset>374650</wp:posOffset>
                </wp:positionV>
                <wp:extent cx="1762125" cy="501650"/>
                <wp:effectExtent l="0" t="0" r="0" b="0"/>
                <wp:wrapNone/>
                <wp:docPr id="3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D3244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三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31CCD" id="_x0000_s1057" type="#_x0000_t202" style="position:absolute;left:0;text-align:left;margin-left:138.25pt;margin-top:29.5pt;width:138.75pt;height:39.5pt;z-index:2511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" filled="f" stroked="f">
                <v:textbox>
                  <w:txbxContent>
                    <w:p w:rsidR="000D3244" w:rsidRPr="000D3244" w:rsidRDefault="000D3244" w:rsidP="000D3244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三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41632" behindDoc="0" locked="0" layoutInCell="1" allowOverlap="1" wp14:anchorId="66EF2969" wp14:editId="00148567">
                <wp:simplePos x="0" y="0"/>
                <wp:positionH relativeFrom="column">
                  <wp:posOffset>347980</wp:posOffset>
                </wp:positionH>
                <wp:positionV relativeFrom="paragraph">
                  <wp:posOffset>798195</wp:posOffset>
                </wp:positionV>
                <wp:extent cx="4521200" cy="0"/>
                <wp:effectExtent l="0" t="0" r="12700" b="19050"/>
                <wp:wrapNone/>
                <wp:docPr id="339" name="直接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D05A11" id="直接连接符 339" o:spid="_x0000_s1026" style="position:absolute;left:0;text-align:left;z-index:25114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.4pt,62.85pt" to="383.4pt,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" strokecolor="#c1524f" strokeweight="1pt">
                <v:stroke dashstyle="3 1"/>
              </v:line>
            </w:pict>
          </mc:Fallback>
        </mc:AlternateConten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</w:t>
      </w:r>
      <w:r>
        <w:rPr>
          <w:rFonts w:ascii="微软雅黑" w:eastAsia="微软雅黑" w:hAnsi="微软雅黑"/>
          <w:color w:val="404040" w:themeColor="text1" w:themeTint="BF"/>
          <w:sz w:val="24"/>
          <w:szCs w:val="24"/>
        </w:rPr>
        <w:t>015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 9月， 通过中国艺术家学院钢琴五级。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， 舞蹈小明星；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bookmarkStart w:id="0" w:name="_Hlk508569165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3月， 中文自修杯“美丽汉字”征文比赛，浦东赛区二等奖</w:t>
      </w:r>
      <w:bookmarkEnd w:id="0"/>
      <w:r w:rsid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（校一等奖）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2016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5月， 通过全国社会艺术水平考试“漫画五级”；</w:t>
      </w:r>
    </w:p>
    <w:p w:rsidR="004C3EC3" w:rsidRDefault="004C3EC3" w:rsidP="004C3EC3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6月， 荣获劳动标杆生；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8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北京舞蹈学院中国舞</w:t>
      </w:r>
      <w:proofErr w:type="gramStart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四级“；</w:t>
      </w:r>
    </w:p>
    <w:p w:rsidR="004C3EC3" w:rsidRPr="003D7932" w:rsidRDefault="00601A78" w:rsidP="003D7932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87215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9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中国艺术家学院钢琴八级</w:t>
      </w:r>
      <w:r w:rsidR="007A221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考试。</w:t>
      </w:r>
    </w:p>
    <w:p w:rsidR="004C3EC3" w:rsidRDefault="00601A78" w:rsidP="000D3244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0D3244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170304" behindDoc="0" locked="0" layoutInCell="1" allowOverlap="1" wp14:anchorId="1A316E38" wp14:editId="755E14C9">
                <wp:simplePos x="0" y="0"/>
                <wp:positionH relativeFrom="column">
                  <wp:posOffset>1756410</wp:posOffset>
                </wp:positionH>
                <wp:positionV relativeFrom="paragraph">
                  <wp:posOffset>226060</wp:posOffset>
                </wp:positionV>
                <wp:extent cx="1762125" cy="496570"/>
                <wp:effectExtent l="0" t="0" r="0" b="0"/>
                <wp:wrapNone/>
                <wp:docPr id="3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1382B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四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16E38" id="_x0000_s1058" type="#_x0000_t202" style="position:absolute;left:0;text-align:left;margin-left:138.3pt;margin-top:17.8pt;width:138.75pt;height:39.1pt;z-index:251170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" filled="f" stroked="f">
                <v:textbox style="mso-fit-shape-to-text:t">
                  <w:txbxContent>
                    <w:p w:rsidR="000D3244" w:rsidRPr="000D3244" w:rsidRDefault="000D3244" w:rsidP="0001382B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四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</w:p>
    <w:p w:rsidR="000D3244" w:rsidRDefault="00601A78" w:rsidP="000D3244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0D324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62112" behindDoc="0" locked="0" layoutInCell="1" allowOverlap="1" wp14:anchorId="64679662" wp14:editId="75012B8E">
                <wp:simplePos x="0" y="0"/>
                <wp:positionH relativeFrom="column">
                  <wp:posOffset>481330</wp:posOffset>
                </wp:positionH>
                <wp:positionV relativeFrom="paragraph">
                  <wp:posOffset>251460</wp:posOffset>
                </wp:positionV>
                <wp:extent cx="4521200" cy="0"/>
                <wp:effectExtent l="0" t="0" r="12700" b="19050"/>
                <wp:wrapNone/>
                <wp:docPr id="342" name="直接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25DF25" id="直接连接符 342" o:spid="_x0000_s1026" style="position:absolute;left:0;text-align:left;z-index:25116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.9pt,19.8pt" to="393.9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" strokecolor="#c1524f" strokeweight="1pt">
                <v:stroke dashstyle="3 1"/>
              </v:lin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210240" behindDoc="0" locked="0" layoutInCell="1" allowOverlap="1" wp14:anchorId="7F4C4AB2" wp14:editId="2CDA9B15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A78" w:rsidRDefault="004C3EC3" w:rsidP="00227547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0D324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 wp14:anchorId="252E55A7" wp14:editId="7D98A7BA">
                <wp:simplePos x="0" y="0"/>
                <wp:positionH relativeFrom="column">
                  <wp:posOffset>1735455</wp:posOffset>
                </wp:positionH>
                <wp:positionV relativeFrom="paragraph">
                  <wp:posOffset>-469265</wp:posOffset>
                </wp:positionV>
                <wp:extent cx="1803400" cy="333375"/>
                <wp:effectExtent l="0" t="0" r="6350" b="9525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90A68B" id="矩形 343" o:spid="_x0000_s1026" style="position:absolute;left:0;text-align:left;margin-left:136.65pt;margin-top:-36.95pt;width:142pt;height:26.25pt;z-index:25116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" fillcolor="#cf7977" stroked="f" strokeweight="2pt"/>
            </w:pict>
          </mc:Fallback>
        </mc:AlternateConten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年9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</w:t>
      </w:r>
      <w:proofErr w:type="gramStart"/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祖国颂“手抄报二等奖；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年12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月，舞蹈小明星；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12月，英语手抄报三等奖；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2017年1月，校园之星；</w:t>
      </w:r>
    </w:p>
    <w:p w:rsidR="00601A78" w:rsidRDefault="00601A78" w:rsidP="00227547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2017年2月，</w:t>
      </w:r>
      <w:proofErr w:type="gramStart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迎新春，闹元宵“手抄报二等奖；</w:t>
      </w:r>
    </w:p>
    <w:p w:rsidR="00E81DEB" w:rsidRDefault="00601A78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4月， 中文自修杯“美丽汉字”征文比赛，浦东赛区二等奖</w:t>
      </w:r>
      <w:r w:rsid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(</w:t>
      </w:r>
      <w:r w:rsidR="003D7932" w:rsidRP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校一等奖</w:t>
      </w:r>
      <w:r w:rsid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)</w:t>
      </w:r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2017年4月， 校</w:t>
      </w:r>
      <w:proofErr w:type="gramStart"/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国学达人“古诗词大赛三等奖；</w:t>
      </w:r>
    </w:p>
    <w:p w:rsidR="00601A78" w:rsidRDefault="00E81DEB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/>
          <w:color w:val="404040" w:themeColor="text1" w:themeTint="BF"/>
          <w:sz w:val="24"/>
          <w:szCs w:val="24"/>
        </w:rPr>
        <w:t>2017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年5月，校儿童画比赛一等奖；</w:t>
      </w:r>
    </w:p>
    <w:p w:rsidR="00E81DEB" w:rsidRDefault="00E81DEB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2017年6月，英语词汇比赛二等奖；</w:t>
      </w:r>
    </w:p>
    <w:p w:rsidR="00E81DEB" w:rsidRDefault="00E81DEB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2017年6月， 学习标杆生；</w:t>
      </w:r>
    </w:p>
    <w:p w:rsidR="00601A78" w:rsidRDefault="00E81DEB" w:rsidP="00E81DEB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2017年9月， 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中国音乐学院钢琴十级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考试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。</w:t>
      </w:r>
      <w:r w:rsidR="00601A78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82592" behindDoc="0" locked="0" layoutInCell="1" allowOverlap="1" wp14:anchorId="1EC396EC" wp14:editId="5081A77C">
                <wp:simplePos x="0" y="0"/>
                <wp:positionH relativeFrom="column">
                  <wp:posOffset>1494155</wp:posOffset>
                </wp:positionH>
                <wp:positionV relativeFrom="paragraph">
                  <wp:posOffset>389890</wp:posOffset>
                </wp:positionV>
                <wp:extent cx="1803400" cy="333375"/>
                <wp:effectExtent l="0" t="0" r="6350" b="9525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780F93" id="矩形 346" o:spid="_x0000_s1026" style="position:absolute;left:0;text-align:left;margin-left:117.65pt;margin-top:30.7pt;width:142pt;height:26.25pt;z-index:251182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" fillcolor="#cf7977" stroked="f" strokeweight="2pt"/>
            </w:pict>
          </mc:Fallback>
        </mc:AlternateContent>
      </w:r>
      <w:r w:rsidR="00601A78"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188736" behindDoc="0" locked="0" layoutInCell="1" allowOverlap="1" wp14:anchorId="355056EF" wp14:editId="6623E8A9">
                <wp:simplePos x="0" y="0"/>
                <wp:positionH relativeFrom="column">
                  <wp:posOffset>1536700</wp:posOffset>
                </wp:positionH>
                <wp:positionV relativeFrom="paragraph">
                  <wp:posOffset>294640</wp:posOffset>
                </wp:positionV>
                <wp:extent cx="1762125" cy="496570"/>
                <wp:effectExtent l="0" t="0" r="0" b="0"/>
                <wp:wrapNone/>
                <wp:docPr id="3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CBA" w:rsidRPr="000D3244" w:rsidRDefault="001A1CBA" w:rsidP="001A1CBA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五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5056EF" id="_x0000_s1059" type="#_x0000_t202" style="position:absolute;left:0;text-align:left;margin-left:121pt;margin-top:23.2pt;width:138.75pt;height:39.1pt;z-index:251188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" filled="f" stroked="f">
                <v:textbox style="mso-fit-shape-to-text:t">
                  <w:txbxContent>
                    <w:p w:rsidR="001A1CBA" w:rsidRPr="000D3244" w:rsidRDefault="001A1CBA" w:rsidP="001A1CBA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五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</w:p>
    <w:p w:rsidR="00030D80" w:rsidRDefault="00601A78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73376" behindDoc="0" locked="0" layoutInCell="1" allowOverlap="1" wp14:anchorId="5EAEB959" wp14:editId="70098756">
                <wp:simplePos x="0" y="0"/>
                <wp:positionH relativeFrom="column">
                  <wp:posOffset>367030</wp:posOffset>
                </wp:positionH>
                <wp:positionV relativeFrom="paragraph">
                  <wp:posOffset>359410</wp:posOffset>
                </wp:positionV>
                <wp:extent cx="4521200" cy="0"/>
                <wp:effectExtent l="0" t="0" r="12700" b="1905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86B243" id="直接连接符 345" o:spid="_x0000_s1026" style="position:absolute;left:0;text-align:left;z-index:25117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.9pt,28.3pt" to="384.9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" strokecolor="#c1524f" strokeweight="1pt">
                <v:stroke dashstyle="3 1"/>
              </v:line>
            </w:pict>
          </mc:Fallback>
        </mc:AlternateContent>
      </w:r>
      <w:r w:rsidR="00227547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9月，</w:t>
      </w:r>
      <w:proofErr w:type="gramStart"/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中国梦“手抄报二等奖；</w:t>
      </w:r>
    </w:p>
    <w:p w:rsidR="004F0696" w:rsidRDefault="004F0696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2017年9月， </w:t>
      </w:r>
      <w:r w:rsidR="00622BEF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通过万国击剑中级花剑；</w:t>
      </w:r>
    </w:p>
    <w:p w:rsidR="00030D80" w:rsidRDefault="00030D80" w:rsidP="00601A78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2017年11月，</w:t>
      </w:r>
      <w:proofErr w:type="gramStart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我爱阅读“语文知识竞赛三等奖；</w:t>
      </w:r>
    </w:p>
    <w:p w:rsidR="00030D80" w:rsidRDefault="00030D80" w:rsidP="00601A78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2017年11月， 儿童剧《北方的狼》作文征文一等奖；</w:t>
      </w:r>
    </w:p>
    <w:p w:rsidR="00EB2268" w:rsidRDefault="00030D80" w:rsidP="003D7932">
      <w:pPr>
        <w:ind w:leftChars="300" w:left="630"/>
        <w:rPr>
          <w:rFonts w:ascii="微软雅黑" w:eastAsia="微软雅黑" w:hAnsi="微软雅黑"/>
          <w:b/>
          <w:color w:val="00B0F0"/>
          <w:sz w:val="48"/>
          <w:szCs w:val="48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2018年1月， </w:t>
      </w:r>
      <w:proofErr w:type="gramStart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校推普员标杆</w:t>
      </w:r>
      <w:proofErr w:type="gramEnd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生；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2018年2月，“春蕾杯”英语学科《优胜奖》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464082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  <w:r w:rsidR="008A1826">
        <w:rPr>
          <w:rFonts w:ascii="微软雅黑" w:eastAsia="微软雅黑" w:hAnsi="微软雅黑" w:hint="eastAsia"/>
          <w:b/>
          <w:color w:val="FF5050"/>
          <w:sz w:val="52"/>
          <w:szCs w:val="52"/>
        </w:rPr>
        <w:lastRenderedPageBreak/>
        <w:t xml:space="preserve">  </w:t>
      </w:r>
    </w:p>
    <w:p w:rsidR="00381AF7" w:rsidRDefault="00B16BF9" w:rsidP="008A1826">
      <w:pPr>
        <w:widowControl/>
        <w:rPr>
          <w:rFonts w:ascii="微软雅黑" w:eastAsia="微软雅黑" w:hAnsi="微软雅黑"/>
          <w:color w:val="FF5050"/>
          <w:sz w:val="24"/>
          <w:szCs w:val="24"/>
        </w:rPr>
      </w:pP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D94EFFD" wp14:editId="45C7957A">
                <wp:simplePos x="0" y="0"/>
                <wp:positionH relativeFrom="column">
                  <wp:posOffset>2182495</wp:posOffset>
                </wp:positionH>
                <wp:positionV relativeFrom="paragraph">
                  <wp:posOffset>7009130</wp:posOffset>
                </wp:positionV>
                <wp:extent cx="1620520" cy="307340"/>
                <wp:effectExtent l="0" t="0" r="0" b="0"/>
                <wp:wrapNone/>
                <wp:docPr id="305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B16BF9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中级乐理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4EFFD" id="TextBox 31" o:spid="_x0000_s1060" type="#_x0000_t202" style="position:absolute;left:0;text-align:left;margin-left:171.85pt;margin-top:551.9pt;width:127.6pt;height:24.2pt;z-index:251681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" filled="f" stroked="f">
                <v:textbox style="mso-fit-shape-to-text:t">
                  <w:txbxContent>
                    <w:p w:rsidR="006B32FD" w:rsidRPr="00464082" w:rsidRDefault="00B16BF9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中级乐理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E9D672" wp14:editId="23D49641">
                <wp:simplePos x="0" y="0"/>
                <wp:positionH relativeFrom="column">
                  <wp:posOffset>4043680</wp:posOffset>
                </wp:positionH>
                <wp:positionV relativeFrom="paragraph">
                  <wp:posOffset>7028180</wp:posOffset>
                </wp:positionV>
                <wp:extent cx="1620520" cy="307340"/>
                <wp:effectExtent l="0" t="0" r="0" b="0"/>
                <wp:wrapNone/>
                <wp:docPr id="286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B16BF9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校内征文一等奖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9D672" id="TextBox 30" o:spid="_x0000_s1061" type="#_x0000_t202" style="position:absolute;left:0;text-align:left;margin-left:318.4pt;margin-top:553.4pt;width:127.6pt;height:24.2pt;z-index:251657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" filled="f" stroked="f">
                <v:textbox style="mso-fit-shape-to-text:t">
                  <w:txbxContent>
                    <w:p w:rsidR="006B32FD" w:rsidRPr="00464082" w:rsidRDefault="00B16BF9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校内征文一等奖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612D2109" wp14:editId="1B5943AB">
                <wp:simplePos x="0" y="0"/>
                <wp:positionH relativeFrom="column">
                  <wp:posOffset>2148205</wp:posOffset>
                </wp:positionH>
                <wp:positionV relativeFrom="paragraph">
                  <wp:posOffset>4618355</wp:posOffset>
                </wp:positionV>
                <wp:extent cx="1620520" cy="307340"/>
                <wp:effectExtent l="0" t="0" r="0" b="0"/>
                <wp:wrapNone/>
                <wp:docPr id="8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B16BF9" w:rsidRDefault="00B16BF9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B16BF9">
                              <w:rPr>
                                <w:rFonts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钢琴十级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D2109" id="_x0000_s1062" type="#_x0000_t202" style="position:absolute;left:0;text-align:left;margin-left:169.15pt;margin-top:363.65pt;width:127.6pt;height:24.2pt;z-index:251542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" filled="f" stroked="f">
                <v:textbox style="mso-fit-shape-to-text:t">
                  <w:txbxContent>
                    <w:p w:rsidR="006B32FD" w:rsidRPr="00B16BF9" w:rsidRDefault="00B16BF9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B16BF9">
                        <w:rPr>
                          <w:rFonts w:hint="eastAsia"/>
                          <w:color w:val="404040" w:themeColor="text1" w:themeTint="BF"/>
                          <w:sz w:val="28"/>
                          <w:szCs w:val="28"/>
                        </w:rPr>
                        <w:t>钢琴十级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257509D" wp14:editId="2ABC5C58">
                <wp:simplePos x="0" y="0"/>
                <wp:positionH relativeFrom="column">
                  <wp:posOffset>-12065</wp:posOffset>
                </wp:positionH>
                <wp:positionV relativeFrom="paragraph">
                  <wp:posOffset>7009130</wp:posOffset>
                </wp:positionV>
                <wp:extent cx="1620520" cy="307340"/>
                <wp:effectExtent l="0" t="0" r="0" b="0"/>
                <wp:wrapNone/>
                <wp:docPr id="306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B16BF9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击剑</w:t>
                            </w:r>
                            <w:r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证书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7509D" id="TextBox 32" o:spid="_x0000_s1063" type="#_x0000_t202" style="position:absolute;left:0;text-align:left;margin-left:-.95pt;margin-top:551.9pt;width:127.6pt;height:24.2pt;z-index:25170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" filled="f" stroked="f">
                <v:textbox style="mso-fit-shape-to-text:t">
                  <w:txbxContent>
                    <w:p w:rsidR="006B32FD" w:rsidRPr="00464082" w:rsidRDefault="00B16BF9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击剑</w:t>
                      </w:r>
                      <w:r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证书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1953634C" wp14:editId="2F1510A2">
                <wp:simplePos x="0" y="0"/>
                <wp:positionH relativeFrom="column">
                  <wp:posOffset>3911600</wp:posOffset>
                </wp:positionH>
                <wp:positionV relativeFrom="paragraph">
                  <wp:posOffset>4580255</wp:posOffset>
                </wp:positionV>
                <wp:extent cx="1620520" cy="307340"/>
                <wp:effectExtent l="0" t="0" r="0" b="0"/>
                <wp:wrapNone/>
                <wp:docPr id="88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B16BF9" w:rsidRPr="003D7932" w:rsidRDefault="00B16BF9" w:rsidP="00B16BF9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 w:rsidRPr="003D793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美丽汉字浦东新区二等奖</w:t>
                            </w:r>
                          </w:p>
                          <w:p w:rsidR="006B32FD" w:rsidRPr="00B16BF9" w:rsidRDefault="00B16BF9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</w:rPr>
                            </w:pPr>
                            <w:r w:rsidRPr="00B16BF9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（四年级</w:t>
                            </w:r>
                            <w:r w:rsidRPr="00B16BF9"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</w:rPr>
                              <w:t>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3634C" id="_x0000_s1064" type="#_x0000_t202" style="position:absolute;left:0;text-align:left;margin-left:308pt;margin-top:360.65pt;width:127.6pt;height:24.2pt;z-index:25151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" filled="f" stroked="f">
                <v:textbox style="mso-fit-shape-to-text:t">
                  <w:txbxContent>
                    <w:p w:rsidR="00B16BF9" w:rsidRPr="003D7932" w:rsidRDefault="00B16BF9" w:rsidP="00B16BF9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 w:rsidRPr="003D793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美丽汉字浦东新区二等奖</w:t>
                      </w:r>
                    </w:p>
                    <w:p w:rsidR="006B32FD" w:rsidRPr="00B16BF9" w:rsidRDefault="00B16BF9" w:rsidP="006B32FD">
                      <w:pPr>
                        <w:pStyle w:val="a5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</w:rPr>
                      </w:pPr>
                      <w:r w:rsidRPr="00B16BF9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（四年级</w:t>
                      </w:r>
                      <w:r w:rsidRPr="00B16BF9"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2752" behindDoc="0" locked="0" layoutInCell="1" allowOverlap="1" wp14:anchorId="7009960E">
            <wp:simplePos x="0" y="0"/>
            <wp:positionH relativeFrom="column">
              <wp:posOffset>1835150</wp:posOffset>
            </wp:positionH>
            <wp:positionV relativeFrom="paragraph">
              <wp:posOffset>3152775</wp:posOffset>
            </wp:positionV>
            <wp:extent cx="1628775" cy="118554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7456" behindDoc="0" locked="0" layoutInCell="1" allowOverlap="1" wp14:anchorId="4053033A">
            <wp:simplePos x="0" y="0"/>
            <wp:positionH relativeFrom="column">
              <wp:posOffset>-314325</wp:posOffset>
            </wp:positionH>
            <wp:positionV relativeFrom="paragraph">
              <wp:posOffset>5530850</wp:posOffset>
            </wp:positionV>
            <wp:extent cx="1663065" cy="1247299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247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932"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27F29471" wp14:editId="203578BD">
                <wp:simplePos x="0" y="0"/>
                <wp:positionH relativeFrom="column">
                  <wp:posOffset>-8255</wp:posOffset>
                </wp:positionH>
                <wp:positionV relativeFrom="paragraph">
                  <wp:posOffset>4618355</wp:posOffset>
                </wp:positionV>
                <wp:extent cx="1620520" cy="307340"/>
                <wp:effectExtent l="0" t="0" r="0" b="0"/>
                <wp:wrapNone/>
                <wp:docPr id="95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3D7932" w:rsidP="006B32FD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漫画五级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29471" id="_x0000_s1065" type="#_x0000_t202" style="position:absolute;left:0;text-align:left;margin-left:-.65pt;margin-top:363.65pt;width:127.6pt;height:24.2pt;z-index:25157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" filled="f" stroked="f">
                <v:textbox style="mso-fit-shape-to-text:t">
                  <w:txbxContent>
                    <w:p w:rsidR="006B32FD" w:rsidRPr="00464082" w:rsidRDefault="003D7932" w:rsidP="006B32FD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漫画五级</w:t>
                      </w:r>
                    </w:p>
                  </w:txbxContent>
                </v:textbox>
              </v:shape>
            </w:pict>
          </mc:Fallback>
        </mc:AlternateContent>
      </w:r>
      <w:r w:rsidR="003D7932"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47104" behindDoc="0" locked="0" layoutInCell="1" allowOverlap="1" wp14:anchorId="6EF8734B" wp14:editId="4C6C025A">
                <wp:simplePos x="0" y="0"/>
                <wp:positionH relativeFrom="column">
                  <wp:posOffset>4196080</wp:posOffset>
                </wp:positionH>
                <wp:positionV relativeFrom="paragraph">
                  <wp:posOffset>2383155</wp:posOffset>
                </wp:positionV>
                <wp:extent cx="1620520" cy="307340"/>
                <wp:effectExtent l="0" t="0" r="0" b="0"/>
                <wp:wrapNone/>
                <wp:docPr id="364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3D7932" w:rsidP="00464082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中国舞四级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8734B" id="_x0000_s1066" type="#_x0000_t202" style="position:absolute;left:0;text-align:left;margin-left:330.4pt;margin-top:187.65pt;width:127.6pt;height:24.2pt;z-index:251247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" filled="f" stroked="f">
                <v:textbox style="mso-fit-shape-to-text:t">
                  <w:txbxContent>
                    <w:p w:rsidR="00464082" w:rsidRPr="00464082" w:rsidRDefault="003D7932" w:rsidP="00464082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中国舞四级</w:t>
                      </w:r>
                    </w:p>
                  </w:txbxContent>
                </v:textbox>
              </v:shape>
            </w:pict>
          </mc:Fallback>
        </mc:AlternateContent>
      </w:r>
      <w:r w:rsidR="003D7932"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83968" behindDoc="0" locked="0" layoutInCell="1" allowOverlap="1" wp14:anchorId="66A30525" wp14:editId="17093D1A">
                <wp:simplePos x="0" y="0"/>
                <wp:positionH relativeFrom="column">
                  <wp:posOffset>1700530</wp:posOffset>
                </wp:positionH>
                <wp:positionV relativeFrom="paragraph">
                  <wp:posOffset>2335530</wp:posOffset>
                </wp:positionV>
                <wp:extent cx="1620520" cy="307340"/>
                <wp:effectExtent l="0" t="0" r="0" b="0"/>
                <wp:wrapNone/>
                <wp:docPr id="365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B16BF9" w:rsidRDefault="003D7932" w:rsidP="00B16BF9">
                            <w:pPr>
                              <w:pStyle w:val="a5"/>
                              <w:spacing w:before="0" w:beforeAutospacing="0" w:after="0" w:afterAutospacing="0" w:line="460" w:lineRule="exact"/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</w:rPr>
                            </w:pPr>
                            <w:r w:rsidRPr="003D793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美丽汉字浦东新区二等奖</w:t>
                            </w:r>
                          </w:p>
                          <w:p w:rsidR="00464082" w:rsidRPr="003D7932" w:rsidRDefault="00B16BF9" w:rsidP="00B16BF9">
                            <w:pPr>
                              <w:pStyle w:val="a5"/>
                              <w:spacing w:before="0" w:beforeAutospacing="0" w:after="0" w:afterAutospacing="0" w:line="460" w:lineRule="exact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（三年级）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30525" id="_x0000_s1067" type="#_x0000_t202" style="position:absolute;left:0;text-align:left;margin-left:133.9pt;margin-top:183.9pt;width:127.6pt;height:24.2pt;z-index:251283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" filled="f" stroked="f">
                <v:textbox style="mso-fit-shape-to-text:t">
                  <w:txbxContent>
                    <w:p w:rsidR="00B16BF9" w:rsidRDefault="003D7932" w:rsidP="00B16BF9">
                      <w:pPr>
                        <w:pStyle w:val="a5"/>
                        <w:spacing w:before="0" w:beforeAutospacing="0" w:after="0" w:afterAutospacing="0" w:line="460" w:lineRule="exact"/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</w:rPr>
                      </w:pPr>
                      <w:r w:rsidRPr="003D793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美丽汉字浦东新区二等奖</w:t>
                      </w:r>
                    </w:p>
                    <w:p w:rsidR="00464082" w:rsidRPr="003D7932" w:rsidRDefault="00B16BF9" w:rsidP="00B16BF9">
                      <w:pPr>
                        <w:pStyle w:val="a5"/>
                        <w:spacing w:before="0" w:beforeAutospacing="0" w:after="0" w:afterAutospacing="0" w:line="460" w:lineRule="exact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（三年级）</w:t>
                      </w:r>
                    </w:p>
                  </w:txbxContent>
                </v:textbox>
              </v:shape>
            </w:pict>
          </mc:Fallback>
        </mc:AlternateContent>
      </w:r>
      <w:r w:rsidR="003D7932">
        <w:rPr>
          <w:noProof/>
        </w:rPr>
        <w:drawing>
          <wp:anchor distT="0" distB="0" distL="114300" distR="114300" simplePos="0" relativeHeight="252094976" behindDoc="0" locked="0" layoutInCell="1" allowOverlap="1" wp14:anchorId="14B0BFBA">
            <wp:simplePos x="0" y="0"/>
            <wp:positionH relativeFrom="column">
              <wp:posOffset>4010025</wp:posOffset>
            </wp:positionH>
            <wp:positionV relativeFrom="paragraph">
              <wp:posOffset>5568315</wp:posOffset>
            </wp:positionV>
            <wp:extent cx="1638300" cy="1142728"/>
            <wp:effectExtent l="0" t="0" r="0" b="63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975" cy="114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932">
        <w:rPr>
          <w:noProof/>
        </w:rPr>
        <w:drawing>
          <wp:anchor distT="0" distB="0" distL="114300" distR="114300" simplePos="0" relativeHeight="252069376" behindDoc="0" locked="0" layoutInCell="1" allowOverlap="1" wp14:anchorId="472E0831">
            <wp:simplePos x="0" y="0"/>
            <wp:positionH relativeFrom="column">
              <wp:posOffset>1857375</wp:posOffset>
            </wp:positionH>
            <wp:positionV relativeFrom="paragraph">
              <wp:posOffset>5558790</wp:posOffset>
            </wp:positionV>
            <wp:extent cx="1625600" cy="12192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209">
        <w:rPr>
          <w:noProof/>
        </w:rPr>
        <w:t xml:space="preserve"> </w:t>
      </w:r>
      <w:r w:rsidR="00611209">
        <w:rPr>
          <w:noProof/>
        </w:rPr>
        <w:drawing>
          <wp:anchor distT="0" distB="0" distL="114300" distR="114300" simplePos="0" relativeHeight="252014080" behindDoc="0" locked="0" layoutInCell="1" allowOverlap="1" wp14:anchorId="44E449E0">
            <wp:simplePos x="0" y="0"/>
            <wp:positionH relativeFrom="column">
              <wp:posOffset>4010025</wp:posOffset>
            </wp:positionH>
            <wp:positionV relativeFrom="paragraph">
              <wp:posOffset>3158490</wp:posOffset>
            </wp:positionV>
            <wp:extent cx="1612900" cy="1209675"/>
            <wp:effectExtent l="0" t="0" r="635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407" cy="12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209">
        <w:rPr>
          <w:noProof/>
        </w:rPr>
        <w:drawing>
          <wp:anchor distT="0" distB="0" distL="114300" distR="114300" simplePos="0" relativeHeight="251956736" behindDoc="0" locked="0" layoutInCell="1" allowOverlap="1" wp14:anchorId="4D65B068">
            <wp:simplePos x="0" y="0"/>
            <wp:positionH relativeFrom="column">
              <wp:posOffset>-314325</wp:posOffset>
            </wp:positionH>
            <wp:positionV relativeFrom="paragraph">
              <wp:posOffset>3148965</wp:posOffset>
            </wp:positionV>
            <wp:extent cx="1638300" cy="11715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209">
        <w:rPr>
          <w:noProof/>
        </w:rPr>
        <w:drawing>
          <wp:anchor distT="0" distB="0" distL="114300" distR="114300" simplePos="0" relativeHeight="251928064" behindDoc="0" locked="0" layoutInCell="1" allowOverlap="1" wp14:anchorId="435280A0">
            <wp:simplePos x="0" y="0"/>
            <wp:positionH relativeFrom="column">
              <wp:posOffset>4000499</wp:posOffset>
            </wp:positionH>
            <wp:positionV relativeFrom="paragraph">
              <wp:posOffset>939165</wp:posOffset>
            </wp:positionV>
            <wp:extent cx="1624965" cy="116205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63F">
        <w:rPr>
          <w:noProof/>
        </w:rPr>
        <w:drawing>
          <wp:anchor distT="0" distB="0" distL="114300" distR="114300" simplePos="0" relativeHeight="251403776" behindDoc="0" locked="0" layoutInCell="1" allowOverlap="1" wp14:anchorId="46EFA24E">
            <wp:simplePos x="0" y="0"/>
            <wp:positionH relativeFrom="column">
              <wp:posOffset>1822450</wp:posOffset>
            </wp:positionH>
            <wp:positionV relativeFrom="paragraph">
              <wp:posOffset>920115</wp:posOffset>
            </wp:positionV>
            <wp:extent cx="1701800" cy="127635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BEF">
        <w:rPr>
          <w:noProof/>
        </w:rPr>
        <w:drawing>
          <wp:anchor distT="0" distB="0" distL="114300" distR="114300" simplePos="0" relativeHeight="251897344" behindDoc="0" locked="0" layoutInCell="1" allowOverlap="1" wp14:anchorId="17F29817">
            <wp:simplePos x="0" y="0"/>
            <wp:positionH relativeFrom="column">
              <wp:posOffset>-342900</wp:posOffset>
            </wp:positionH>
            <wp:positionV relativeFrom="paragraph">
              <wp:posOffset>939164</wp:posOffset>
            </wp:positionV>
            <wp:extent cx="1684655" cy="11715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93" cy="1172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BEF" w:rsidRPr="005F0021">
        <w:rPr>
          <w:rFonts w:ascii="微软雅黑" w:eastAsia="微软雅黑" w:hAnsi="微软雅黑"/>
          <w:noProof/>
          <w:color w:val="FF5050"/>
          <w:sz w:val="24"/>
          <w:szCs w:val="24"/>
        </w:rPr>
        <w:t xml:space="preserve"> </w:t>
      </w:r>
      <w:r w:rsidR="006B32FD"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12640" behindDoc="0" locked="0" layoutInCell="1" allowOverlap="1" wp14:anchorId="5879CE0F" wp14:editId="53E2F774">
                <wp:simplePos x="0" y="0"/>
                <wp:positionH relativeFrom="column">
                  <wp:posOffset>-294005</wp:posOffset>
                </wp:positionH>
                <wp:positionV relativeFrom="paragraph">
                  <wp:posOffset>2364105</wp:posOffset>
                </wp:positionV>
                <wp:extent cx="1620520" cy="307340"/>
                <wp:effectExtent l="0" t="0" r="0" b="0"/>
                <wp:wrapNone/>
                <wp:docPr id="366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3D7932" w:rsidP="00464082">
                            <w:pPr>
                              <w:pStyle w:val="a5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“</w:t>
                            </w:r>
                            <w:r w:rsidRPr="003D7932"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春蕾</w:t>
                            </w:r>
                            <w:r w:rsidRPr="003D793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杯</w:t>
                            </w:r>
                            <w:r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”优胜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奖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CE0F" id="_x0000_s1068" type="#_x0000_t202" style="position:absolute;left:0;text-align:left;margin-left:-23.15pt;margin-top:186.15pt;width:127.6pt;height:24.2pt;z-index:251312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" filled="f" stroked="f">
                <v:textbox style="mso-fit-shape-to-text:t">
                  <w:txbxContent>
                    <w:p w:rsidR="00464082" w:rsidRPr="00464082" w:rsidRDefault="003D7932" w:rsidP="00464082">
                      <w:pPr>
                        <w:pStyle w:val="a5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“</w:t>
                      </w:r>
                      <w:r w:rsidRPr="003D7932"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春蕾</w:t>
                      </w:r>
                      <w:r w:rsidRPr="003D793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杯</w:t>
                      </w:r>
                      <w:r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”优胜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奖</w:t>
                      </w:r>
                    </w:p>
                  </w:txbxContent>
                </v:textbox>
              </v:shape>
            </w:pict>
          </mc:Fallback>
        </mc:AlternateContent>
      </w:r>
      <w:r w:rsid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369984" behindDoc="1" locked="0" layoutInCell="1" allowOverlap="1" wp14:anchorId="7702123C" wp14:editId="25827A84">
            <wp:simplePos x="0" y="0"/>
            <wp:positionH relativeFrom="column">
              <wp:posOffset>3838575</wp:posOffset>
            </wp:positionH>
            <wp:positionV relativeFrom="paragraph">
              <wp:posOffset>815340</wp:posOffset>
            </wp:positionV>
            <wp:extent cx="1918335" cy="1442085"/>
            <wp:effectExtent l="57150" t="19050" r="62865" b="100965"/>
            <wp:wrapNone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341312" behindDoc="1" locked="0" layoutInCell="1" allowOverlap="1" wp14:anchorId="00666D96" wp14:editId="7486C611">
            <wp:simplePos x="0" y="0"/>
            <wp:positionH relativeFrom="column">
              <wp:posOffset>1685925</wp:posOffset>
            </wp:positionH>
            <wp:positionV relativeFrom="paragraph">
              <wp:posOffset>815340</wp:posOffset>
            </wp:positionV>
            <wp:extent cx="1918335" cy="1442085"/>
            <wp:effectExtent l="57150" t="19050" r="62865" b="100965"/>
            <wp:wrapNone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098624" behindDoc="1" locked="0" layoutInCell="1" allowOverlap="1" wp14:anchorId="484C4334" wp14:editId="30BB0A31">
            <wp:simplePos x="0" y="0"/>
            <wp:positionH relativeFrom="column">
              <wp:posOffset>-485775</wp:posOffset>
            </wp:positionH>
            <wp:positionV relativeFrom="paragraph">
              <wp:posOffset>815340</wp:posOffset>
            </wp:positionV>
            <wp:extent cx="1918335" cy="1442085"/>
            <wp:effectExtent l="57150" t="19050" r="62865" b="100965"/>
            <wp:wrapNone/>
            <wp:docPr id="3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595264" behindDoc="1" locked="0" layoutInCell="1" allowOverlap="1" wp14:anchorId="041E2778" wp14:editId="13DCE9CF">
            <wp:simplePos x="0" y="0"/>
            <wp:positionH relativeFrom="column">
              <wp:posOffset>-466725</wp:posOffset>
            </wp:positionH>
            <wp:positionV relativeFrom="paragraph">
              <wp:posOffset>3015615</wp:posOffset>
            </wp:positionV>
            <wp:extent cx="1918335" cy="1442085"/>
            <wp:effectExtent l="57150" t="19050" r="62865" b="100965"/>
            <wp:wrapNone/>
            <wp:docPr id="2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616768" behindDoc="1" locked="0" layoutInCell="1" allowOverlap="1" wp14:anchorId="438065C2" wp14:editId="2FCC90A7">
            <wp:simplePos x="0" y="0"/>
            <wp:positionH relativeFrom="column">
              <wp:posOffset>1704975</wp:posOffset>
            </wp:positionH>
            <wp:positionV relativeFrom="paragraph">
              <wp:posOffset>3015615</wp:posOffset>
            </wp:positionV>
            <wp:extent cx="1918335" cy="1442085"/>
            <wp:effectExtent l="57150" t="19050" r="62865" b="100965"/>
            <wp:wrapNone/>
            <wp:docPr id="2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638272" behindDoc="1" locked="0" layoutInCell="1" allowOverlap="1" wp14:anchorId="2CBC32B0" wp14:editId="4AF14368">
            <wp:simplePos x="0" y="0"/>
            <wp:positionH relativeFrom="column">
              <wp:posOffset>3857625</wp:posOffset>
            </wp:positionH>
            <wp:positionV relativeFrom="paragraph">
              <wp:posOffset>3015615</wp:posOffset>
            </wp:positionV>
            <wp:extent cx="1918335" cy="1442085"/>
            <wp:effectExtent l="57150" t="19050" r="62865" b="100965"/>
            <wp:wrapNone/>
            <wp:docPr id="2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769344" behindDoc="1" locked="0" layoutInCell="1" allowOverlap="1" wp14:anchorId="3C4ED9A0" wp14:editId="37FF96C2">
            <wp:simplePos x="0" y="0"/>
            <wp:positionH relativeFrom="column">
              <wp:posOffset>3867150</wp:posOffset>
            </wp:positionH>
            <wp:positionV relativeFrom="paragraph">
              <wp:posOffset>5415915</wp:posOffset>
            </wp:positionV>
            <wp:extent cx="1918335" cy="1442085"/>
            <wp:effectExtent l="57150" t="19050" r="62865" b="100965"/>
            <wp:wrapNone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747840" behindDoc="1" locked="0" layoutInCell="1" allowOverlap="1" wp14:anchorId="5DCC01AD" wp14:editId="7669433A">
            <wp:simplePos x="0" y="0"/>
            <wp:positionH relativeFrom="column">
              <wp:posOffset>1714500</wp:posOffset>
            </wp:positionH>
            <wp:positionV relativeFrom="paragraph">
              <wp:posOffset>5415915</wp:posOffset>
            </wp:positionV>
            <wp:extent cx="1918335" cy="1442085"/>
            <wp:effectExtent l="57150" t="19050" r="62865" b="100965"/>
            <wp:wrapNone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726336" behindDoc="1" locked="0" layoutInCell="1" allowOverlap="1" wp14:anchorId="49701278" wp14:editId="6B815803">
            <wp:simplePos x="0" y="0"/>
            <wp:positionH relativeFrom="column">
              <wp:posOffset>-457200</wp:posOffset>
            </wp:positionH>
            <wp:positionV relativeFrom="paragraph">
              <wp:posOffset>5415915</wp:posOffset>
            </wp:positionV>
            <wp:extent cx="1918335" cy="1442085"/>
            <wp:effectExtent l="57150" t="19050" r="62865" b="100965"/>
            <wp:wrapNone/>
            <wp:docPr id="3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15B98" w:rsidRPr="00715B98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2D66823F" wp14:editId="509F737E">
                <wp:simplePos x="0" y="0"/>
                <wp:positionH relativeFrom="margin">
                  <wp:align>center</wp:align>
                </wp:positionH>
                <wp:positionV relativeFrom="paragraph">
                  <wp:posOffset>-339090</wp:posOffset>
                </wp:positionV>
                <wp:extent cx="1622425" cy="699135"/>
                <wp:effectExtent l="0" t="0" r="0" b="5715"/>
                <wp:wrapNone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5B98" w:rsidRPr="00892CCE" w:rsidRDefault="00715B98" w:rsidP="00715B98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获得奖状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6823F" id="_x0000_s1069" type="#_x0000_t202" style="position:absolute;left:0;text-align:left;margin-left:0;margin-top:-26.7pt;width:127.75pt;height:55.05pt;z-index:25145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" filled="f" stroked="f">
                <v:textbox>
                  <w:txbxContent>
                    <w:p w:rsidR="00715B98" w:rsidRPr="00892CCE" w:rsidRDefault="00715B98" w:rsidP="00715B98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获得奖状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23616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8539480</wp:posOffset>
            </wp:positionV>
            <wp:extent cx="7546975" cy="643890"/>
            <wp:effectExtent l="0" t="0" r="0" b="38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B98"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474432" behindDoc="0" locked="0" layoutInCell="1" allowOverlap="1" wp14:anchorId="7DF27CF1" wp14:editId="5AB016DF">
            <wp:simplePos x="0" y="0"/>
            <wp:positionH relativeFrom="margin">
              <wp:align>center</wp:align>
            </wp:positionH>
            <wp:positionV relativeFrom="paragraph">
              <wp:posOffset>-394970</wp:posOffset>
            </wp:positionV>
            <wp:extent cx="2631440" cy="295910"/>
            <wp:effectExtent l="0" t="0" r="0" b="889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5F0021">
        <w:rPr>
          <w:rFonts w:ascii="微软雅黑" w:eastAsia="微软雅黑" w:hAnsi="微软雅黑"/>
          <w:color w:val="FF5050"/>
          <w:sz w:val="24"/>
          <w:szCs w:val="24"/>
        </w:rPr>
        <w:br w:type="page"/>
      </w:r>
    </w:p>
    <w:p w:rsidR="00381AF7" w:rsidRDefault="00715B98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94815" behindDoc="0" locked="0" layoutInCell="1" allowOverlap="1" wp14:anchorId="5D2C517E" wp14:editId="083F3966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1622425" cy="699135"/>
                <wp:effectExtent l="0" t="0" r="0" b="5715"/>
                <wp:wrapNone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5B98" w:rsidRPr="00892CCE" w:rsidRDefault="00715B98" w:rsidP="00715B98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各方评价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517E" id="_x0000_s1070" type="#_x0000_t202" style="position:absolute;left:0;text-align:left;margin-left:0;margin-top:20.1pt;width:127.75pt;height:55.05pt;z-index:2521948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" filled="f" stroked="f">
                <v:textbox>
                  <w:txbxContent>
                    <w:p w:rsidR="00715B98" w:rsidRPr="00892CCE" w:rsidRDefault="00715B98" w:rsidP="00715B98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各方评价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5647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195839" behindDoc="0" locked="0" layoutInCell="1" allowOverlap="1" wp14:anchorId="70550E16" wp14:editId="0A0A5935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2631440" cy="295910"/>
            <wp:effectExtent l="0" t="0" r="0" b="889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4082" w:rsidRDefault="00464082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  <w:r w:rsidRPr="005F0021">
        <w:rPr>
          <w:rFonts w:ascii="微软雅黑" w:eastAsia="微软雅黑" w:hAnsi="微软雅黑" w:hint="eastAsia"/>
          <w:color w:val="FF5050"/>
          <w:sz w:val="24"/>
          <w:szCs w:val="24"/>
        </w:rPr>
        <w:t xml:space="preserve">       </w:t>
      </w:r>
    </w:p>
    <w:p w:rsidR="009F2FCD" w:rsidRPr="005F0021" w:rsidRDefault="009F2FCD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</w:p>
    <w:p w:rsidR="00227547" w:rsidRPr="00464082" w:rsidRDefault="002B0D6B" w:rsidP="002B0D6B">
      <w:pPr>
        <w:widowControl/>
        <w:ind w:firstLineChars="50" w:firstLine="120"/>
        <w:jc w:val="left"/>
        <w:rPr>
          <w:rFonts w:ascii="微软雅黑" w:eastAsia="微软雅黑" w:hAnsi="微软雅黑"/>
          <w:b/>
          <w:color w:val="595959" w:themeColor="text1" w:themeTint="A6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3839" behindDoc="0" locked="0" layoutInCell="1" allowOverlap="1" wp14:anchorId="102CDE48" wp14:editId="2458316C">
            <wp:simplePos x="0" y="0"/>
            <wp:positionH relativeFrom="column">
              <wp:posOffset>-369570</wp:posOffset>
            </wp:positionH>
            <wp:positionV relativeFrom="paragraph">
              <wp:posOffset>101421</wp:posOffset>
            </wp:positionV>
            <wp:extent cx="373380" cy="4000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老师评语</w:t>
      </w:r>
      <w:r w:rsidR="00227547" w:rsidRPr="00C64FC6">
        <w:rPr>
          <w:rFonts w:ascii="微软雅黑" w:eastAsia="微软雅黑" w:hAnsi="微软雅黑" w:hint="eastAsia"/>
          <w:b/>
          <w:color w:val="69A12B"/>
          <w:sz w:val="40"/>
          <w:szCs w:val="40"/>
        </w:rPr>
        <w:t xml:space="preserve"> </w:t>
      </w:r>
      <w:r w:rsidR="00227547" w:rsidRPr="00464082">
        <w:rPr>
          <w:rFonts w:ascii="微软雅黑" w:eastAsia="微软雅黑" w:hAnsi="微软雅黑" w:hint="eastAsia"/>
          <w:b/>
          <w:color w:val="595959" w:themeColor="text1" w:themeTint="A6"/>
          <w:sz w:val="40"/>
          <w:szCs w:val="40"/>
        </w:rPr>
        <w:t xml:space="preserve">               </w:t>
      </w:r>
    </w:p>
    <w:p w:rsidR="00227547" w:rsidRPr="00CD7ABE" w:rsidRDefault="00CF3FCA" w:rsidP="009D00C7">
      <w:pPr>
        <w:ind w:leftChars="57" w:left="12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你是一个多才多艺、懂事认真的女孩。你身上充满着一种向上的朝气，能客服各种困难，不断战胜自我，不断取得进步。你做事总是那么认真，对待同学总是那么友好。组长的工作主动负责，是老师的小助手。</w:t>
      </w:r>
    </w:p>
    <w:p w:rsidR="00227547" w:rsidRPr="00464082" w:rsidRDefault="006B10DE" w:rsidP="00227547">
      <w:pPr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799" behindDoc="0" locked="0" layoutInCell="1" allowOverlap="1" wp14:anchorId="5ADA365E" wp14:editId="0064A046">
                <wp:simplePos x="0" y="0"/>
                <wp:positionH relativeFrom="column">
                  <wp:posOffset>211238</wp:posOffset>
                </wp:positionH>
                <wp:positionV relativeFrom="paragraph">
                  <wp:posOffset>237088</wp:posOffset>
                </wp:positionV>
                <wp:extent cx="4872942" cy="0"/>
                <wp:effectExtent l="0" t="0" r="23495" b="1905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9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1BA41B" id="直接连接符 90" o:spid="_x0000_s1026" style="position:absolute;left:0;text-align:left;z-index:2519807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.65pt,18.65pt" to="400.35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" strokecolor="#886d52" strokeweight="1pt">
                <v:stroke dashstyle="dash"/>
              </v:line>
            </w:pict>
          </mc:Fallback>
        </mc:AlternateContent>
      </w:r>
      <w:r w:rsidR="00227547" w:rsidRPr="0046408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　  </w:t>
      </w:r>
    </w:p>
    <w:p w:rsidR="00227547" w:rsidRPr="00715B98" w:rsidRDefault="002B0D6B" w:rsidP="00227547">
      <w:pPr>
        <w:ind w:leftChars="100" w:left="210"/>
        <w:rPr>
          <w:rFonts w:ascii="微软雅黑" w:eastAsia="微软雅黑" w:hAnsi="微软雅黑"/>
          <w:b/>
          <w:color w:val="886D52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5887" behindDoc="0" locked="0" layoutInCell="1" allowOverlap="1" wp14:anchorId="32802749" wp14:editId="796FDCC7">
            <wp:simplePos x="0" y="0"/>
            <wp:positionH relativeFrom="column">
              <wp:posOffset>-369570</wp:posOffset>
            </wp:positionH>
            <wp:positionV relativeFrom="paragraph">
              <wp:posOffset>109676</wp:posOffset>
            </wp:positionV>
            <wp:extent cx="373380" cy="392430"/>
            <wp:effectExtent l="0" t="0" r="7620" b="762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家长寄语</w:t>
      </w:r>
    </w:p>
    <w:p w:rsidR="00CF3FCA" w:rsidRDefault="00CF3FCA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懂事听话，做事有毅力，肯坚持，对自己的要求严格。再不影响学业的情况下钢琴、舞蹈、绘画、击剑都能有进步，能全面的发展。爱好阅读，喜欢生物学，对动植物学充满了兴趣，自己研究《物种起源》一书，颇有心得。自己写了个儿童剧的小说剧本，希望能坚持写作，不断完善。</w:t>
      </w:r>
    </w:p>
    <w:p w:rsidR="00227547" w:rsidRDefault="006B10DE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7" behindDoc="0" locked="0" layoutInCell="1" allowOverlap="1" wp14:anchorId="5375C683" wp14:editId="684D71F8">
                <wp:simplePos x="0" y="0"/>
                <wp:positionH relativeFrom="column">
                  <wp:posOffset>154305</wp:posOffset>
                </wp:positionH>
                <wp:positionV relativeFrom="paragraph">
                  <wp:posOffset>206375</wp:posOffset>
                </wp:positionV>
                <wp:extent cx="4872355" cy="0"/>
                <wp:effectExtent l="0" t="0" r="23495" b="19050"/>
                <wp:wrapNone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35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EC6639" id="直接连接符 91" o:spid="_x0000_s1026" style="position:absolute;left:0;text-align:left;z-index:2519828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.15pt,16.25pt" to="395.8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" strokecolor="#886d52" strokeweight="1pt">
                <v:stroke dashstyle="dash"/>
              </v:line>
            </w:pict>
          </mc:Fallback>
        </mc:AlternateContent>
      </w:r>
    </w:p>
    <w:p w:rsidR="00227547" w:rsidRPr="00715B98" w:rsidRDefault="002B0D6B" w:rsidP="00227547">
      <w:pPr>
        <w:ind w:leftChars="100" w:left="210"/>
        <w:rPr>
          <w:rFonts w:ascii="微软雅黑" w:eastAsia="微软雅黑" w:hAnsi="微软雅黑"/>
          <w:b/>
          <w:color w:val="886D52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7935" behindDoc="0" locked="0" layoutInCell="1" allowOverlap="1" wp14:anchorId="0786EAAC" wp14:editId="5DE57D88">
            <wp:simplePos x="0" y="0"/>
            <wp:positionH relativeFrom="column">
              <wp:posOffset>-369570</wp:posOffset>
            </wp:positionH>
            <wp:positionV relativeFrom="paragraph">
              <wp:posOffset>140156</wp:posOffset>
            </wp:positionV>
            <wp:extent cx="373380" cy="339090"/>
            <wp:effectExtent l="0" t="0" r="7620" b="381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我的梦想</w:t>
      </w:r>
    </w:p>
    <w:p w:rsidR="00227547" w:rsidRPr="00CD7ABE" w:rsidRDefault="00227547" w:rsidP="00227547">
      <w:pPr>
        <w:ind w:leftChars="100" w:left="21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一个人总会有自己的梦想和目标，没有梦想的人就</w:t>
      </w:r>
      <w:r w:rsidR="0036235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像是一艘破旧的木船，只能漫无目的漂流。我每天都努力朝着目标奋进，希望能成为生物学家，从不向挫折低头。</w:t>
      </w:r>
      <w:bookmarkStart w:id="1" w:name="_GoBack"/>
      <w:bookmarkEnd w:id="1"/>
    </w:p>
    <w:p w:rsidR="00227547" w:rsidRDefault="00227547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</w:p>
    <w:p w:rsidR="00464082" w:rsidRDefault="00464082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446912" w:rsidRDefault="00892CCE" w:rsidP="001A1CBA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1480576" behindDoc="0" locked="0" layoutInCell="1" allowOverlap="1" wp14:anchorId="1B022878" wp14:editId="3CD751BF">
            <wp:simplePos x="0" y="0"/>
            <wp:positionH relativeFrom="margin">
              <wp:align>center</wp:align>
            </wp:positionH>
            <wp:positionV relativeFrom="paragraph">
              <wp:posOffset>-86995</wp:posOffset>
            </wp:positionV>
            <wp:extent cx="2631440" cy="295910"/>
            <wp:effectExtent l="0" t="0" r="0" b="889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1B0B1D62" wp14:editId="14730136">
                <wp:simplePos x="0" y="0"/>
                <wp:positionH relativeFrom="margin">
                  <wp:posOffset>1826260</wp:posOffset>
                </wp:positionH>
                <wp:positionV relativeFrom="paragraph">
                  <wp:posOffset>-31571</wp:posOffset>
                </wp:positionV>
                <wp:extent cx="1622425" cy="699135"/>
                <wp:effectExtent l="0" t="0" r="0" b="5715"/>
                <wp:wrapNone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00E6" w:rsidRPr="00892CCE" w:rsidRDefault="00CF00E6" w:rsidP="00CF00E6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我的爱好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1D62" id="_x0000_s1071" type="#_x0000_t202" style="position:absolute;left:0;text-align:left;margin-left:143.8pt;margin-top:-2.5pt;width:127.75pt;height:55.05pt;z-index:251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" filled="f" stroked="f">
                <v:textbox>
                  <w:txbxContent>
                    <w:p w:rsidR="00CF00E6" w:rsidRPr="00892CCE" w:rsidRDefault="00CF00E6" w:rsidP="00CF00E6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我的爱好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26688" behindDoc="0" locked="0" layoutInCell="1" allowOverlap="1" wp14:anchorId="7E109B8D" wp14:editId="5E2C6629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91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                     </w:t>
      </w:r>
    </w:p>
    <w:p w:rsidR="00446912" w:rsidRDefault="00811274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130816" behindDoc="0" locked="0" layoutInCell="1" allowOverlap="1" wp14:anchorId="3FB844D3">
            <wp:simplePos x="0" y="0"/>
            <wp:positionH relativeFrom="column">
              <wp:posOffset>142875</wp:posOffset>
            </wp:positionH>
            <wp:positionV relativeFrom="paragraph">
              <wp:posOffset>5004435</wp:posOffset>
            </wp:positionV>
            <wp:extent cx="1409700" cy="201930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34912" behindDoc="0" locked="0" layoutInCell="1" allowOverlap="1" wp14:anchorId="5F368726">
            <wp:simplePos x="0" y="0"/>
            <wp:positionH relativeFrom="column">
              <wp:posOffset>3590925</wp:posOffset>
            </wp:positionH>
            <wp:positionV relativeFrom="paragraph">
              <wp:posOffset>6309360</wp:posOffset>
            </wp:positionV>
            <wp:extent cx="1377950" cy="171688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71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1B927C9E" wp14:editId="5DC37CFB">
                <wp:simplePos x="0" y="0"/>
                <wp:positionH relativeFrom="column">
                  <wp:posOffset>4745355</wp:posOffset>
                </wp:positionH>
                <wp:positionV relativeFrom="paragraph">
                  <wp:posOffset>5120640</wp:posOffset>
                </wp:positionV>
                <wp:extent cx="772160" cy="746760"/>
                <wp:effectExtent l="0" t="0" r="0" b="0"/>
                <wp:wrapNone/>
                <wp:docPr id="5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B16BF9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  <w:t>击剑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27C9E" id="_x0000_s1072" type="#_x0000_t202" style="position:absolute;margin-left:373.65pt;margin-top:403.2pt;width:60.8pt;height:58.8pt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" filled="f" stroked="f">
                <v:textbox>
                  <w:txbxContent>
                    <w:p w:rsidR="00A3451D" w:rsidRPr="0001382B" w:rsidRDefault="00B16BF9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  <w:t>击剑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24672" behindDoc="0" locked="0" layoutInCell="1" allowOverlap="1" wp14:anchorId="2CD06815">
            <wp:simplePos x="0" y="0"/>
            <wp:positionH relativeFrom="column">
              <wp:posOffset>2645410</wp:posOffset>
            </wp:positionH>
            <wp:positionV relativeFrom="paragraph">
              <wp:posOffset>3670300</wp:posOffset>
            </wp:positionV>
            <wp:extent cx="1478756" cy="1971675"/>
            <wp:effectExtent l="0" t="0" r="762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756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6240" behindDoc="0" locked="0" layoutInCell="1" allowOverlap="1" wp14:anchorId="561102FF">
            <wp:simplePos x="0" y="0"/>
            <wp:positionH relativeFrom="column">
              <wp:posOffset>57785</wp:posOffset>
            </wp:positionH>
            <wp:positionV relativeFrom="paragraph">
              <wp:posOffset>1280160</wp:posOffset>
            </wp:positionV>
            <wp:extent cx="2081938" cy="229505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938" cy="229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6480" behindDoc="0" locked="0" layoutInCell="1" allowOverlap="1" wp14:anchorId="295A969B">
            <wp:simplePos x="0" y="0"/>
            <wp:positionH relativeFrom="column">
              <wp:posOffset>3331210</wp:posOffset>
            </wp:positionH>
            <wp:positionV relativeFrom="paragraph">
              <wp:posOffset>1050925</wp:posOffset>
            </wp:positionV>
            <wp:extent cx="1263491" cy="168465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91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39C" w:rsidRPr="00A3439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57408" behindDoc="0" locked="0" layoutInCell="1" allowOverlap="1" wp14:anchorId="712A3F72" wp14:editId="7CD0F4A4">
            <wp:simplePos x="0" y="0"/>
            <wp:positionH relativeFrom="column">
              <wp:posOffset>5127965</wp:posOffset>
            </wp:positionH>
            <wp:positionV relativeFrom="paragraph">
              <wp:posOffset>7781487</wp:posOffset>
            </wp:positionV>
            <wp:extent cx="467981" cy="425003"/>
            <wp:effectExtent l="0" t="0" r="889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7981" cy="42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39C" w:rsidRPr="00A3439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47168" behindDoc="0" locked="0" layoutInCell="1" allowOverlap="1" wp14:anchorId="2EA2AFAF" wp14:editId="323A9029">
            <wp:simplePos x="0" y="0"/>
            <wp:positionH relativeFrom="column">
              <wp:posOffset>-524510</wp:posOffset>
            </wp:positionH>
            <wp:positionV relativeFrom="paragraph">
              <wp:posOffset>7059474</wp:posOffset>
            </wp:positionV>
            <wp:extent cx="502285" cy="527685"/>
            <wp:effectExtent l="0" t="0" r="0" b="5715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0228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39C" w:rsidRPr="00A3439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36928" behindDoc="0" locked="0" layoutInCell="1" allowOverlap="1" wp14:anchorId="0BB94898" wp14:editId="5E229E92">
            <wp:simplePos x="0" y="0"/>
            <wp:positionH relativeFrom="column">
              <wp:posOffset>2244064</wp:posOffset>
            </wp:positionH>
            <wp:positionV relativeFrom="paragraph">
              <wp:posOffset>2602016</wp:posOffset>
            </wp:positionV>
            <wp:extent cx="578485" cy="61976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848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02A5A58C" wp14:editId="27CCA3C2">
                <wp:simplePos x="0" y="0"/>
                <wp:positionH relativeFrom="column">
                  <wp:posOffset>-523240</wp:posOffset>
                </wp:positionH>
                <wp:positionV relativeFrom="paragraph">
                  <wp:posOffset>842645</wp:posOffset>
                </wp:positionV>
                <wp:extent cx="3090545" cy="3090545"/>
                <wp:effectExtent l="57150" t="57150" r="128905" b="128905"/>
                <wp:wrapNone/>
                <wp:docPr id="317" name="椭圆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545" cy="3090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1FA64" id="椭圆 317" o:spid="_x0000_s1026" style="position:absolute;left:0;text-align:left;margin-left:-41.2pt;margin-top:66.35pt;width:243.35pt;height:243.3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" fillcolor="white [3212]" strokecolor="#dfa6a5" strokeweight="4.5pt">
                <v:shadow on="t" color="black" opacity="26214f" origin="-.5,-.5" offset=".74836mm,.74836mm"/>
              </v:oval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4496" behindDoc="0" locked="0" layoutInCell="1" allowOverlap="1" wp14:anchorId="70B31049" wp14:editId="2084A3F4">
                <wp:simplePos x="0" y="0"/>
                <wp:positionH relativeFrom="column">
                  <wp:posOffset>2373630</wp:posOffset>
                </wp:positionH>
                <wp:positionV relativeFrom="paragraph">
                  <wp:posOffset>7697470</wp:posOffset>
                </wp:positionV>
                <wp:extent cx="772160" cy="746760"/>
                <wp:effectExtent l="0" t="0" r="0" b="0"/>
                <wp:wrapNone/>
                <wp:docPr id="5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1049" id="_x0000_s1073" type="#_x0000_t202" style="position:absolute;margin-left:186.9pt;margin-top:606.1pt;width:60.8pt;height:58.8pt;z-index:2514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 wp14:anchorId="2F9EA33E" wp14:editId="73E9573D">
                <wp:simplePos x="0" y="0"/>
                <wp:positionH relativeFrom="column">
                  <wp:posOffset>4906645</wp:posOffset>
                </wp:positionH>
                <wp:positionV relativeFrom="paragraph">
                  <wp:posOffset>2477135</wp:posOffset>
                </wp:positionV>
                <wp:extent cx="772160" cy="746760"/>
                <wp:effectExtent l="0" t="0" r="0" b="0"/>
                <wp:wrapNone/>
                <wp:docPr id="5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画画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EA33E" id="_x0000_s1074" type="#_x0000_t202" style="position:absolute;margin-left:386.35pt;margin-top:195.05pt;width:60.8pt;height:58.8pt;z-index:2514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画画</w:t>
                      </w: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59C4B792" wp14:editId="6AC331FB">
                <wp:simplePos x="0" y="0"/>
                <wp:positionH relativeFrom="column">
                  <wp:posOffset>581660</wp:posOffset>
                </wp:positionH>
                <wp:positionV relativeFrom="paragraph">
                  <wp:posOffset>7223125</wp:posOffset>
                </wp:positionV>
                <wp:extent cx="772160" cy="746760"/>
                <wp:effectExtent l="0" t="0" r="0" b="0"/>
                <wp:wrapNone/>
                <wp:docPr id="5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B792" id="_x0000_s1075" type="#_x0000_t202" style="position:absolute;margin-left:45.8pt;margin-top:568.75pt;width:60.8pt;height:58.8pt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5D615122" wp14:editId="79727537">
                <wp:simplePos x="0" y="0"/>
                <wp:positionH relativeFrom="column">
                  <wp:posOffset>-413385</wp:posOffset>
                </wp:positionH>
                <wp:positionV relativeFrom="paragraph">
                  <wp:posOffset>4700270</wp:posOffset>
                </wp:positionV>
                <wp:extent cx="2549525" cy="2549525"/>
                <wp:effectExtent l="76200" t="38100" r="98425" b="136525"/>
                <wp:wrapNone/>
                <wp:docPr id="320" name="椭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7B8A25" id="椭圆 320" o:spid="_x0000_s1026" style="position:absolute;left:0;text-align:left;margin-left:-32.55pt;margin-top:370.1pt;width:200.75pt;height:200.7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3707C674" wp14:editId="40551334">
                <wp:simplePos x="0" y="0"/>
                <wp:positionH relativeFrom="column">
                  <wp:posOffset>578485</wp:posOffset>
                </wp:positionH>
                <wp:positionV relativeFrom="paragraph">
                  <wp:posOffset>3883660</wp:posOffset>
                </wp:positionV>
                <wp:extent cx="772160" cy="746760"/>
                <wp:effectExtent l="0" t="0" r="0" b="0"/>
                <wp:wrapNone/>
                <wp:docPr id="5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39FA" w:rsidRPr="0001382B" w:rsidRDefault="00381108" w:rsidP="00D539F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钢琴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7C674" id="_x0000_s1076" type="#_x0000_t202" style="position:absolute;margin-left:45.55pt;margin-top:305.8pt;width:60.8pt;height:58.8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" filled="f" stroked="f">
                <v:textbox>
                  <w:txbxContent>
                    <w:p w:rsidR="00D539FA" w:rsidRPr="0001382B" w:rsidRDefault="00381108" w:rsidP="00D539F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钢琴</w:t>
                      </w:r>
                    </w:p>
                  </w:txbxContent>
                </v:textbox>
              </v:shape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1ACE7B2C" wp14:editId="7E58132F">
                <wp:simplePos x="0" y="0"/>
                <wp:positionH relativeFrom="column">
                  <wp:posOffset>3008630</wp:posOffset>
                </wp:positionH>
                <wp:positionV relativeFrom="paragraph">
                  <wp:posOffset>5899150</wp:posOffset>
                </wp:positionV>
                <wp:extent cx="2549525" cy="2549525"/>
                <wp:effectExtent l="76200" t="38100" r="98425" b="136525"/>
                <wp:wrapNone/>
                <wp:docPr id="321" name="椭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FD9E0" id="椭圆 321" o:spid="_x0000_s1026" style="position:absolute;left:0;text-align:left;margin-left:236.9pt;margin-top:464.5pt;width:200.75pt;height:200.7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13E4E7DD" wp14:editId="4F9FD171">
                <wp:simplePos x="0" y="0"/>
                <wp:positionH relativeFrom="column">
                  <wp:posOffset>2033270</wp:posOffset>
                </wp:positionH>
                <wp:positionV relativeFrom="paragraph">
                  <wp:posOffset>3336925</wp:posOffset>
                </wp:positionV>
                <wp:extent cx="2549525" cy="2549525"/>
                <wp:effectExtent l="76200" t="38100" r="98425" b="136525"/>
                <wp:wrapNone/>
                <wp:docPr id="319" name="椭圆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6363E4" id="椭圆 319" o:spid="_x0000_s1026" style="position:absolute;left:0;text-align:left;margin-left:160.1pt;margin-top:262.75pt;width:200.75pt;height:200.7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09B86E2D" wp14:editId="036771DE">
                <wp:simplePos x="0" y="0"/>
                <wp:positionH relativeFrom="column">
                  <wp:posOffset>2692400</wp:posOffset>
                </wp:positionH>
                <wp:positionV relativeFrom="paragraph">
                  <wp:posOffset>562431</wp:posOffset>
                </wp:positionV>
                <wp:extent cx="2549525" cy="2549525"/>
                <wp:effectExtent l="114300" t="57150" r="79375" b="136525"/>
                <wp:wrapNone/>
                <wp:docPr id="318" name="椭圆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0466C0" id="椭圆 318" o:spid="_x0000_s1026" style="position:absolute;left:0;text-align:left;margin-left:212pt;margin-top:44.3pt;width:200.75pt;height:200.7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" fillcolor="white [3212]" strokecolor="#dfa6a5" strokeweight="4.5pt">
                <v:shadow on="t" color="black" opacity="26214f" origin=".5,-.5" offset="-.74836mm,.74836mm"/>
              </v:oval>
            </w:pict>
          </mc:Fallback>
        </mc:AlternateContent>
      </w:r>
      <w:r w:rsidR="00446912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ED54B0" w:rsidRDefault="006977A9" w:rsidP="00AA0F55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187136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6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47200" behindDoc="0" locked="0" layoutInCell="1" allowOverlap="1" wp14:anchorId="10838D15" wp14:editId="21C8193A">
            <wp:simplePos x="0" y="0"/>
            <wp:positionH relativeFrom="margin">
              <wp:align>center</wp:align>
            </wp:positionH>
            <wp:positionV relativeFrom="paragraph">
              <wp:posOffset>-60325</wp:posOffset>
            </wp:positionV>
            <wp:extent cx="2631440" cy="295910"/>
            <wp:effectExtent l="0" t="0" r="0" b="889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6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1056" behindDoc="0" locked="0" layoutInCell="1" allowOverlap="1" wp14:anchorId="3F9DEEC6" wp14:editId="28DE0B0E">
                <wp:simplePos x="0" y="0"/>
                <wp:positionH relativeFrom="margin">
                  <wp:align>center</wp:align>
                </wp:positionH>
                <wp:positionV relativeFrom="paragraph">
                  <wp:posOffset>-5080</wp:posOffset>
                </wp:positionV>
                <wp:extent cx="1622425" cy="699135"/>
                <wp:effectExtent l="0" t="0" r="0" b="5715"/>
                <wp:wrapNone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00E6" w:rsidRPr="00892CCE" w:rsidRDefault="00CF00E6" w:rsidP="00CF00E6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社会实践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EEC6" id="_x0000_s1077" type="#_x0000_t202" style="position:absolute;left:0;text-align:left;margin-left:0;margin-top:-.4pt;width:127.75pt;height:55.05pt;z-index:252141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" filled="f" stroked="f">
                <v:textbox>
                  <w:txbxContent>
                    <w:p w:rsidR="00CF00E6" w:rsidRPr="00892CCE" w:rsidRDefault="00CF00E6" w:rsidP="00CF00E6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社会实践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1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</w:t>
      </w:r>
      <w:r w:rsidR="00ED54B0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</w:t>
      </w:r>
    </w:p>
    <w:p w:rsidR="00ED54B0" w:rsidRDefault="00A50AC5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43456" behindDoc="0" locked="0" layoutInCell="1" allowOverlap="1" wp14:anchorId="7933D36E">
            <wp:simplePos x="0" y="0"/>
            <wp:positionH relativeFrom="column">
              <wp:posOffset>4200525</wp:posOffset>
            </wp:positionH>
            <wp:positionV relativeFrom="paragraph">
              <wp:posOffset>6449060</wp:posOffset>
            </wp:positionV>
            <wp:extent cx="1162050" cy="15494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41408" behindDoc="0" locked="0" layoutInCell="1" allowOverlap="1" wp14:anchorId="693E26EA">
            <wp:simplePos x="0" y="0"/>
            <wp:positionH relativeFrom="column">
              <wp:posOffset>3057526</wp:posOffset>
            </wp:positionH>
            <wp:positionV relativeFrom="paragraph">
              <wp:posOffset>6442710</wp:posOffset>
            </wp:positionV>
            <wp:extent cx="1164432" cy="155257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776" cy="1574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37312" behindDoc="0" locked="0" layoutInCell="1" allowOverlap="1" wp14:anchorId="6BA0F839">
            <wp:simplePos x="0" y="0"/>
            <wp:positionH relativeFrom="column">
              <wp:posOffset>-47625</wp:posOffset>
            </wp:positionH>
            <wp:positionV relativeFrom="paragraph">
              <wp:posOffset>6461760</wp:posOffset>
            </wp:positionV>
            <wp:extent cx="2352040" cy="1600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446" cy="1605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30144" behindDoc="0" locked="0" layoutInCell="1" allowOverlap="1" wp14:anchorId="1416317C">
            <wp:simplePos x="0" y="0"/>
            <wp:positionH relativeFrom="column">
              <wp:posOffset>4267200</wp:posOffset>
            </wp:positionH>
            <wp:positionV relativeFrom="paragraph">
              <wp:posOffset>4042410</wp:posOffset>
            </wp:positionV>
            <wp:extent cx="1014095" cy="148590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1486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21952" behindDoc="0" locked="0" layoutInCell="1" allowOverlap="1" wp14:anchorId="328022A4">
            <wp:simplePos x="0" y="0"/>
            <wp:positionH relativeFrom="column">
              <wp:posOffset>3064510</wp:posOffset>
            </wp:positionH>
            <wp:positionV relativeFrom="paragraph">
              <wp:posOffset>4070985</wp:posOffset>
            </wp:positionV>
            <wp:extent cx="1108623" cy="1478280"/>
            <wp:effectExtent l="0" t="0" r="0" b="762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623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03520" behindDoc="0" locked="0" layoutInCell="1" allowOverlap="1" wp14:anchorId="3A1A9566">
            <wp:simplePos x="0" y="0"/>
            <wp:positionH relativeFrom="column">
              <wp:posOffset>-1</wp:posOffset>
            </wp:positionH>
            <wp:positionV relativeFrom="paragraph">
              <wp:posOffset>4032885</wp:posOffset>
            </wp:positionV>
            <wp:extent cx="2200275" cy="1584198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07" cy="159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56416" behindDoc="0" locked="0" layoutInCell="1" allowOverlap="1" wp14:anchorId="63097E08" wp14:editId="7E34F18A">
            <wp:simplePos x="0" y="0"/>
            <wp:positionH relativeFrom="column">
              <wp:posOffset>-280035</wp:posOffset>
            </wp:positionH>
            <wp:positionV relativeFrom="paragraph">
              <wp:posOffset>3787140</wp:posOffset>
            </wp:positionV>
            <wp:extent cx="2729865" cy="2008505"/>
            <wp:effectExtent l="0" t="0" r="0" b="0"/>
            <wp:wrapNone/>
            <wp:docPr id="3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64608" behindDoc="0" locked="0" layoutInCell="1" allowOverlap="1" wp14:anchorId="1624B2A9" wp14:editId="18E6AFE6">
            <wp:simplePos x="0" y="0"/>
            <wp:positionH relativeFrom="column">
              <wp:posOffset>2823210</wp:posOffset>
            </wp:positionH>
            <wp:positionV relativeFrom="paragraph">
              <wp:posOffset>3787140</wp:posOffset>
            </wp:positionV>
            <wp:extent cx="2729865" cy="2008505"/>
            <wp:effectExtent l="0" t="0" r="0" b="0"/>
            <wp:wrapNone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72800" behindDoc="0" locked="0" layoutInCell="1" allowOverlap="1" wp14:anchorId="4EEBD6B1" wp14:editId="48981AB1">
            <wp:simplePos x="0" y="0"/>
            <wp:positionH relativeFrom="column">
              <wp:posOffset>-280035</wp:posOffset>
            </wp:positionH>
            <wp:positionV relativeFrom="paragraph">
              <wp:posOffset>6233795</wp:posOffset>
            </wp:positionV>
            <wp:extent cx="2729865" cy="2008505"/>
            <wp:effectExtent l="0" t="0" r="0" b="0"/>
            <wp:wrapNone/>
            <wp:docPr id="3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80992" behindDoc="0" locked="0" layoutInCell="1" allowOverlap="1" wp14:anchorId="0CABCB21" wp14:editId="359C7972">
            <wp:simplePos x="0" y="0"/>
            <wp:positionH relativeFrom="column">
              <wp:posOffset>2823210</wp:posOffset>
            </wp:positionH>
            <wp:positionV relativeFrom="paragraph">
              <wp:posOffset>6234251</wp:posOffset>
            </wp:positionV>
            <wp:extent cx="2729865" cy="2008505"/>
            <wp:effectExtent l="0" t="0" r="0" b="0"/>
            <wp:wrapNone/>
            <wp:docPr id="3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B13A95" w:rsidRPr="002E65EA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7D47F7BA" wp14:editId="4CF78D5C">
                <wp:simplePos x="0" y="0"/>
                <wp:positionH relativeFrom="column">
                  <wp:posOffset>-505460</wp:posOffset>
                </wp:positionH>
                <wp:positionV relativeFrom="paragraph">
                  <wp:posOffset>621030</wp:posOffset>
                </wp:positionV>
                <wp:extent cx="6284595" cy="2807335"/>
                <wp:effectExtent l="0" t="0" r="0" b="0"/>
                <wp:wrapNone/>
                <wp:docPr id="4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4595" cy="280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65EA" w:rsidRPr="00CD7ABE" w:rsidRDefault="002E65EA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思想品德教育离不开社会实践活动，只有在实践中亲身体验，高尚的思想，良好的品德才会不断地内化为学生自身的素质。</w:t>
                            </w:r>
                          </w:p>
                          <w:p w:rsidR="00AA0F55" w:rsidRPr="00CD7ABE" w:rsidRDefault="00AA0F55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通过这些活动，学生们在实践中增长了见识，培养了能力，得到了锻炼，孩子们也学到很多书本上学不到的东西。我们将在今后的工作中，为学生们提供更多体验实践的机会。</w:t>
                            </w:r>
                          </w:p>
                          <w:p w:rsidR="00AA0F55" w:rsidRPr="00CD7ABE" w:rsidRDefault="00AA0F55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通过广泛开展丰富多彩的社会实践活动，让学生走进社会，了解社会，关注社会。学生的体魄得到了锻炼，审美情趣得到了陶冶，劳动观念和劳动技能得到了增强，而学生在实践中取得的思想上的进步和意志品质受到的锻炼，又迁移到科学文化知识的学习上，有利地促进了学生身心健康的发展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F7BA" id="_x0000_s1078" type="#_x0000_t202" style="position:absolute;margin-left:-39.8pt;margin-top:48.9pt;width:494.85pt;height:221.05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" filled="f" stroked="f">
                <v:textbox>
                  <w:txbxContent>
                    <w:p w:rsidR="002E65EA" w:rsidRPr="00CD7ABE" w:rsidRDefault="002E65EA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思想品德教育离不开社会实践活动，只有在实践中亲身体验，高尚的思想，良好的品德才会不断地内化为学生自身的素质。</w:t>
                      </w:r>
                    </w:p>
                    <w:p w:rsidR="00AA0F55" w:rsidRPr="00CD7ABE" w:rsidRDefault="00AA0F55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通过这些活动，学生们在实践中增长了见识，培养了能力，得到了锻炼，孩子们也学到很多书本上学不到的东西。我们将在今后的工作中，为学生们提供更多体验实践的机会。</w:t>
                      </w:r>
                    </w:p>
                    <w:p w:rsidR="00AA0F55" w:rsidRPr="00CD7ABE" w:rsidRDefault="00AA0F55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通过广泛开展丰富多彩的社会实践活动，让学生走进社会，了解社会，关注社会。学生的体魄得到了锻炼，审美情趣得到了陶冶，劳动观念和劳动技能得到了增强，而学生在实践中取得的思想上的进步和意志品质受到的锻炼，又迁移到科学文化知识的学习上，有利地促进了学生身心健康的发展。</w:t>
                      </w:r>
                    </w:p>
                  </w:txbxContent>
                </v:textbox>
              </v:shape>
            </w:pict>
          </mc:Fallback>
        </mc:AlternateContent>
      </w:r>
      <w:r w:rsidR="00ED54B0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464082" w:rsidRPr="00464082" w:rsidRDefault="00386186" w:rsidP="001A1CBA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255231" behindDoc="0" locked="0" layoutInCell="1" allowOverlap="1" wp14:anchorId="5E901B61" wp14:editId="59775032">
            <wp:simplePos x="0" y="0"/>
            <wp:positionH relativeFrom="column">
              <wp:posOffset>642620</wp:posOffset>
            </wp:positionH>
            <wp:positionV relativeFrom="paragraph">
              <wp:posOffset>1942644</wp:posOffset>
            </wp:positionV>
            <wp:extent cx="4095115" cy="460375"/>
            <wp:effectExtent l="0" t="0" r="0" b="0"/>
            <wp:wrapNone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9511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319" behindDoc="0" locked="0" layoutInCell="1" allowOverlap="1" wp14:anchorId="58BA113A" wp14:editId="7533C817">
                <wp:simplePos x="0" y="0"/>
                <wp:positionH relativeFrom="margin">
                  <wp:align>center</wp:align>
                </wp:positionH>
                <wp:positionV relativeFrom="paragraph">
                  <wp:posOffset>2240799</wp:posOffset>
                </wp:positionV>
                <wp:extent cx="3618964" cy="927279"/>
                <wp:effectExtent l="0" t="0" r="0" b="0"/>
                <wp:wrapNone/>
                <wp:docPr id="501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8964" cy="9272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8A7A77" w:rsidRDefault="004A57D4" w:rsidP="004A57D4">
                            <w:pPr>
                              <w:pStyle w:val="a5"/>
                              <w:spacing w:before="0" w:beforeAutospacing="0" w:after="0" w:afterAutospacing="0"/>
                              <w:jc w:val="distribute"/>
                              <w:rPr>
                                <w:color w:val="C96765"/>
                                <w:sz w:val="80"/>
                                <w:szCs w:val="80"/>
                              </w:rPr>
                            </w:pP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感谢</w:t>
                            </w:r>
                            <w:r w:rsidR="00386186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您的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审阅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113A" id="TextBox 1" o:spid="_x0000_s1079" type="#_x0000_t202" style="position:absolute;left:0;text-align:left;margin-left:0;margin-top:176.45pt;width:284.95pt;height:73pt;z-index:25196031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" filled="f" stroked="f">
                <v:textbox>
                  <w:txbxContent>
                    <w:p w:rsidR="004A57D4" w:rsidRPr="008A7A77" w:rsidRDefault="004A57D4" w:rsidP="004A57D4">
                      <w:pPr>
                        <w:pStyle w:val="a5"/>
                        <w:spacing w:before="0" w:beforeAutospacing="0" w:after="0" w:afterAutospacing="0"/>
                        <w:jc w:val="distribute"/>
                        <w:rPr>
                          <w:color w:val="C96765"/>
                          <w:sz w:val="80"/>
                          <w:szCs w:val="80"/>
                        </w:rPr>
                      </w:pPr>
                      <w:r w:rsidRPr="008A7A77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感谢</w:t>
                      </w:r>
                      <w:r w:rsidR="00386186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您的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审阅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199" behindDoc="0" locked="0" layoutInCell="1" allowOverlap="1" wp14:anchorId="4A166E5A" wp14:editId="59945167">
                <wp:simplePos x="0" y="0"/>
                <wp:positionH relativeFrom="column">
                  <wp:posOffset>930910</wp:posOffset>
                </wp:positionH>
                <wp:positionV relativeFrom="paragraph">
                  <wp:posOffset>3162935</wp:posOffset>
                </wp:positionV>
                <wp:extent cx="3412490" cy="1425575"/>
                <wp:effectExtent l="0" t="0" r="0" b="0"/>
                <wp:wrapNone/>
                <wp:docPr id="498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2490" cy="14255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8A7A77" w:rsidRDefault="004A57D4" w:rsidP="004A57D4">
                            <w:pPr>
                              <w:pStyle w:val="a5"/>
                              <w:spacing w:before="0" w:beforeAutospacing="0" w:after="0" w:afterAutospacing="0" w:line="480" w:lineRule="auto"/>
                              <w:rPr>
                                <w:color w:val="C96765"/>
                              </w:rPr>
                            </w:pP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 xml:space="preserve">     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感谢</w:t>
                            </w: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老师的关注，未来学习之路还很漫长，我将继续努力，认真踏实，勤奋刻苦。做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老师</w:t>
                            </w: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的好帮手，同学的好榜样。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6E5A" id="TextBox 2" o:spid="_x0000_s1080" type="#_x0000_t202" style="position:absolute;left:0;text-align:left;margin-left:73.3pt;margin-top:249.05pt;width:268.7pt;height:112.25pt;z-index:251955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" filled="f" stroked="f">
                <v:textbox>
                  <w:txbxContent>
                    <w:p w:rsidR="004A57D4" w:rsidRPr="008A7A77" w:rsidRDefault="004A57D4" w:rsidP="004A57D4">
                      <w:pPr>
                        <w:pStyle w:val="a5"/>
                        <w:spacing w:before="0" w:beforeAutospacing="0" w:after="0" w:afterAutospacing="0" w:line="480" w:lineRule="auto"/>
                        <w:rPr>
                          <w:color w:val="C96765"/>
                        </w:rPr>
                      </w:pP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 xml:space="preserve">     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感谢</w:t>
                      </w: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老师的关注，未来学习之路还很漫长，我将继续努力，认真踏实，勤奋刻苦。做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老师</w:t>
                      </w: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的好帮手，同学的好榜样。</w:t>
                      </w:r>
                    </w:p>
                  </w:txbxContent>
                </v:textbox>
              </v:shape>
            </w:pict>
          </mc:Fallback>
        </mc:AlternateContent>
      </w:r>
      <w:r w:rsidR="008A7A77"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8271" behindDoc="0" locked="0" layoutInCell="1" allowOverlap="1" wp14:anchorId="32E5BBB0" wp14:editId="325E0BDB">
                <wp:simplePos x="0" y="0"/>
                <wp:positionH relativeFrom="margin">
                  <wp:align>center</wp:align>
                </wp:positionH>
                <wp:positionV relativeFrom="paragraph">
                  <wp:posOffset>5290820</wp:posOffset>
                </wp:positionV>
                <wp:extent cx="1719580" cy="883920"/>
                <wp:effectExtent l="0" t="0" r="0" b="0"/>
                <wp:wrapNone/>
                <wp:docPr id="500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883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386186" w:rsidRDefault="00CF3FCA" w:rsidP="004A57D4">
                            <w:pPr>
                              <w:pStyle w:val="a5"/>
                              <w:spacing w:before="0" w:beforeAutospacing="0" w:after="0" w:afterAutospacing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BF9E6D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color w:val="BF9E6D"/>
                                <w:kern w:val="24"/>
                                <w:sz w:val="64"/>
                                <w:szCs w:val="64"/>
                              </w:rPr>
                              <w:t>黄鑫婷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E5BBB0" id="TextBox 5" o:spid="_x0000_s1081" type="#_x0000_t202" style="position:absolute;left:0;text-align:left;margin-left:0;margin-top:416.6pt;width:135.4pt;height:69.6pt;z-index:25195827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" filled="f" stroked="f">
                <v:textbox style="mso-fit-shape-to-text:t">
                  <w:txbxContent>
                    <w:p w:rsidR="004A57D4" w:rsidRPr="00386186" w:rsidRDefault="00CF3FCA" w:rsidP="004A57D4">
                      <w:pPr>
                        <w:pStyle w:val="a5"/>
                        <w:spacing w:before="0" w:beforeAutospacing="0" w:after="0" w:afterAutospacing="0"/>
                        <w:jc w:val="distribute"/>
                        <w:rPr>
                          <w:rFonts w:ascii="微软雅黑" w:eastAsia="微软雅黑" w:hAnsi="微软雅黑"/>
                          <w:b/>
                          <w:color w:val="BF9E6D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color w:val="BF9E6D"/>
                          <w:kern w:val="24"/>
                          <w:sz w:val="64"/>
                          <w:szCs w:val="64"/>
                        </w:rPr>
                        <w:t>黄鑫婷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7"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1" behindDoc="0" locked="0" layoutInCell="1" allowOverlap="1" wp14:anchorId="5CF99DE2" wp14:editId="6F2AD252">
                <wp:simplePos x="0" y="0"/>
                <wp:positionH relativeFrom="margin">
                  <wp:align>center</wp:align>
                </wp:positionH>
                <wp:positionV relativeFrom="paragraph">
                  <wp:posOffset>5902325</wp:posOffset>
                </wp:positionV>
                <wp:extent cx="2008505" cy="431800"/>
                <wp:effectExtent l="0" t="0" r="0" b="6350"/>
                <wp:wrapNone/>
                <wp:docPr id="49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43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57D4" w:rsidRPr="00386186" w:rsidRDefault="004A57D4" w:rsidP="004A57D4">
                            <w:pPr>
                              <w:pStyle w:val="a5"/>
                              <w:spacing w:before="0" w:beforeAutospacing="0" w:after="0" w:afterAutospacing="0"/>
                              <w:jc w:val="both"/>
                              <w:textAlignment w:val="baseline"/>
                              <w:rPr>
                                <w:color w:val="BF9E6D"/>
                              </w:rPr>
                            </w:pPr>
                            <w:r w:rsidRPr="0038618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BF9E6D"/>
                                <w:kern w:val="24"/>
                              </w:rPr>
                              <w:t>联系方式：1</w:t>
                            </w:r>
                            <w:r w:rsidR="00951C6B"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BF9E6D"/>
                                <w:kern w:val="24"/>
                              </w:rPr>
                              <w:t>5221409708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F99DE2" id="Text Box 3" o:spid="_x0000_s1082" type="#_x0000_t202" style="position:absolute;left:0;text-align:left;margin-left:0;margin-top:464.75pt;width:158.15pt;height:34pt;z-index:25198387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" filled="f" stroked="f">
                <v:textbox>
                  <w:txbxContent>
                    <w:p w:rsidR="004A57D4" w:rsidRPr="00386186" w:rsidRDefault="004A57D4" w:rsidP="004A57D4">
                      <w:pPr>
                        <w:pStyle w:val="a5"/>
                        <w:spacing w:before="0" w:beforeAutospacing="0" w:after="0" w:afterAutospacing="0"/>
                        <w:jc w:val="both"/>
                        <w:textAlignment w:val="baseline"/>
                        <w:rPr>
                          <w:color w:val="BF9E6D"/>
                        </w:rPr>
                      </w:pPr>
                      <w:r w:rsidRPr="00386186">
                        <w:rPr>
                          <w:rFonts w:ascii="微软雅黑" w:eastAsia="微软雅黑" w:hAnsi="微软雅黑" w:hint="eastAsia"/>
                          <w:b/>
                          <w:bCs/>
                          <w:color w:val="BF9E6D"/>
                          <w:kern w:val="24"/>
                        </w:rPr>
                        <w:t>联系方式：1</w:t>
                      </w:r>
                      <w:r w:rsidR="00951C6B">
                        <w:rPr>
                          <w:rFonts w:ascii="微软雅黑" w:eastAsia="微软雅黑" w:hAnsi="微软雅黑"/>
                          <w:b/>
                          <w:bCs/>
                          <w:color w:val="BF9E6D"/>
                          <w:kern w:val="24"/>
                        </w:rPr>
                        <w:t>5221409708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7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59327" behindDoc="0" locked="0" layoutInCell="1" allowOverlap="1" wp14:anchorId="58D39138" wp14:editId="4776EDBB">
            <wp:simplePos x="0" y="0"/>
            <wp:positionH relativeFrom="margin">
              <wp:align>center</wp:align>
            </wp:positionH>
            <wp:positionV relativeFrom="paragraph">
              <wp:posOffset>6293306</wp:posOffset>
            </wp:positionV>
            <wp:extent cx="2040255" cy="591820"/>
            <wp:effectExtent l="0" t="0" r="0" b="0"/>
            <wp:wrapNone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204025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971" behindDoc="0" locked="0" layoutInCell="1" allowOverlap="1" wp14:anchorId="388AF75A" wp14:editId="463FF80F">
                <wp:simplePos x="0" y="0"/>
                <wp:positionH relativeFrom="column">
                  <wp:posOffset>247918</wp:posOffset>
                </wp:positionH>
                <wp:positionV relativeFrom="paragraph">
                  <wp:posOffset>1468192</wp:posOffset>
                </wp:positionV>
                <wp:extent cx="4893972" cy="6130343"/>
                <wp:effectExtent l="38100" t="38100" r="40005" b="1371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3972" cy="613034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76200"/>
                        <a:effectLst>
                          <a:outerShdw blurRad="40000" dist="50800" dir="5400000" sx="83000" sy="83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17EF5" id="矩形 31" o:spid="_x0000_s1026" style="position:absolute;left:0;text-align:left;margin-left:19.5pt;margin-top:115.6pt;width:385.35pt;height:482.7pt;z-index:2516469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" fillcolor="#fde9d9 [665]" strokecolor="white [3201]" strokeweight="6pt">
                <v:shadow on="t" type="perspective" color="black" opacity="24903f" origin=",.5" offset="0,4pt" matrix="54395f,,,54395f"/>
              </v:rect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21791" behindDoc="0" locked="0" layoutInCell="1" allowOverlap="1" wp14:anchorId="1F1C326A" wp14:editId="17C6D39E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FBF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93119" behindDoc="1" locked="0" layoutInCell="1" allowOverlap="1" wp14:anchorId="41B11656" wp14:editId="41B2B51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54819" cy="10686415"/>
            <wp:effectExtent l="0" t="0" r="8255" b="635"/>
            <wp:wrapNone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4819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897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ED54B0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</w:t>
      </w:r>
    </w:p>
    <w:sectPr w:rsidR="00464082" w:rsidRPr="00464082" w:rsidSect="00062BD1">
      <w:headerReference w:type="even" r:id="rId52"/>
      <w:headerReference w:type="default" r:id="rId53"/>
      <w:pgSz w:w="11906" w:h="16838" w:code="10"/>
      <w:pgMar w:top="1440" w:right="1800" w:bottom="1440" w:left="180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518F" w:rsidRDefault="00DA518F" w:rsidP="006739D8">
      <w:r>
        <w:separator/>
      </w:r>
    </w:p>
  </w:endnote>
  <w:endnote w:type="continuationSeparator" w:id="0">
    <w:p w:rsidR="00DA518F" w:rsidRDefault="00DA518F" w:rsidP="00673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DC1BD451-4321-4CCC-8927-8D84EDDCD7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EB69842-E68E-4B46-A63D-7A9E91667CE4}"/>
    <w:embedBold r:id="rId3" w:fontKey="{72F9818B-0875-435F-81E7-16B84BCC56A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F6773007-7432-48E3-8E40-145E9F819DD6}"/>
    <w:embedBold r:id="rId5" w:fontKey="{5FAB235A-70C0-4B04-98A6-A1850D282C60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6" w:subsetted="1" w:fontKey="{FCCEFFBC-9E23-4E08-85B2-79AAD711C9F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7BD5044F-2E56-468D-9105-4887B47015AB}"/>
    <w:embedBold r:id="rId8" w:subsetted="1" w:fontKey="{0E77067D-DDB0-42A5-82C8-06181FC641D0}"/>
  </w:font>
  <w:font w:name="华康雅宋体W9(P)">
    <w:altName w:val="宋体"/>
    <w:charset w:val="86"/>
    <w:family w:val="roman"/>
    <w:pitch w:val="variable"/>
    <w:sig w:usb0="00000001" w:usb1="080F0000" w:usb2="00000012" w:usb3="00000000" w:csb0="00040000" w:csb1="00000000"/>
    <w:embedRegular r:id="rId9" w:subsetted="1" w:fontKey="{15250329-ED14-4B29-80B8-9488630AF087}"/>
  </w:font>
  <w:font w:name="汉仪仿宋简">
    <w:altName w:val="Arial Unicode MS"/>
    <w:charset w:val="86"/>
    <w:family w:val="modern"/>
    <w:pitch w:val="fixed"/>
    <w:sig w:usb0="00000000" w:usb1="080E0800" w:usb2="00000012" w:usb3="00000000" w:csb0="00040000" w:csb1="00000000"/>
    <w:embedBold r:id="rId10" w:subsetted="1" w:fontKey="{1759303F-2160-4302-97EE-7F29B5F5F2E4}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11" w:fontKey="{BD183BA1-BF70-4BC4-8508-2C26B24A266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518F" w:rsidRDefault="00DA518F" w:rsidP="006739D8">
      <w:r>
        <w:separator/>
      </w:r>
    </w:p>
  </w:footnote>
  <w:footnote w:type="continuationSeparator" w:id="0">
    <w:p w:rsidR="00DA518F" w:rsidRDefault="00DA518F" w:rsidP="006739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39D8" w:rsidRDefault="006739D8" w:rsidP="00BA4818">
    <w:pPr>
      <w:pStyle w:val="a8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39D8" w:rsidRDefault="006739D8" w:rsidP="00BA4818">
    <w:pPr>
      <w:pStyle w:val="a8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2403F"/>
    <w:multiLevelType w:val="hybridMultilevel"/>
    <w:tmpl w:val="D6D2B2C0"/>
    <w:lvl w:ilvl="0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TrueTypeFonts/>
  <w:embedSystemFonts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fff2f7,#fcf6f8,#f7f8d6,#edf8d6,#edf8c8,#edf6c3,#b29873,#cebea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B59"/>
    <w:rsid w:val="000001AA"/>
    <w:rsid w:val="0001382B"/>
    <w:rsid w:val="00024A4E"/>
    <w:rsid w:val="000253DC"/>
    <w:rsid w:val="00030D80"/>
    <w:rsid w:val="000365AD"/>
    <w:rsid w:val="00043A9D"/>
    <w:rsid w:val="00043EDF"/>
    <w:rsid w:val="000449DF"/>
    <w:rsid w:val="0004553B"/>
    <w:rsid w:val="000476EA"/>
    <w:rsid w:val="00051239"/>
    <w:rsid w:val="00062BD1"/>
    <w:rsid w:val="00066692"/>
    <w:rsid w:val="000751F6"/>
    <w:rsid w:val="00097C41"/>
    <w:rsid w:val="000B0A9B"/>
    <w:rsid w:val="000C55DD"/>
    <w:rsid w:val="000D3244"/>
    <w:rsid w:val="000D685D"/>
    <w:rsid w:val="000E2760"/>
    <w:rsid w:val="0012473C"/>
    <w:rsid w:val="00150F22"/>
    <w:rsid w:val="00164972"/>
    <w:rsid w:val="00172614"/>
    <w:rsid w:val="00172C25"/>
    <w:rsid w:val="00176100"/>
    <w:rsid w:val="001771FD"/>
    <w:rsid w:val="00190BAC"/>
    <w:rsid w:val="001A1CBA"/>
    <w:rsid w:val="001A7012"/>
    <w:rsid w:val="001C7E6D"/>
    <w:rsid w:val="001E02FF"/>
    <w:rsid w:val="00202D30"/>
    <w:rsid w:val="00211B15"/>
    <w:rsid w:val="00216DD6"/>
    <w:rsid w:val="00227547"/>
    <w:rsid w:val="002536D3"/>
    <w:rsid w:val="00272C00"/>
    <w:rsid w:val="002740C1"/>
    <w:rsid w:val="002856C2"/>
    <w:rsid w:val="0028663F"/>
    <w:rsid w:val="00292996"/>
    <w:rsid w:val="002960FB"/>
    <w:rsid w:val="002A37A4"/>
    <w:rsid w:val="002B0D6B"/>
    <w:rsid w:val="002C609A"/>
    <w:rsid w:val="002C6762"/>
    <w:rsid w:val="002D7F2F"/>
    <w:rsid w:val="002E090C"/>
    <w:rsid w:val="002E5106"/>
    <w:rsid w:val="002E5D84"/>
    <w:rsid w:val="002E614A"/>
    <w:rsid w:val="002E65EA"/>
    <w:rsid w:val="002E769D"/>
    <w:rsid w:val="00302D3D"/>
    <w:rsid w:val="0030648F"/>
    <w:rsid w:val="003068D7"/>
    <w:rsid w:val="00324518"/>
    <w:rsid w:val="00326778"/>
    <w:rsid w:val="003347E1"/>
    <w:rsid w:val="00362352"/>
    <w:rsid w:val="00380FC1"/>
    <w:rsid w:val="00381108"/>
    <w:rsid w:val="00381AF7"/>
    <w:rsid w:val="00386186"/>
    <w:rsid w:val="003864C9"/>
    <w:rsid w:val="00394A43"/>
    <w:rsid w:val="003A32DC"/>
    <w:rsid w:val="003A3EEC"/>
    <w:rsid w:val="003B0897"/>
    <w:rsid w:val="003B3854"/>
    <w:rsid w:val="003C75A6"/>
    <w:rsid w:val="003D145B"/>
    <w:rsid w:val="003D7932"/>
    <w:rsid w:val="00402F14"/>
    <w:rsid w:val="00417562"/>
    <w:rsid w:val="004259A3"/>
    <w:rsid w:val="00446912"/>
    <w:rsid w:val="004500E5"/>
    <w:rsid w:val="00460ABC"/>
    <w:rsid w:val="00464082"/>
    <w:rsid w:val="00482E9D"/>
    <w:rsid w:val="00485624"/>
    <w:rsid w:val="004A2730"/>
    <w:rsid w:val="004A57D4"/>
    <w:rsid w:val="004A659E"/>
    <w:rsid w:val="004C3EC3"/>
    <w:rsid w:val="004E7CFB"/>
    <w:rsid w:val="004F0696"/>
    <w:rsid w:val="0050694F"/>
    <w:rsid w:val="0051530B"/>
    <w:rsid w:val="005361C4"/>
    <w:rsid w:val="00537AEA"/>
    <w:rsid w:val="00554877"/>
    <w:rsid w:val="00565117"/>
    <w:rsid w:val="00566616"/>
    <w:rsid w:val="005950BA"/>
    <w:rsid w:val="005C25F1"/>
    <w:rsid w:val="005D73CE"/>
    <w:rsid w:val="005F0021"/>
    <w:rsid w:val="005F4D62"/>
    <w:rsid w:val="0060009B"/>
    <w:rsid w:val="00601A78"/>
    <w:rsid w:val="006065D6"/>
    <w:rsid w:val="00610DA2"/>
    <w:rsid w:val="00611209"/>
    <w:rsid w:val="00622BEF"/>
    <w:rsid w:val="0063386D"/>
    <w:rsid w:val="00641B97"/>
    <w:rsid w:val="00643703"/>
    <w:rsid w:val="006465F9"/>
    <w:rsid w:val="00650917"/>
    <w:rsid w:val="006739D8"/>
    <w:rsid w:val="00681F32"/>
    <w:rsid w:val="00685B59"/>
    <w:rsid w:val="00690C63"/>
    <w:rsid w:val="006977A9"/>
    <w:rsid w:val="006A634B"/>
    <w:rsid w:val="006B10DE"/>
    <w:rsid w:val="006B32FD"/>
    <w:rsid w:val="006C78B7"/>
    <w:rsid w:val="006E7211"/>
    <w:rsid w:val="006F0A02"/>
    <w:rsid w:val="006F1FBF"/>
    <w:rsid w:val="007050C5"/>
    <w:rsid w:val="00715B98"/>
    <w:rsid w:val="007411F0"/>
    <w:rsid w:val="0076621E"/>
    <w:rsid w:val="00774BB1"/>
    <w:rsid w:val="007824CC"/>
    <w:rsid w:val="00785DDE"/>
    <w:rsid w:val="00793953"/>
    <w:rsid w:val="00794924"/>
    <w:rsid w:val="00797642"/>
    <w:rsid w:val="007A2215"/>
    <w:rsid w:val="007D4DD8"/>
    <w:rsid w:val="007D52EF"/>
    <w:rsid w:val="007D63C1"/>
    <w:rsid w:val="007F1930"/>
    <w:rsid w:val="007F485B"/>
    <w:rsid w:val="00811274"/>
    <w:rsid w:val="008316DE"/>
    <w:rsid w:val="0083683E"/>
    <w:rsid w:val="008631E5"/>
    <w:rsid w:val="00872154"/>
    <w:rsid w:val="00874F93"/>
    <w:rsid w:val="00876AF0"/>
    <w:rsid w:val="008847DD"/>
    <w:rsid w:val="00886AEE"/>
    <w:rsid w:val="00892CCE"/>
    <w:rsid w:val="008A1826"/>
    <w:rsid w:val="008A7A77"/>
    <w:rsid w:val="008B7999"/>
    <w:rsid w:val="008E12C1"/>
    <w:rsid w:val="008E5CE2"/>
    <w:rsid w:val="008E6FA3"/>
    <w:rsid w:val="008F0E49"/>
    <w:rsid w:val="008F512E"/>
    <w:rsid w:val="0090352F"/>
    <w:rsid w:val="0090646C"/>
    <w:rsid w:val="00943B80"/>
    <w:rsid w:val="00951C6B"/>
    <w:rsid w:val="0095571C"/>
    <w:rsid w:val="00963E7C"/>
    <w:rsid w:val="00976C7F"/>
    <w:rsid w:val="00995B5C"/>
    <w:rsid w:val="009A0092"/>
    <w:rsid w:val="009A079A"/>
    <w:rsid w:val="009D00C7"/>
    <w:rsid w:val="009D23AE"/>
    <w:rsid w:val="009F02A2"/>
    <w:rsid w:val="009F2FCD"/>
    <w:rsid w:val="00A00943"/>
    <w:rsid w:val="00A16732"/>
    <w:rsid w:val="00A178F7"/>
    <w:rsid w:val="00A33BEC"/>
    <w:rsid w:val="00A3439C"/>
    <w:rsid w:val="00A3451D"/>
    <w:rsid w:val="00A43F3F"/>
    <w:rsid w:val="00A50AC5"/>
    <w:rsid w:val="00A545D6"/>
    <w:rsid w:val="00A55466"/>
    <w:rsid w:val="00A56439"/>
    <w:rsid w:val="00A608D9"/>
    <w:rsid w:val="00A7333D"/>
    <w:rsid w:val="00A74121"/>
    <w:rsid w:val="00A94CE9"/>
    <w:rsid w:val="00AA0D51"/>
    <w:rsid w:val="00AA0F55"/>
    <w:rsid w:val="00AA4657"/>
    <w:rsid w:val="00AC265F"/>
    <w:rsid w:val="00AD45B9"/>
    <w:rsid w:val="00AD548C"/>
    <w:rsid w:val="00AE3908"/>
    <w:rsid w:val="00AE558B"/>
    <w:rsid w:val="00AF14D6"/>
    <w:rsid w:val="00B00549"/>
    <w:rsid w:val="00B05075"/>
    <w:rsid w:val="00B13A95"/>
    <w:rsid w:val="00B16BF9"/>
    <w:rsid w:val="00B27759"/>
    <w:rsid w:val="00B369C0"/>
    <w:rsid w:val="00B75E29"/>
    <w:rsid w:val="00B81C82"/>
    <w:rsid w:val="00B839C2"/>
    <w:rsid w:val="00B83D2F"/>
    <w:rsid w:val="00BA4818"/>
    <w:rsid w:val="00BB22B9"/>
    <w:rsid w:val="00BB370B"/>
    <w:rsid w:val="00BD52F6"/>
    <w:rsid w:val="00BD7C27"/>
    <w:rsid w:val="00BE5EE4"/>
    <w:rsid w:val="00BF40D5"/>
    <w:rsid w:val="00C10BD6"/>
    <w:rsid w:val="00C20813"/>
    <w:rsid w:val="00C21D54"/>
    <w:rsid w:val="00C22136"/>
    <w:rsid w:val="00C26F2A"/>
    <w:rsid w:val="00C271A5"/>
    <w:rsid w:val="00C27E90"/>
    <w:rsid w:val="00C327F2"/>
    <w:rsid w:val="00C46A43"/>
    <w:rsid w:val="00C512EE"/>
    <w:rsid w:val="00C60028"/>
    <w:rsid w:val="00C64FC6"/>
    <w:rsid w:val="00C659D9"/>
    <w:rsid w:val="00C76842"/>
    <w:rsid w:val="00C95ADA"/>
    <w:rsid w:val="00CB3C65"/>
    <w:rsid w:val="00CD1BE9"/>
    <w:rsid w:val="00CD7ABE"/>
    <w:rsid w:val="00CE2BFD"/>
    <w:rsid w:val="00CF00E6"/>
    <w:rsid w:val="00CF3FCA"/>
    <w:rsid w:val="00D26800"/>
    <w:rsid w:val="00D43238"/>
    <w:rsid w:val="00D4774E"/>
    <w:rsid w:val="00D539FA"/>
    <w:rsid w:val="00D672B1"/>
    <w:rsid w:val="00DA01DD"/>
    <w:rsid w:val="00DA518F"/>
    <w:rsid w:val="00DC355F"/>
    <w:rsid w:val="00DE0FC0"/>
    <w:rsid w:val="00DF2785"/>
    <w:rsid w:val="00DF5CCF"/>
    <w:rsid w:val="00E02774"/>
    <w:rsid w:val="00E15541"/>
    <w:rsid w:val="00E20D9C"/>
    <w:rsid w:val="00E4429B"/>
    <w:rsid w:val="00E47CD6"/>
    <w:rsid w:val="00E531E6"/>
    <w:rsid w:val="00E64D14"/>
    <w:rsid w:val="00E66AB3"/>
    <w:rsid w:val="00E671F6"/>
    <w:rsid w:val="00E81DEB"/>
    <w:rsid w:val="00E8284F"/>
    <w:rsid w:val="00EA76CD"/>
    <w:rsid w:val="00EB2268"/>
    <w:rsid w:val="00EB27F9"/>
    <w:rsid w:val="00EB689D"/>
    <w:rsid w:val="00EC06E1"/>
    <w:rsid w:val="00EC5923"/>
    <w:rsid w:val="00EC781A"/>
    <w:rsid w:val="00ED54B0"/>
    <w:rsid w:val="00ED74F9"/>
    <w:rsid w:val="00F00238"/>
    <w:rsid w:val="00F026F1"/>
    <w:rsid w:val="00F07BBF"/>
    <w:rsid w:val="00F2314B"/>
    <w:rsid w:val="00F2434A"/>
    <w:rsid w:val="00F3501F"/>
    <w:rsid w:val="00F663CD"/>
    <w:rsid w:val="00F831B1"/>
    <w:rsid w:val="00F85565"/>
    <w:rsid w:val="00F915DC"/>
    <w:rsid w:val="00FA48E8"/>
    <w:rsid w:val="00FB2ABD"/>
    <w:rsid w:val="00FB595F"/>
    <w:rsid w:val="00FC5C16"/>
    <w:rsid w:val="00FD7403"/>
    <w:rsid w:val="00FD7C58"/>
    <w:rsid w:val="00FE01F7"/>
    <w:rsid w:val="00FE38DA"/>
    <w:rsid w:val="00FF6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ff2f7,#fcf6f8,#f7f8d6,#edf8d6,#edf8c8,#edf6c3,#b29873,#cebea6"/>
    </o:shapedefaults>
    <o:shapelayout v:ext="edit">
      <o:idmap v:ext="edit" data="1"/>
    </o:shapelayout>
  </w:shapeDefaults>
  <w:decimalSymbol w:val="."/>
  <w:listSeparator w:val=","/>
  <w15:docId w15:val="{A0A53926-135F-413F-A0D8-C6E3929BF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77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7759"/>
    <w:rPr>
      <w:sz w:val="18"/>
      <w:szCs w:val="18"/>
    </w:rPr>
  </w:style>
  <w:style w:type="character" w:styleId="a4">
    <w:name w:val="Hyperlink"/>
    <w:basedOn w:val="a0"/>
    <w:uiPriority w:val="99"/>
    <w:unhideWhenUsed/>
    <w:rsid w:val="000B0A9B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E155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0D3244"/>
    <w:pPr>
      <w:ind w:firstLineChars="200" w:firstLine="420"/>
    </w:pPr>
  </w:style>
  <w:style w:type="paragraph" w:styleId="a7">
    <w:name w:val="No Spacing"/>
    <w:uiPriority w:val="1"/>
    <w:qFormat/>
    <w:rsid w:val="00FB595F"/>
    <w:pPr>
      <w:widowControl w:val="0"/>
      <w:jc w:val="both"/>
    </w:pPr>
  </w:style>
  <w:style w:type="paragraph" w:customStyle="1" w:styleId="reader-word-layer">
    <w:name w:val="reader-word-layer"/>
    <w:basedOn w:val="a"/>
    <w:rsid w:val="00874F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6739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6739D8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6739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6739D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282004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66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85730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4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46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40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533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527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4800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130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5189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0825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1436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5894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8912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694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87974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9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microsoft.com/office/2007/relationships/hdphoto" Target="media/hdphoto4.wdp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07/relationships/hdphoto" Target="media/hdphoto3.wdp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1016;&#35878;\&#25105;&#22270;&#32593;\&#24179;&#38754;&#35774;&#35745;\PS\&#23567;&#23398;&#29983;&#31616;&#21382;\word\Doc1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441A45-DAD2-49E8-BB17-27BA5247A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Doc1.dotx</Template>
  <TotalTime>1483</TotalTime>
  <Pages>10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guyan</cp:lastModifiedBy>
  <cp:revision>146</cp:revision>
  <cp:lastPrinted>2016-04-09T04:05:00Z</cp:lastPrinted>
  <dcterms:created xsi:type="dcterms:W3CDTF">2016-03-25T08:37:00Z</dcterms:created>
  <dcterms:modified xsi:type="dcterms:W3CDTF">2018-03-12T13:45:00Z</dcterms:modified>
</cp:coreProperties>
</file>